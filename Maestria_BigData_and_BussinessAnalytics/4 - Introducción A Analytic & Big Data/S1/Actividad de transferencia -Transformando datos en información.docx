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380732" w:rsidRDefault="00380732" w:rsidP="00CC451E">
      <w:pPr>
        <w:spacing w:after="0"/>
        <w:rPr>
          <w:rFonts w:ascii="Lato" w:hAnsi="Lato"/>
          <w:color w:val="1E8C65"/>
          <w:sz w:val="52"/>
          <w:lang w:val="es-ES"/>
        </w:rPr>
      </w:pPr>
      <w:r w:rsidRPr="00380732">
        <w:rPr>
          <w:rFonts w:ascii="Lato" w:hAnsi="Lato"/>
          <w:color w:val="1E8C65"/>
          <w:sz w:val="52"/>
          <w:lang w:val="es-ES"/>
        </w:rPr>
        <w:t>ANALÍTICA DESCRIPTIVA - TRANSFORMANDO DATOS EN INFORMACIÓN</w:t>
      </w:r>
    </w:p>
    <w:p w:rsidR="00CC451E" w:rsidRPr="00504C4E" w:rsidRDefault="00CC451E" w:rsidP="00CC451E">
      <w:pPr>
        <w:spacing w:after="0"/>
        <w:rPr>
          <w:rFonts w:ascii="Lato" w:hAnsi="Lato"/>
          <w:color w:val="1E8C65"/>
          <w:sz w:val="40"/>
          <w:lang w:val="es-ES"/>
        </w:rPr>
      </w:pPr>
      <w:r w:rsidRPr="00504C4E">
        <w:rPr>
          <w:rFonts w:ascii="Lato" w:hAnsi="Lato"/>
          <w:color w:val="1E8C65"/>
          <w:sz w:val="40"/>
          <w:lang w:val="es-ES"/>
        </w:rPr>
        <w:t>Actividad de transferencia</w:t>
      </w:r>
    </w:p>
    <w:p w:rsidR="00F471BD" w:rsidRDefault="00F471BD" w:rsidP="003A7AA7"/>
    <w:p w:rsidR="00380732" w:rsidRPr="00380732" w:rsidRDefault="00380732" w:rsidP="00380732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80732">
        <w:rPr>
          <w:rFonts w:ascii="Lato" w:hAnsi="Lato"/>
          <w:color w:val="404040" w:themeColor="text1" w:themeTint="BF"/>
          <w:sz w:val="24"/>
          <w:lang w:val="es-ES"/>
        </w:rPr>
        <w:t>A lo largo de esta semana</w:t>
      </w:r>
      <w:r>
        <w:rPr>
          <w:rFonts w:ascii="Lato" w:hAnsi="Lato"/>
          <w:color w:val="404040" w:themeColor="text1" w:themeTint="BF"/>
          <w:sz w:val="24"/>
          <w:lang w:val="es-ES"/>
        </w:rPr>
        <w:t>,</w:t>
      </w:r>
      <w:r w:rsidRPr="00380732">
        <w:rPr>
          <w:rFonts w:ascii="Lato" w:hAnsi="Lato"/>
          <w:color w:val="404040" w:themeColor="text1" w:themeTint="BF"/>
          <w:sz w:val="24"/>
          <w:lang w:val="es-ES"/>
        </w:rPr>
        <w:t xml:space="preserve"> hemos ido avanzando en conceptos y metodologías para lograr responder a la pregunta </w:t>
      </w:r>
      <w:r w:rsidRPr="00380732">
        <w:rPr>
          <w:rFonts w:ascii="Lato" w:hAnsi="Lato"/>
          <w:b/>
          <w:bCs/>
          <w:color w:val="404040" w:themeColor="text1" w:themeTint="BF"/>
          <w:sz w:val="24"/>
          <w:lang w:val="es-ES"/>
        </w:rPr>
        <w:t>¿</w:t>
      </w:r>
      <w:r>
        <w:rPr>
          <w:rFonts w:ascii="Lato" w:hAnsi="Lato"/>
          <w:b/>
          <w:bCs/>
          <w:color w:val="404040" w:themeColor="text1" w:themeTint="BF"/>
          <w:sz w:val="24"/>
          <w:lang w:val="es-ES"/>
        </w:rPr>
        <w:t>c</w:t>
      </w:r>
      <w:r w:rsidRPr="00380732">
        <w:rPr>
          <w:rFonts w:ascii="Lato" w:hAnsi="Lato"/>
          <w:b/>
          <w:bCs/>
          <w:color w:val="404040" w:themeColor="text1" w:themeTint="BF"/>
          <w:sz w:val="24"/>
          <w:lang w:val="es-ES"/>
        </w:rPr>
        <w:t>uál fue la demanda de cajas de cartón de los últimos 2 años?</w:t>
      </w:r>
      <w:r w:rsidRPr="00380732">
        <w:rPr>
          <w:rFonts w:ascii="Lato" w:hAnsi="Lato"/>
          <w:color w:val="404040" w:themeColor="text1" w:themeTint="BF"/>
          <w:sz w:val="24"/>
          <w:lang w:val="es-ES"/>
        </w:rPr>
        <w:t xml:space="preserve"> y dejar los datos preparados para avanzar con el análisis descriptivo.</w:t>
      </w:r>
    </w:p>
    <w:p w:rsidR="00380732" w:rsidRPr="00380732" w:rsidRDefault="00380732" w:rsidP="00380732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80732">
        <w:rPr>
          <w:rFonts w:ascii="Lato" w:hAnsi="Lato"/>
          <w:color w:val="404040" w:themeColor="text1" w:themeTint="BF"/>
          <w:sz w:val="24"/>
          <w:lang w:val="es-ES"/>
        </w:rPr>
        <w:t>Llegó la hora de pon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er en práctica estos conceptos. </w:t>
      </w:r>
      <w:r w:rsidRPr="00380732">
        <w:rPr>
          <w:rFonts w:ascii="Lato" w:hAnsi="Lato"/>
          <w:color w:val="404040" w:themeColor="text1" w:themeTint="BF"/>
          <w:sz w:val="24"/>
          <w:lang w:val="es-ES"/>
        </w:rPr>
        <w:t xml:space="preserve">Para ello, les propongo que volvamos al juego del que hablamos en un principio e imaginemos nuevamente que somos el equipo de </w:t>
      </w:r>
      <w:r w:rsidR="00F508A0">
        <w:rPr>
          <w:rFonts w:ascii="Lato" w:hAnsi="Lato"/>
          <w:color w:val="404040" w:themeColor="text1" w:themeTint="BF"/>
          <w:sz w:val="24"/>
          <w:lang w:val="es-ES"/>
        </w:rPr>
        <w:t>a</w:t>
      </w:r>
      <w:r w:rsidRPr="00380732">
        <w:rPr>
          <w:rFonts w:ascii="Lato" w:hAnsi="Lato"/>
          <w:color w:val="404040" w:themeColor="text1" w:themeTint="BF"/>
          <w:sz w:val="24"/>
          <w:lang w:val="es-ES"/>
        </w:rPr>
        <w:t>nalítica de Paperboard.</w:t>
      </w:r>
    </w:p>
    <w:p w:rsidR="00380732" w:rsidRPr="00380732" w:rsidRDefault="00380732" w:rsidP="00380732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80732">
        <w:rPr>
          <w:rFonts w:ascii="Lato" w:hAnsi="Lato"/>
          <w:color w:val="404040" w:themeColor="text1" w:themeTint="BF"/>
          <w:sz w:val="24"/>
          <w:lang w:val="es-ES"/>
        </w:rPr>
        <w:t xml:space="preserve">El equipo de </w:t>
      </w:r>
      <w:r>
        <w:rPr>
          <w:rFonts w:ascii="Lato" w:hAnsi="Lato"/>
          <w:color w:val="404040" w:themeColor="text1" w:themeTint="BF"/>
          <w:sz w:val="24"/>
          <w:lang w:val="es-ES"/>
        </w:rPr>
        <w:t>t</w:t>
      </w:r>
      <w:r w:rsidRPr="00380732">
        <w:rPr>
          <w:rFonts w:ascii="Lato" w:hAnsi="Lato"/>
          <w:color w:val="404040" w:themeColor="text1" w:themeTint="BF"/>
          <w:sz w:val="24"/>
          <w:lang w:val="es-ES"/>
        </w:rPr>
        <w:t>ecnología de la compañía, nos facilitó el siguiente archivo, que contiene datos de las ventas de cajas de cartón realizadas durante los últimos 2 años:</w:t>
      </w:r>
    </w:p>
    <w:p w:rsidR="00F15215" w:rsidRPr="00F15215" w:rsidRDefault="00F15215" w:rsidP="00380732">
      <w:pPr>
        <w:jc w:val="both"/>
        <w:rPr>
          <w:rFonts w:ascii="Lato" w:hAnsi="Lato"/>
          <w:sz w:val="24"/>
        </w:rPr>
      </w:pPr>
      <w:hyperlink r:id="rId9" w:history="1">
        <w:r w:rsidRPr="00F15215">
          <w:rPr>
            <w:rStyle w:val="Hipervnculo"/>
            <w:rFonts w:ascii="Lato" w:hAnsi="Lato"/>
            <w:sz w:val="24"/>
          </w:rPr>
          <w:t>S1 EXECUTE - Actividad de Transferencia</w:t>
        </w:r>
      </w:hyperlink>
      <w:bookmarkStart w:id="0" w:name="_GoBack"/>
      <w:bookmarkEnd w:id="0"/>
    </w:p>
    <w:p w:rsidR="00380732" w:rsidRPr="00380732" w:rsidRDefault="00380732" w:rsidP="00380732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80732">
        <w:rPr>
          <w:rFonts w:ascii="Lato" w:hAnsi="Lato"/>
          <w:color w:val="404040" w:themeColor="text1" w:themeTint="BF"/>
          <w:sz w:val="24"/>
          <w:lang w:val="es-ES"/>
        </w:rPr>
        <w:t>El objetivo de esta actividad, es que apliquen las acciones de transformación de datos aprendidas, sobre el archivo adjunto y que luego respondan a las siguientes preguntas:</w:t>
      </w:r>
    </w:p>
    <w:p w:rsidR="00380732" w:rsidRPr="00380732" w:rsidRDefault="00380732" w:rsidP="00380732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80732">
        <w:rPr>
          <w:rFonts w:ascii="Lato" w:hAnsi="Lato"/>
          <w:color w:val="404040" w:themeColor="text1" w:themeTint="BF"/>
          <w:sz w:val="24"/>
          <w:lang w:val="es-ES"/>
        </w:rPr>
        <w:t>¿Cuántas columnas y cuántos registros (sin contar el título) quedaron en tu archivo final? </w:t>
      </w:r>
    </w:p>
    <w:p w:rsidR="00380732" w:rsidRPr="00380732" w:rsidRDefault="00F508A0" w:rsidP="00380732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¿</w:t>
      </w:r>
      <w:r w:rsidR="00380732" w:rsidRPr="00380732">
        <w:rPr>
          <w:rFonts w:ascii="Lato" w:hAnsi="Lato"/>
          <w:color w:val="404040" w:themeColor="text1" w:themeTint="BF"/>
          <w:sz w:val="24"/>
          <w:lang w:val="es-ES"/>
        </w:rPr>
        <w:t xml:space="preserve">En qué países </w:t>
      </w:r>
      <w:r w:rsidR="00587B7E">
        <w:rPr>
          <w:rFonts w:ascii="Lato" w:hAnsi="Lato"/>
          <w:color w:val="404040" w:themeColor="text1" w:themeTint="BF"/>
          <w:sz w:val="24"/>
          <w:lang w:val="es-ES"/>
        </w:rPr>
        <w:t>se vendió</w:t>
      </w:r>
      <w:r w:rsidR="00380732" w:rsidRPr="00380732">
        <w:rPr>
          <w:rFonts w:ascii="Lato" w:hAnsi="Lato"/>
          <w:color w:val="404040" w:themeColor="text1" w:themeTint="BF"/>
          <w:sz w:val="24"/>
          <w:lang w:val="es-ES"/>
        </w:rPr>
        <w:t xml:space="preserve"> cajas de cartón durante el año 1 y el año 2?</w:t>
      </w:r>
    </w:p>
    <w:p w:rsidR="00380732" w:rsidRPr="00380732" w:rsidRDefault="00F508A0" w:rsidP="00380732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¿</w:t>
      </w:r>
      <w:r w:rsidR="00380732" w:rsidRPr="00380732">
        <w:rPr>
          <w:rFonts w:ascii="Lato" w:hAnsi="Lato"/>
          <w:color w:val="404040" w:themeColor="text1" w:themeTint="BF"/>
          <w:sz w:val="24"/>
          <w:lang w:val="es-ES"/>
        </w:rPr>
        <w:t>En qué país se vendió mayor cantidad de cajas de cartón pequeña</w:t>
      </w:r>
      <w:r w:rsidR="00587B7E">
        <w:rPr>
          <w:rFonts w:ascii="Lato" w:hAnsi="Lato"/>
          <w:color w:val="404040" w:themeColor="text1" w:themeTint="BF"/>
          <w:sz w:val="24"/>
          <w:lang w:val="es-ES"/>
        </w:rPr>
        <w:t>s</w:t>
      </w:r>
      <w:r w:rsidR="00380732" w:rsidRPr="00380732">
        <w:rPr>
          <w:rFonts w:ascii="Lato" w:hAnsi="Lato"/>
          <w:color w:val="404040" w:themeColor="text1" w:themeTint="BF"/>
          <w:sz w:val="24"/>
          <w:lang w:val="es-ES"/>
        </w:rPr>
        <w:t xml:space="preserve"> durante el mes de agosto del primer año? </w:t>
      </w:r>
    </w:p>
    <w:p w:rsidR="00380732" w:rsidRPr="00380732" w:rsidRDefault="00F508A0" w:rsidP="00380732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¿</w:t>
      </w:r>
      <w:r w:rsidR="00380732" w:rsidRPr="00380732">
        <w:rPr>
          <w:rFonts w:ascii="Lato" w:hAnsi="Lato"/>
          <w:color w:val="404040" w:themeColor="text1" w:themeTint="BF"/>
          <w:sz w:val="24"/>
          <w:lang w:val="es-ES"/>
        </w:rPr>
        <w:t>Cuál fue el precio unitario máximo al que vendimos cajas a lo largo de estos 2 años? </w:t>
      </w:r>
    </w:p>
    <w:p w:rsidR="00380732" w:rsidRPr="00380732" w:rsidRDefault="00F508A0" w:rsidP="00380732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¿</w:t>
      </w:r>
      <w:r w:rsidR="00380732" w:rsidRPr="00380732">
        <w:rPr>
          <w:rFonts w:ascii="Lato" w:hAnsi="Lato"/>
          <w:color w:val="404040" w:themeColor="text1" w:themeTint="BF"/>
          <w:sz w:val="24"/>
          <w:lang w:val="es-ES"/>
        </w:rPr>
        <w:t>A qué cliente se le aplicó el mayor descuento a lo largo de estos 2 años? </w:t>
      </w:r>
    </w:p>
    <w:p w:rsidR="00380732" w:rsidRPr="00380732" w:rsidRDefault="00380732" w:rsidP="00380732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380732" w:rsidRPr="00380732" w:rsidRDefault="00F508A0" w:rsidP="00380732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380732">
        <w:rPr>
          <w:rFonts w:ascii="Lato" w:hAnsi="Lato"/>
          <w:color w:val="404040" w:themeColor="text1" w:themeTint="BF"/>
          <w:sz w:val="24"/>
          <w:lang w:val="es-ES"/>
        </w:rPr>
        <w:t>¡Mucha suerte!</w:t>
      </w:r>
    </w:p>
    <w:p w:rsidR="00CC451E" w:rsidRPr="00CC451E" w:rsidRDefault="00CC451E" w:rsidP="00380732">
      <w:pPr>
        <w:rPr>
          <w:color w:val="404040" w:themeColor="text1" w:themeTint="BF"/>
        </w:rPr>
      </w:pPr>
    </w:p>
    <w:sectPr w:rsidR="00CC451E" w:rsidRPr="00CC45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EA4" w:rsidRDefault="00395EA4" w:rsidP="003A7AA7">
      <w:pPr>
        <w:spacing w:after="0" w:line="240" w:lineRule="auto"/>
      </w:pPr>
      <w:r>
        <w:separator/>
      </w:r>
    </w:p>
  </w:endnote>
  <w:endnote w:type="continuationSeparator" w:id="0">
    <w:p w:rsidR="00395EA4" w:rsidRDefault="00395EA4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C494D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4C494D" w:rsidRDefault="004C494D" w:rsidP="004C494D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F15215" w:rsidRPr="00F15215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4C494D" w:rsidRDefault="004C494D" w:rsidP="004C494D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F15215" w:rsidRPr="00F15215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EA4" w:rsidRDefault="00395EA4" w:rsidP="003A7AA7">
      <w:pPr>
        <w:spacing w:after="0" w:line="240" w:lineRule="auto"/>
      </w:pPr>
      <w:r>
        <w:separator/>
      </w:r>
    </w:p>
  </w:footnote>
  <w:footnote w:type="continuationSeparator" w:id="0">
    <w:p w:rsidR="00395EA4" w:rsidRDefault="00395EA4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395EA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68907" o:spid="_x0000_s2053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Verde_Mesa de trabajo 1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395EA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68908" o:spid="_x0000_s2054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Verde_Mesa de trabajo 1_Mesa de trabaj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395EA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68906" o:spid="_x0000_s2052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Verde_Mesa de trabajo 1_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A5E86"/>
    <w:multiLevelType w:val="multilevel"/>
    <w:tmpl w:val="2C9E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32"/>
    <w:rsid w:val="00015C92"/>
    <w:rsid w:val="0027604A"/>
    <w:rsid w:val="00380732"/>
    <w:rsid w:val="00395EA4"/>
    <w:rsid w:val="003A7AA7"/>
    <w:rsid w:val="00404840"/>
    <w:rsid w:val="004C494D"/>
    <w:rsid w:val="00522945"/>
    <w:rsid w:val="00587B7E"/>
    <w:rsid w:val="007263DA"/>
    <w:rsid w:val="008E599D"/>
    <w:rsid w:val="00B71DCA"/>
    <w:rsid w:val="00C816B2"/>
    <w:rsid w:val="00C84AAC"/>
    <w:rsid w:val="00CC451E"/>
    <w:rsid w:val="00F15215"/>
    <w:rsid w:val="00F471BD"/>
    <w:rsid w:val="00F508A0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6D2A1B84"/>
  <w15:chartTrackingRefBased/>
  <w15:docId w15:val="{927C33FE-994A-4FFF-8CBB-7E8E43DC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8073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hyperlink" Target="https://docs.google.com/spreadsheets/d/1O-E7_Bwb24HG-qciJrUy9LlrJmVmYFas/edit?usp=sharing&amp;ouid=102870870512132694402&amp;rtpof=true&amp;sd=true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Plantilla%20Verde%20%231E8C65%20(27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4CF99-17EC-449C-B6ED-E7B827AD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Verde #1E8C65 (27)</Template>
  <TotalTime>42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Julieta.mafferra</cp:lastModifiedBy>
  <cp:revision>3</cp:revision>
  <cp:lastPrinted>2020-09-01T16:45:00Z</cp:lastPrinted>
  <dcterms:created xsi:type="dcterms:W3CDTF">2022-07-28T18:52:00Z</dcterms:created>
  <dcterms:modified xsi:type="dcterms:W3CDTF">2022-09-19T12:43:00Z</dcterms:modified>
</cp:coreProperties>
</file>