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215F12" w:rsidRDefault="00AB5B0D" w:rsidP="00CC451E">
      <w:pPr>
        <w:spacing w:after="0"/>
        <w:rPr>
          <w:rFonts w:ascii="Lato" w:hAnsi="Lato"/>
          <w:color w:val="535353"/>
          <w:sz w:val="52"/>
          <w:lang w:val="es-ES"/>
        </w:rPr>
      </w:pPr>
      <w:r w:rsidRPr="00215F12">
        <w:rPr>
          <w:rFonts w:ascii="Lato" w:hAnsi="Lato"/>
          <w:color w:val="535353"/>
          <w:sz w:val="52"/>
          <w:lang w:val="es-ES"/>
        </w:rPr>
        <w:t>INTRODUCCIÓN AL BIG DATA</w:t>
      </w:r>
    </w:p>
    <w:p w:rsidR="00CC451E" w:rsidRPr="008F3049" w:rsidRDefault="00CC451E" w:rsidP="00CC451E">
      <w:pPr>
        <w:spacing w:after="0"/>
        <w:rPr>
          <w:rFonts w:ascii="Lato" w:hAnsi="Lato"/>
          <w:color w:val="535353"/>
          <w:sz w:val="40"/>
          <w:lang w:val="es-ES"/>
          <w14:textFill>
            <w14:solidFill>
              <w14:srgbClr w14:val="535353">
                <w14:lumMod w14:val="65000"/>
                <w14:lumOff w14:val="35000"/>
              </w14:srgbClr>
            </w14:solidFill>
          </w14:textFill>
        </w:rPr>
      </w:pPr>
      <w:r w:rsidRPr="008F3049">
        <w:rPr>
          <w:rFonts w:ascii="Lato" w:hAnsi="Lato"/>
          <w:color w:val="535353"/>
          <w:sz w:val="40"/>
          <w:lang w:val="es-ES"/>
        </w:rPr>
        <w:t xml:space="preserve">Actividad </w:t>
      </w:r>
      <w:r w:rsidR="008F3049">
        <w:rPr>
          <w:rFonts w:ascii="Lato" w:hAnsi="Lato"/>
          <w:color w:val="535353"/>
          <w:sz w:val="40"/>
          <w:lang w:val="es-ES"/>
        </w:rPr>
        <w:t>integradora</w:t>
      </w:r>
    </w:p>
    <w:p w:rsidR="00F471BD" w:rsidRDefault="00F471BD" w:rsidP="003A7AA7"/>
    <w:p w:rsidR="00215F12" w:rsidRDefault="00215F12" w:rsidP="00215F1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  <w:r w:rsidRPr="00215F12">
        <w:rPr>
          <w:rFonts w:ascii="Lato" w:hAnsi="Lato"/>
          <w:color w:val="404040" w:themeColor="text1" w:themeTint="BF"/>
          <w:sz w:val="24"/>
          <w:lang w:val="es-ES"/>
        </w:rPr>
        <w:t>El objetivo de esta actividad es repensar a la organización, al emprendimiento o al proyecto identificado durante la Semana 1 (Conceptos fundamentales del Big Data), para incorporar más aspectos tecnológicos o de relevancia, con el fin de que el Big Data (BD) y la Inteligencia Artificial (IA) puedan generar un valor concreto.</w:t>
      </w:r>
    </w:p>
    <w:p w:rsidR="00215F12" w:rsidRDefault="00215F12" w:rsidP="00215F1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Por lo tanto, le pedimos que:</w:t>
      </w:r>
    </w:p>
    <w:p w:rsidR="00215F12" w:rsidRDefault="00215F12" w:rsidP="00215F12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Identifique la industria en la que se encuentra su proyecto (Turismo, Banca, Salud, entre otras).</w:t>
      </w:r>
    </w:p>
    <w:p w:rsidR="00215F12" w:rsidRPr="00215F12" w:rsidRDefault="00215F12" w:rsidP="00215F12">
      <w:pPr>
        <w:pStyle w:val="Prrafodelista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15F12" w:rsidRPr="00215F12" w:rsidRDefault="00215F12" w:rsidP="00215F12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Con todo lo visto y analizado en las últimas 3 semanas, arme un diagrama de arquitectura de Big Data, donde incluya (mínimamente):</w:t>
      </w:r>
    </w:p>
    <w:p w:rsidR="00215F12" w:rsidRPr="00215F12" w:rsidRDefault="00215F12" w:rsidP="00215F12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las fuentes de datos</w:t>
      </w:r>
    </w:p>
    <w:p w:rsidR="00215F12" w:rsidRPr="00215F12" w:rsidRDefault="00215F12" w:rsidP="00215F12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las aplicaciones del ecosistema Hadoop que utilizaría inicialmente</w:t>
      </w:r>
    </w:p>
    <w:p w:rsidR="00215F12" w:rsidRPr="00215F12" w:rsidRDefault="00215F12" w:rsidP="00215F12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la arquitectura (OnPremise o en la nube)</w:t>
      </w:r>
    </w:p>
    <w:p w:rsidR="00215F12" w:rsidRDefault="00215F12" w:rsidP="00215F12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los objetivos a cumplir con dicho pro</w:t>
      </w:r>
      <w:r>
        <w:rPr>
          <w:rFonts w:ascii="Lato" w:hAnsi="Lato"/>
          <w:color w:val="404040" w:themeColor="text1" w:themeTint="BF"/>
          <w:sz w:val="24"/>
          <w:lang w:val="es-ES"/>
        </w:rPr>
        <w:t>yecto</w:t>
      </w:r>
    </w:p>
    <w:p w:rsidR="00215F12" w:rsidRDefault="00215F12" w:rsidP="00215F12">
      <w:pPr>
        <w:pStyle w:val="Prrafodelista"/>
        <w:ind w:left="1428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15F12" w:rsidRDefault="00215F12" w:rsidP="00215F12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Busque un caso de éxito similar al suyo (por industria) y realice una co</w:t>
      </w:r>
      <w:r>
        <w:rPr>
          <w:rFonts w:ascii="Lato" w:hAnsi="Lato"/>
          <w:color w:val="404040" w:themeColor="text1" w:themeTint="BF"/>
          <w:sz w:val="24"/>
          <w:lang w:val="es-ES"/>
        </w:rPr>
        <w:t>mparación con su propuesta.</w:t>
      </w:r>
    </w:p>
    <w:p w:rsidR="00215F12" w:rsidRDefault="00215F12" w:rsidP="00215F12">
      <w:pPr>
        <w:pStyle w:val="Prrafodelista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15F12" w:rsidRDefault="00215F12" w:rsidP="00215F12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Precise qué puntos podría mejorar de su propuesta inicia</w:t>
      </w:r>
      <w:r>
        <w:rPr>
          <w:rFonts w:ascii="Lato" w:hAnsi="Lato"/>
          <w:color w:val="404040" w:themeColor="text1" w:themeTint="BF"/>
          <w:sz w:val="24"/>
          <w:lang w:val="es-ES"/>
        </w:rPr>
        <w:t>l.</w:t>
      </w:r>
    </w:p>
    <w:p w:rsidR="00215F12" w:rsidRDefault="00215F12" w:rsidP="00215F12">
      <w:pPr>
        <w:pStyle w:val="Prrafodelista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15F12" w:rsidRPr="00215F12" w:rsidRDefault="00215F12" w:rsidP="00215F12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15F12">
        <w:rPr>
          <w:rFonts w:ascii="Lato" w:hAnsi="Lato"/>
          <w:color w:val="404040" w:themeColor="text1" w:themeTint="BF"/>
          <w:sz w:val="24"/>
          <w:lang w:val="es-ES"/>
        </w:rPr>
        <w:t>Desarrolle una propuesta de vinculación entre Inteligencia Artificial y Business Analytics que sea aplicable a su organización y justifique su respuesta.</w:t>
      </w:r>
    </w:p>
    <w:p w:rsidR="00AB5B0D" w:rsidRPr="00AB5B0D" w:rsidRDefault="00AB5B0D" w:rsidP="00AB5B0D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CC451E" w:rsidRPr="00CC451E" w:rsidRDefault="00CC451E" w:rsidP="00AB5B0D">
      <w:pPr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3C" w:rsidRDefault="009C573C" w:rsidP="003A7AA7">
      <w:pPr>
        <w:spacing w:after="0" w:line="240" w:lineRule="auto"/>
      </w:pPr>
      <w:r>
        <w:separator/>
      </w:r>
    </w:p>
  </w:endnote>
  <w:endnote w:type="continuationSeparator" w:id="0">
    <w:p w:rsidR="009C573C" w:rsidRDefault="009C573C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6D1D1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6D1D1D" w:rsidRDefault="006D1D1D" w:rsidP="006D1D1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2C4C70" w:rsidRPr="002C4C70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6D1D1D" w:rsidRDefault="006D1D1D" w:rsidP="006D1D1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2C4C70" w:rsidRPr="002C4C70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3C" w:rsidRDefault="009C573C" w:rsidP="003A7AA7">
      <w:pPr>
        <w:spacing w:after="0" w:line="240" w:lineRule="auto"/>
      </w:pPr>
      <w:r>
        <w:separator/>
      </w:r>
    </w:p>
  </w:footnote>
  <w:footnote w:type="continuationSeparator" w:id="0">
    <w:p w:rsidR="009C573C" w:rsidRDefault="009C573C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9C573C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9C573C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9C573C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96B3B"/>
    <w:multiLevelType w:val="hybridMultilevel"/>
    <w:tmpl w:val="14380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56B0E"/>
    <w:multiLevelType w:val="hybridMultilevel"/>
    <w:tmpl w:val="6E1825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D196A"/>
    <w:multiLevelType w:val="hybridMultilevel"/>
    <w:tmpl w:val="65FE2E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E1106"/>
    <w:multiLevelType w:val="hybridMultilevel"/>
    <w:tmpl w:val="8364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17592"/>
    <w:multiLevelType w:val="hybridMultilevel"/>
    <w:tmpl w:val="C236128E"/>
    <w:lvl w:ilvl="0" w:tplc="1B8AF53C">
      <w:start w:val="1"/>
      <w:numFmt w:val="decimal"/>
      <w:lvlText w:val="%1)"/>
      <w:lvlJc w:val="left"/>
      <w:pPr>
        <w:ind w:left="1065" w:hanging="705"/>
      </w:pPr>
      <w:rPr>
        <w:rFonts w:hint="default"/>
        <w:b/>
      </w:rPr>
    </w:lvl>
    <w:lvl w:ilvl="1" w:tplc="2E20FFC2">
      <w:start w:val="1"/>
      <w:numFmt w:val="lowerLetter"/>
      <w:lvlText w:val="%2."/>
      <w:lvlJc w:val="left"/>
      <w:pPr>
        <w:ind w:left="1785" w:hanging="70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8376F"/>
    <w:multiLevelType w:val="hybridMultilevel"/>
    <w:tmpl w:val="B89E09C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5F057AA"/>
    <w:multiLevelType w:val="hybridMultilevel"/>
    <w:tmpl w:val="9CBE8E54"/>
    <w:lvl w:ilvl="0" w:tplc="BF8298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0D"/>
    <w:rsid w:val="00095720"/>
    <w:rsid w:val="001B0E84"/>
    <w:rsid w:val="00215F12"/>
    <w:rsid w:val="0023134B"/>
    <w:rsid w:val="0027604A"/>
    <w:rsid w:val="002900FB"/>
    <w:rsid w:val="002C4C70"/>
    <w:rsid w:val="003A3E6D"/>
    <w:rsid w:val="003A7AA7"/>
    <w:rsid w:val="0040367A"/>
    <w:rsid w:val="00404840"/>
    <w:rsid w:val="004546D4"/>
    <w:rsid w:val="004D0BBD"/>
    <w:rsid w:val="00593065"/>
    <w:rsid w:val="006A6B49"/>
    <w:rsid w:val="006D1D1D"/>
    <w:rsid w:val="006F10AA"/>
    <w:rsid w:val="00816420"/>
    <w:rsid w:val="008D0BA7"/>
    <w:rsid w:val="008E599D"/>
    <w:rsid w:val="008F3049"/>
    <w:rsid w:val="0096129A"/>
    <w:rsid w:val="009C573C"/>
    <w:rsid w:val="00AB5B0D"/>
    <w:rsid w:val="00B86114"/>
    <w:rsid w:val="00C816B2"/>
    <w:rsid w:val="00C84AAC"/>
    <w:rsid w:val="00CC451E"/>
    <w:rsid w:val="00E86FE6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2A31E7FD"/>
  <w15:chartTrackingRefBased/>
  <w15:docId w15:val="{C4D89431-8583-4D4F-8627-F71635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Actividad%20integrad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4FF9B-93AF-4BFF-BBFB-E1B6A2BE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integradora</Template>
  <TotalTime>12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Julieta.mafferra</cp:lastModifiedBy>
  <cp:revision>6</cp:revision>
  <cp:lastPrinted>2020-09-01T16:45:00Z</cp:lastPrinted>
  <dcterms:created xsi:type="dcterms:W3CDTF">2021-07-19T20:07:00Z</dcterms:created>
  <dcterms:modified xsi:type="dcterms:W3CDTF">2022-05-11T19:12:00Z</dcterms:modified>
</cp:coreProperties>
</file>