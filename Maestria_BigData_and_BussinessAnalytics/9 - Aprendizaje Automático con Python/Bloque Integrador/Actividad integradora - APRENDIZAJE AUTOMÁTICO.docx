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A63814" w:rsidRDefault="00A63814" w:rsidP="00CC451E">
      <w:pPr>
        <w:spacing w:after="0"/>
        <w:rPr>
          <w:rFonts w:ascii="Lato" w:hAnsi="Lato"/>
          <w:color w:val="535353"/>
          <w:sz w:val="52"/>
          <w:lang w:val="es-ES"/>
        </w:rPr>
      </w:pPr>
      <w:r w:rsidRPr="00A63814">
        <w:rPr>
          <w:rFonts w:ascii="Lato" w:hAnsi="Lato"/>
          <w:color w:val="535353"/>
          <w:sz w:val="52"/>
          <w:lang w:val="es-ES"/>
        </w:rPr>
        <w:t>APRENDIZAJE AUTOMÁTICO (MACHINE LEARNING) CON PYTHON</w:t>
      </w:r>
    </w:p>
    <w:p w:rsidR="00CC451E" w:rsidRPr="008F3049" w:rsidRDefault="00CC451E" w:rsidP="00CC451E">
      <w:pPr>
        <w:spacing w:after="0"/>
        <w:rPr>
          <w:rFonts w:ascii="Lato" w:hAnsi="Lato"/>
          <w:color w:val="535353"/>
          <w:sz w:val="40"/>
          <w:lang w:val="es-ES"/>
          <w14:textFill>
            <w14:solidFill>
              <w14:srgbClr w14:val="535353">
                <w14:lumMod w14:val="65000"/>
                <w14:lumOff w14:val="35000"/>
              </w14:srgbClr>
            </w14:solidFill>
          </w14:textFill>
        </w:rPr>
      </w:pPr>
      <w:r w:rsidRPr="008F3049">
        <w:rPr>
          <w:rFonts w:ascii="Lato" w:hAnsi="Lato"/>
          <w:color w:val="535353"/>
          <w:sz w:val="40"/>
          <w:lang w:val="es-ES"/>
        </w:rPr>
        <w:t xml:space="preserve">Actividad </w:t>
      </w:r>
      <w:r w:rsidR="008F3049">
        <w:rPr>
          <w:rFonts w:ascii="Lato" w:hAnsi="Lato"/>
          <w:color w:val="535353"/>
          <w:sz w:val="40"/>
          <w:lang w:val="es-ES"/>
        </w:rPr>
        <w:t>integradora</w:t>
      </w:r>
    </w:p>
    <w:p w:rsidR="00F471BD" w:rsidRDefault="00F471BD" w:rsidP="003A7AA7"/>
    <w:p w:rsidR="00A63814" w:rsidRDefault="00A63814" w:rsidP="00A63814">
      <w:p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Hemos llegado al final de este curso. Es momento de poner en práctica todo lo aprendido y </w:t>
      </w: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reflexionar sobre cómo estos conocimientos pueden impactar de manera positiva en </w:t>
      </w:r>
      <w:r w:rsidRPr="00A63814">
        <w:rPr>
          <w:rFonts w:ascii="Lato" w:hAnsi="Lato"/>
          <w:color w:val="404040" w:themeColor="text1" w:themeTint="BF"/>
          <w:sz w:val="24"/>
          <w:lang w:val="es-ES"/>
        </w:rPr>
        <w:t>nuestro particular caso</w:t>
      </w: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 de uso. Para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ello te propongo lo siguiente.</w:t>
      </w:r>
    </w:p>
    <w:p w:rsidR="00A63814" w:rsidRPr="00A63814" w:rsidRDefault="00A63814" w:rsidP="00A63814">
      <w:p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>Tomemos el problema de la predicción de seguro. Ya has entrenado un modelo con la metodología vista a través del curso y mediste el desempeño del modelo. Ahora es hora de pensar en los siguientes puntos relevantes sobre el mismo caso.</w:t>
      </w:r>
    </w:p>
    <w:p w:rsidR="00A63814" w:rsidRPr="00A63814" w:rsidRDefault="00A63814" w:rsidP="00A63814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Data </w:t>
      </w:r>
      <w:proofErr w:type="spellStart"/>
      <w:r w:rsidRPr="00A63814">
        <w:rPr>
          <w:rFonts w:ascii="Lato" w:hAnsi="Lato"/>
          <w:color w:val="404040" w:themeColor="text1" w:themeTint="BF"/>
          <w:sz w:val="24"/>
          <w:lang w:val="es-ES"/>
        </w:rPr>
        <w:t>Leakage</w:t>
      </w:r>
      <w:proofErr w:type="spellEnd"/>
    </w:p>
    <w:p w:rsidR="00A63814" w:rsidRPr="00A63814" w:rsidRDefault="00A63814" w:rsidP="00A63814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Data </w:t>
      </w:r>
      <w:proofErr w:type="spellStart"/>
      <w:r w:rsidRPr="00A63814">
        <w:rPr>
          <w:rFonts w:ascii="Lato" w:hAnsi="Lato"/>
          <w:color w:val="404040" w:themeColor="text1" w:themeTint="BF"/>
          <w:sz w:val="24"/>
          <w:lang w:val="es-ES"/>
        </w:rPr>
        <w:t>drift</w:t>
      </w:r>
      <w:proofErr w:type="spellEnd"/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 y concept </w:t>
      </w:r>
      <w:proofErr w:type="spellStart"/>
      <w:r w:rsidRPr="00A63814">
        <w:rPr>
          <w:rFonts w:ascii="Lato" w:hAnsi="Lato"/>
          <w:color w:val="404040" w:themeColor="text1" w:themeTint="BF"/>
          <w:sz w:val="24"/>
          <w:lang w:val="es-ES"/>
        </w:rPr>
        <w:t>drift</w:t>
      </w:r>
      <w:proofErr w:type="spellEnd"/>
    </w:p>
    <w:p w:rsidR="00A63814" w:rsidRPr="00A63814" w:rsidRDefault="00A63814" w:rsidP="00A63814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>Impacto en negocio</w:t>
      </w:r>
    </w:p>
    <w:p w:rsidR="00A63814" w:rsidRPr="00A63814" w:rsidRDefault="00A63814" w:rsidP="00A63814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A63814" w:rsidRPr="00A63814" w:rsidRDefault="00A63814" w:rsidP="00A63814">
      <w:p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>Para reflexionar en ello, te propongo que redactes en un documento lo siguiente.</w:t>
      </w:r>
    </w:p>
    <w:p w:rsidR="00A63814" w:rsidRPr="00A63814" w:rsidRDefault="00A63814" w:rsidP="00A63814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bookmarkStart w:id="0" w:name="_GoBack"/>
      <w:bookmarkEnd w:id="0"/>
      <w:r w:rsidRPr="00A63814">
        <w:rPr>
          <w:rFonts w:ascii="Lato" w:hAnsi="Lato"/>
          <w:color w:val="404040" w:themeColor="text1" w:themeTint="BF"/>
          <w:sz w:val="24"/>
          <w:lang w:val="es-ES"/>
        </w:rPr>
        <w:t>¿</w:t>
      </w:r>
      <w:r w:rsidRPr="00A63814">
        <w:rPr>
          <w:rFonts w:ascii="Lato" w:hAnsi="Lato"/>
          <w:color w:val="404040" w:themeColor="text1" w:themeTint="BF"/>
          <w:sz w:val="24"/>
          <w:lang w:val="es-ES"/>
        </w:rPr>
        <w:t>Qué</w:t>
      </w: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 situaciones pudieran darse en las que cometamos data </w:t>
      </w:r>
      <w:proofErr w:type="spellStart"/>
      <w:r w:rsidRPr="00A63814">
        <w:rPr>
          <w:rFonts w:ascii="Lato" w:hAnsi="Lato"/>
          <w:color w:val="404040" w:themeColor="text1" w:themeTint="BF"/>
          <w:sz w:val="24"/>
          <w:lang w:val="es-ES"/>
        </w:rPr>
        <w:t>leakage</w:t>
      </w:r>
      <w:proofErr w:type="spellEnd"/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 en nuestro m</w:t>
      </w:r>
      <w:r w:rsidRPr="00A63814">
        <w:rPr>
          <w:rFonts w:ascii="Lato" w:hAnsi="Lato"/>
          <w:color w:val="404040" w:themeColor="text1" w:themeTint="BF"/>
          <w:sz w:val="24"/>
          <w:lang w:val="es-ES"/>
        </w:rPr>
        <w:t>odelo de predicción de seguros?</w:t>
      </w:r>
    </w:p>
    <w:p w:rsidR="00A63814" w:rsidRPr="00A63814" w:rsidRDefault="00A63814" w:rsidP="00A63814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¿Qué situaciones pudieran ocurrir en las que existiera data </w:t>
      </w:r>
      <w:proofErr w:type="spellStart"/>
      <w:r w:rsidRPr="00A63814">
        <w:rPr>
          <w:rFonts w:ascii="Lato" w:hAnsi="Lato"/>
          <w:color w:val="404040" w:themeColor="text1" w:themeTint="BF"/>
          <w:sz w:val="24"/>
          <w:lang w:val="es-ES"/>
        </w:rPr>
        <w:t>drift</w:t>
      </w:r>
      <w:proofErr w:type="spellEnd"/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 o concept </w:t>
      </w:r>
      <w:proofErr w:type="spellStart"/>
      <w:r w:rsidRPr="00A63814">
        <w:rPr>
          <w:rFonts w:ascii="Lato" w:hAnsi="Lato"/>
          <w:color w:val="404040" w:themeColor="text1" w:themeTint="BF"/>
          <w:sz w:val="24"/>
          <w:lang w:val="es-ES"/>
        </w:rPr>
        <w:t>drift</w:t>
      </w:r>
      <w:proofErr w:type="spellEnd"/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 en nuestro modelo de predicción de seguros?</w:t>
      </w:r>
    </w:p>
    <w:p w:rsidR="00A63814" w:rsidRPr="00A63814" w:rsidRDefault="00A63814" w:rsidP="00A63814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>Haciendo a un lado las métricas que vimos en el curso para modelos de regresión. ¿Cómo te imaginas que pudieras medir el impacto del modelo en términos de negocio?</w:t>
      </w:r>
    </w:p>
    <w:p w:rsidR="00A63814" w:rsidRPr="00A63814" w:rsidRDefault="00A63814" w:rsidP="00A63814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Además, piensa en un caso de aplicación de machine </w:t>
      </w:r>
      <w:proofErr w:type="spellStart"/>
      <w:r w:rsidRPr="00A63814">
        <w:rPr>
          <w:rFonts w:ascii="Lato" w:hAnsi="Lato"/>
          <w:color w:val="404040" w:themeColor="text1" w:themeTint="BF"/>
          <w:sz w:val="24"/>
          <w:lang w:val="es-ES"/>
        </w:rPr>
        <w:t>learning</w:t>
      </w:r>
      <w:proofErr w:type="spellEnd"/>
      <w:r w:rsidRPr="00A63814">
        <w:rPr>
          <w:rFonts w:ascii="Lato" w:hAnsi="Lato"/>
          <w:color w:val="404040" w:themeColor="text1" w:themeTint="BF"/>
          <w:sz w:val="24"/>
          <w:lang w:val="es-ES"/>
        </w:rPr>
        <w:t xml:space="preserve"> en tu empresa, y contesta estas mismas tres preguntas para tu caso específico.</w:t>
      </w:r>
    </w:p>
    <w:p w:rsidR="00A63814" w:rsidRPr="00A63814" w:rsidRDefault="00A63814" w:rsidP="00A63814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CC451E" w:rsidRPr="00CC451E" w:rsidRDefault="00A63814" w:rsidP="00A63814">
      <w:pPr>
        <w:rPr>
          <w:color w:val="404040" w:themeColor="text1" w:themeTint="BF"/>
        </w:rPr>
      </w:pPr>
      <w:r w:rsidRPr="00A63814">
        <w:rPr>
          <w:rFonts w:ascii="Lato" w:hAnsi="Lato"/>
          <w:color w:val="404040" w:themeColor="text1" w:themeTint="BF"/>
          <w:sz w:val="24"/>
          <w:lang w:val="es-ES"/>
        </w:rPr>
        <w:t>Desarrolla tu documento en no más de 3 páginas.</w:t>
      </w: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A2F" w:rsidRDefault="00CB0A2F" w:rsidP="003A7AA7">
      <w:pPr>
        <w:spacing w:after="0" w:line="240" w:lineRule="auto"/>
      </w:pPr>
      <w:r>
        <w:separator/>
      </w:r>
    </w:p>
  </w:endnote>
  <w:endnote w:type="continuationSeparator" w:id="0">
    <w:p w:rsidR="00CB0A2F" w:rsidRDefault="00CB0A2F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6D1D1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6D1D1D" w:rsidRDefault="006D1D1D" w:rsidP="006D1D1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A63814" w:rsidRPr="00A63814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6D1D1D" w:rsidRDefault="006D1D1D" w:rsidP="006D1D1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A63814" w:rsidRPr="00A63814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A2F" w:rsidRDefault="00CB0A2F" w:rsidP="003A7AA7">
      <w:pPr>
        <w:spacing w:after="0" w:line="240" w:lineRule="auto"/>
      </w:pPr>
      <w:r>
        <w:separator/>
      </w:r>
    </w:p>
  </w:footnote>
  <w:footnote w:type="continuationSeparator" w:id="0">
    <w:p w:rsidR="00CB0A2F" w:rsidRDefault="00CB0A2F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CB0A2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65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CB0A2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66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CB0A2F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64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740F6"/>
    <w:multiLevelType w:val="hybridMultilevel"/>
    <w:tmpl w:val="1DFA6ED2"/>
    <w:lvl w:ilvl="0" w:tplc="CC684A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16265"/>
    <w:multiLevelType w:val="hybridMultilevel"/>
    <w:tmpl w:val="08061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14"/>
    <w:rsid w:val="0023134B"/>
    <w:rsid w:val="0027604A"/>
    <w:rsid w:val="002900FB"/>
    <w:rsid w:val="003A3E6D"/>
    <w:rsid w:val="003A7AA7"/>
    <w:rsid w:val="0040367A"/>
    <w:rsid w:val="00404840"/>
    <w:rsid w:val="006D1D1D"/>
    <w:rsid w:val="006F10AA"/>
    <w:rsid w:val="00816420"/>
    <w:rsid w:val="008E599D"/>
    <w:rsid w:val="008F3049"/>
    <w:rsid w:val="0096129A"/>
    <w:rsid w:val="00A63814"/>
    <w:rsid w:val="00B86114"/>
    <w:rsid w:val="00C816B2"/>
    <w:rsid w:val="00C84AAC"/>
    <w:rsid w:val="00CB0A2F"/>
    <w:rsid w:val="00CC451E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2EB7C56C"/>
  <w15:chartTrackingRefBased/>
  <w15:docId w15:val="{4D0B6779-F420-49EA-8C98-9FB99AB0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Actividad%20integradora%20(89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5A08E-E42B-4E9B-A3FA-AA9C6BFA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integradora (89)</Template>
  <TotalTime>3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1</cp:revision>
  <cp:lastPrinted>2020-09-01T16:45:00Z</cp:lastPrinted>
  <dcterms:created xsi:type="dcterms:W3CDTF">2023-08-01T18:43:00Z</dcterms:created>
  <dcterms:modified xsi:type="dcterms:W3CDTF">2023-08-01T18:46:00Z</dcterms:modified>
</cp:coreProperties>
</file>