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473F9A" w:rsidRDefault="00473F9A" w:rsidP="00CC451E">
      <w:pPr>
        <w:spacing w:after="0"/>
        <w:rPr>
          <w:rFonts w:ascii="Brandon Grotesque Black" w:hAnsi="Brandon Grotesque Black"/>
          <w:color w:val="1E8C65"/>
          <w:sz w:val="52"/>
          <w:lang w:val="es-ES"/>
        </w:rPr>
      </w:pPr>
      <w:r>
        <w:rPr>
          <w:rFonts w:ascii="Brandon Grotesque Black" w:hAnsi="Brandon Grotesque Black"/>
          <w:color w:val="1E8C65"/>
          <w:sz w:val="52"/>
          <w:lang w:val="es-ES"/>
        </w:rPr>
        <w:t>QUÉ ENTENDEMOS</w:t>
      </w:r>
    </w:p>
    <w:p w:rsidR="00CC451E" w:rsidRDefault="00473F9A" w:rsidP="00CC451E">
      <w:pPr>
        <w:spacing w:after="0"/>
        <w:rPr>
          <w:rFonts w:ascii="Brandon Grotesque Black" w:hAnsi="Brandon Grotesque Black"/>
          <w:color w:val="1E8C65"/>
          <w:sz w:val="52"/>
          <w:lang w:val="es-ES"/>
        </w:rPr>
      </w:pPr>
      <w:r>
        <w:rPr>
          <w:rFonts w:ascii="Brandon Grotesque Black" w:hAnsi="Brandon Grotesque Black"/>
          <w:color w:val="1E8C65"/>
          <w:sz w:val="52"/>
          <w:lang w:val="es-ES"/>
        </w:rPr>
        <w:t>POR INNOVACIÓN</w:t>
      </w:r>
    </w:p>
    <w:p w:rsidR="00CC451E" w:rsidRPr="00504C4E" w:rsidRDefault="00CC451E" w:rsidP="00CC451E">
      <w:pPr>
        <w:spacing w:after="0"/>
        <w:rPr>
          <w:rFonts w:ascii="Lato" w:hAnsi="Lato"/>
          <w:color w:val="1E8C65"/>
          <w:sz w:val="40"/>
          <w:lang w:val="es-ES"/>
        </w:rPr>
      </w:pPr>
      <w:r w:rsidRPr="00504C4E">
        <w:rPr>
          <w:rFonts w:ascii="Lato" w:hAnsi="Lato"/>
          <w:color w:val="1E8C65"/>
          <w:sz w:val="40"/>
          <w:lang w:val="es-ES"/>
        </w:rPr>
        <w:t>Actividad de transferencia</w:t>
      </w:r>
    </w:p>
    <w:p w:rsidR="00F471BD" w:rsidRDefault="00F471BD" w:rsidP="003A7AA7"/>
    <w:p w:rsidR="00473F9A" w:rsidRPr="00473F9A" w:rsidRDefault="00473F9A" w:rsidP="00473F9A">
      <w:pPr>
        <w:rPr>
          <w:rFonts w:ascii="Lato" w:hAnsi="Lato"/>
          <w:b/>
          <w:color w:val="404040" w:themeColor="text1" w:themeTint="BF"/>
          <w:sz w:val="24"/>
          <w:lang w:val="es-ES"/>
        </w:rPr>
      </w:pPr>
      <w:r w:rsidRPr="00473F9A">
        <w:rPr>
          <w:rFonts w:ascii="Lato" w:hAnsi="Lato"/>
          <w:b/>
          <w:color w:val="404040" w:themeColor="text1" w:themeTint="BF"/>
          <w:sz w:val="24"/>
          <w:lang w:val="es-ES"/>
        </w:rPr>
        <w:t xml:space="preserve">En primer lugar, nos gustaría que te vuelvas a presentar, indicando rol, organización/proyecto en </w:t>
      </w:r>
      <w:r w:rsidRPr="00473F9A">
        <w:rPr>
          <w:rFonts w:ascii="Lato" w:hAnsi="Lato"/>
          <w:b/>
          <w:color w:val="404040" w:themeColor="text1" w:themeTint="BF"/>
          <w:sz w:val="24"/>
          <w:lang w:val="es-ES"/>
        </w:rPr>
        <w:t>el que</w:t>
      </w:r>
      <w:r w:rsidRPr="00473F9A">
        <w:rPr>
          <w:rFonts w:ascii="Lato" w:hAnsi="Lato"/>
          <w:b/>
          <w:color w:val="404040" w:themeColor="text1" w:themeTint="BF"/>
          <w:sz w:val="24"/>
          <w:lang w:val="es-ES"/>
        </w:rPr>
        <w:t xml:space="preserve"> participas y funciones principales. </w:t>
      </w:r>
    </w:p>
    <w:p w:rsidR="00473F9A" w:rsidRPr="00473F9A" w:rsidRDefault="00473F9A" w:rsidP="00473F9A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473F9A" w:rsidRPr="00473F9A" w:rsidRDefault="00473F9A" w:rsidP="00473F9A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473F9A">
        <w:rPr>
          <w:rFonts w:ascii="Lato" w:hAnsi="Lato"/>
          <w:color w:val="404040" w:themeColor="text1" w:themeTint="BF"/>
          <w:sz w:val="24"/>
          <w:lang w:val="es-ES"/>
        </w:rPr>
        <w:t xml:space="preserve">¿Qué piensas de las siguientes imágenes de Liniers? ¿En </w:t>
      </w:r>
      <w:r w:rsidRPr="00473F9A">
        <w:rPr>
          <w:rFonts w:ascii="Lato" w:hAnsi="Lato"/>
          <w:color w:val="404040" w:themeColor="text1" w:themeTint="BF"/>
          <w:sz w:val="24"/>
          <w:lang w:val="es-ES"/>
        </w:rPr>
        <w:t>qué</w:t>
      </w:r>
      <w:r w:rsidRPr="00473F9A">
        <w:rPr>
          <w:rFonts w:ascii="Lato" w:hAnsi="Lato"/>
          <w:color w:val="404040" w:themeColor="text1" w:themeTint="BF"/>
          <w:sz w:val="24"/>
          <w:lang w:val="es-ES"/>
        </w:rPr>
        <w:t xml:space="preserve"> te sientes identificado junto a tu equipo o en el proyecto donde participas?</w:t>
      </w:r>
    </w:p>
    <w:p w:rsidR="00473F9A" w:rsidRDefault="00473F9A" w:rsidP="00473F9A">
      <w:pPr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51.5pt">
            <v:imagedata r:id="rId9" o:title="liniers 1"/>
          </v:shape>
        </w:pict>
      </w:r>
    </w:p>
    <w:p w:rsidR="00473F9A" w:rsidRPr="00473F9A" w:rsidRDefault="00473F9A" w:rsidP="00473F9A">
      <w:pPr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pict>
          <v:shape id="_x0000_i1026" type="#_x0000_t75" style="width:412.5pt;height:151.5pt">
            <v:imagedata r:id="rId10" o:title="liniers 2" croptop="2296f" cropbottom="2755f" cropleft="886f" cropright="1071f"/>
          </v:shape>
        </w:pict>
      </w:r>
    </w:p>
    <w:p w:rsidR="00473F9A" w:rsidRPr="00473F9A" w:rsidRDefault="00473F9A" w:rsidP="00473F9A">
      <w:pPr>
        <w:rPr>
          <w:rFonts w:ascii="Lato" w:hAnsi="Lato"/>
          <w:color w:val="404040" w:themeColor="text1" w:themeTint="BF"/>
          <w:sz w:val="24"/>
          <w:lang w:val="es-ES"/>
        </w:rPr>
      </w:pPr>
      <w:r w:rsidRPr="00473F9A">
        <w:rPr>
          <w:rFonts w:ascii="Lato" w:hAnsi="Lato"/>
          <w:color w:val="404040" w:themeColor="text1" w:themeTint="BF"/>
          <w:sz w:val="24"/>
          <w:lang w:val="es-ES"/>
        </w:rPr>
        <w:t xml:space="preserve"> </w:t>
      </w:r>
    </w:p>
    <w:p w:rsidR="00473F9A" w:rsidRPr="00473F9A" w:rsidRDefault="00473F9A" w:rsidP="00473F9A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473F9A">
        <w:rPr>
          <w:rFonts w:ascii="Lato" w:hAnsi="Lato"/>
          <w:color w:val="404040" w:themeColor="text1" w:themeTint="BF"/>
          <w:sz w:val="24"/>
          <w:lang w:val="es-ES"/>
        </w:rPr>
        <w:t>¿Estás de acuerdo con la siguiente definición de Innovación? Justificar</w:t>
      </w:r>
    </w:p>
    <w:p w:rsidR="00473F9A" w:rsidRPr="00473F9A" w:rsidRDefault="00473F9A" w:rsidP="00473F9A">
      <w:pPr>
        <w:jc w:val="center"/>
        <w:rPr>
          <w:rFonts w:ascii="Lato" w:hAnsi="Lato"/>
          <w:i/>
          <w:color w:val="404040" w:themeColor="text1" w:themeTint="BF"/>
          <w:sz w:val="24"/>
          <w:lang w:val="es-ES"/>
        </w:rPr>
      </w:pPr>
      <w:r>
        <w:rPr>
          <w:rFonts w:ascii="Lato" w:hAnsi="Lato"/>
          <w:i/>
          <w:color w:val="404040" w:themeColor="text1" w:themeTint="BF"/>
          <w:sz w:val="24"/>
          <w:lang w:val="es-ES"/>
        </w:rPr>
        <w:t>“</w:t>
      </w:r>
      <w:r w:rsidRPr="00473F9A">
        <w:rPr>
          <w:rFonts w:ascii="Lato" w:hAnsi="Lato"/>
          <w:i/>
          <w:color w:val="404040" w:themeColor="text1" w:themeTint="BF"/>
          <w:sz w:val="24"/>
          <w:lang w:val="es-ES"/>
        </w:rPr>
        <w:t>La innovación es, en concreto, la implementació</w:t>
      </w:r>
      <w:r>
        <w:rPr>
          <w:rFonts w:ascii="Lato" w:hAnsi="Lato"/>
          <w:i/>
          <w:color w:val="404040" w:themeColor="text1" w:themeTint="BF"/>
          <w:sz w:val="24"/>
          <w:lang w:val="es-ES"/>
        </w:rPr>
        <w:t>n rentable de ideas creativas…”</w:t>
      </w:r>
    </w:p>
    <w:p w:rsidR="00473F9A" w:rsidRPr="00473F9A" w:rsidRDefault="00473F9A" w:rsidP="00473F9A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473F9A" w:rsidRDefault="00473F9A">
      <w:pPr>
        <w:rPr>
          <w:rFonts w:ascii="Lato" w:hAnsi="Lato"/>
          <w:color w:val="404040" w:themeColor="text1" w:themeTint="BF"/>
          <w:sz w:val="24"/>
          <w:lang w:val="es-ES"/>
        </w:rPr>
      </w:pPr>
      <w:r>
        <w:rPr>
          <w:rFonts w:ascii="Lato" w:hAnsi="Lato"/>
          <w:color w:val="404040" w:themeColor="text1" w:themeTint="BF"/>
          <w:sz w:val="24"/>
          <w:lang w:val="es-ES"/>
        </w:rPr>
        <w:br w:type="page"/>
      </w:r>
    </w:p>
    <w:p w:rsidR="00473F9A" w:rsidRPr="00473F9A" w:rsidRDefault="00473F9A" w:rsidP="00473F9A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473F9A">
        <w:rPr>
          <w:rFonts w:ascii="Lato" w:hAnsi="Lato"/>
          <w:color w:val="404040" w:themeColor="text1" w:themeTint="BF"/>
          <w:sz w:val="24"/>
          <w:lang w:val="es-ES"/>
        </w:rPr>
        <w:lastRenderedPageBreak/>
        <w:t>C</w:t>
      </w:r>
      <w:r>
        <w:rPr>
          <w:rFonts w:ascii="Lato" w:hAnsi="Lato"/>
          <w:color w:val="404040" w:themeColor="text1" w:themeTint="BF"/>
          <w:sz w:val="24"/>
          <w:lang w:val="es-ES"/>
        </w:rPr>
        <w:t>onvoca a 2 personas de tu equipo</w:t>
      </w:r>
      <w:r w:rsidRPr="00473F9A">
        <w:rPr>
          <w:rFonts w:ascii="Lato" w:hAnsi="Lato"/>
          <w:color w:val="404040" w:themeColor="text1" w:themeTint="BF"/>
          <w:sz w:val="24"/>
          <w:lang w:val="es-ES"/>
        </w:rPr>
        <w:t xml:space="preserve">/proyecto/organización. ¿Qué piensan de la triple dimensión de la innovación: Cognitiva, Social, Política? ¿Cuál es el impacto y cómo los afecta actualmente? </w:t>
      </w:r>
    </w:p>
    <w:p w:rsidR="00473F9A" w:rsidRPr="00473F9A" w:rsidRDefault="00473F9A" w:rsidP="00473F9A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473F9A" w:rsidRDefault="00473F9A" w:rsidP="00473F9A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473F9A">
        <w:rPr>
          <w:rFonts w:ascii="Lato" w:hAnsi="Lato"/>
          <w:color w:val="404040" w:themeColor="text1" w:themeTint="BF"/>
          <w:sz w:val="24"/>
          <w:lang w:val="es-ES"/>
        </w:rPr>
        <w:t>Junto a las mismas 2 personas, realizar el ejercicio de Brechas de Innovación e identificar 3 nuevos insight u oportunidades de innovación. Recuerden el análisis desde 2 perspectivas: ¿Qué puedo mejorar/desarrollar en lo respecta a factores competitivos de la organización? Y, por otro lado. ¿Qué innovación está demandando el mercado/usuario? ¿Cuáles son los cambios en los patrones de comportamiento?</w:t>
      </w:r>
    </w:p>
    <w:p w:rsidR="00473F9A" w:rsidRPr="00473F9A" w:rsidRDefault="00473F9A" w:rsidP="00473F9A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473F9A" w:rsidRPr="00473F9A" w:rsidRDefault="00473F9A" w:rsidP="00473F9A">
      <w:pPr>
        <w:pStyle w:val="Prrafodelista"/>
        <w:rPr>
          <w:rFonts w:ascii="Lato" w:hAnsi="Lato"/>
          <w:color w:val="404040" w:themeColor="text1" w:themeTint="BF"/>
          <w:sz w:val="24"/>
          <w:lang w:val="es-ES"/>
        </w:rPr>
      </w:pPr>
    </w:p>
    <w:p w:rsidR="00473F9A" w:rsidRPr="00473F9A" w:rsidRDefault="00473F9A" w:rsidP="00473F9A">
      <w:pPr>
        <w:pStyle w:val="Prrafodelista"/>
        <w:numPr>
          <w:ilvl w:val="0"/>
          <w:numId w:val="12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473F9A">
        <w:rPr>
          <w:rFonts w:ascii="Lato" w:hAnsi="Lato"/>
          <w:color w:val="404040" w:themeColor="text1" w:themeTint="BF"/>
          <w:sz w:val="24"/>
          <w:lang w:val="es-ES"/>
        </w:rPr>
        <w:t>¿Cómo están desarrollando las competencias de intra</w:t>
      </w:r>
      <w:bookmarkStart w:id="0" w:name="_GoBack"/>
      <w:bookmarkEnd w:id="0"/>
      <w:r w:rsidRPr="00473F9A">
        <w:rPr>
          <w:rFonts w:ascii="Lato" w:hAnsi="Lato"/>
          <w:color w:val="404040" w:themeColor="text1" w:themeTint="BF"/>
          <w:sz w:val="24"/>
          <w:lang w:val="es-ES"/>
        </w:rPr>
        <w:t xml:space="preserve">-emprendedores en tu equipo, proyecto u organización? </w:t>
      </w:r>
    </w:p>
    <w:p w:rsidR="00CC451E" w:rsidRPr="00473F9A" w:rsidRDefault="00CC451E" w:rsidP="00473F9A">
      <w:pPr>
        <w:rPr>
          <w:color w:val="404040" w:themeColor="text1" w:themeTint="BF"/>
          <w:lang w:val="es-ES"/>
        </w:rPr>
      </w:pPr>
    </w:p>
    <w:sectPr w:rsidR="00CC451E" w:rsidRPr="00473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E6D" w:rsidRDefault="00F85E6D" w:rsidP="003A7AA7">
      <w:pPr>
        <w:spacing w:after="0" w:line="240" w:lineRule="auto"/>
      </w:pPr>
      <w:r>
        <w:separator/>
      </w:r>
    </w:p>
  </w:endnote>
  <w:endnote w:type="continuationSeparator" w:id="0">
    <w:p w:rsidR="00F85E6D" w:rsidRDefault="00F85E6D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Black">
    <w:panose1 w:val="020B0A03020203060202"/>
    <w:charset w:val="00"/>
    <w:family w:val="swiss"/>
    <w:notTrueType/>
    <w:pitch w:val="variable"/>
    <w:sig w:usb0="A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C494D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4C494D" w:rsidRDefault="004C494D" w:rsidP="004C494D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473F9A" w:rsidRPr="00473F9A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4C494D" w:rsidRDefault="004C494D" w:rsidP="004C494D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473F9A" w:rsidRPr="00473F9A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E6D" w:rsidRDefault="00F85E6D" w:rsidP="003A7AA7">
      <w:pPr>
        <w:spacing w:after="0" w:line="240" w:lineRule="auto"/>
      </w:pPr>
      <w:r>
        <w:separator/>
      </w:r>
    </w:p>
  </w:footnote>
  <w:footnote w:type="continuationSeparator" w:id="0">
    <w:p w:rsidR="00F85E6D" w:rsidRDefault="00F85E6D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F85E6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7" o:spid="_x0000_s2053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F85E6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8" o:spid="_x0000_s2054" type="#_x0000_t75" style="position:absolute;margin-left:0;margin-top:0;width:595.45pt;height:841.9pt;z-index:-251656192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F85E6D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68906" o:spid="_x0000_s2052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Verde_Mesa de trabajo 1_Mesa de trabajo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487C5B"/>
    <w:multiLevelType w:val="hybridMultilevel"/>
    <w:tmpl w:val="EEDA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52827"/>
    <w:multiLevelType w:val="hybridMultilevel"/>
    <w:tmpl w:val="38A22E7C"/>
    <w:lvl w:ilvl="0" w:tplc="D85AA70E">
      <w:start w:val="1"/>
      <w:numFmt w:val="decimal"/>
      <w:lvlText w:val="%1)"/>
      <w:lvlJc w:val="left"/>
      <w:pPr>
        <w:ind w:left="720" w:hanging="360"/>
      </w:pPr>
      <w:rPr>
        <w:rFonts w:ascii="Lato" w:hAnsi="Lato" w:hint="default"/>
        <w:b/>
        <w:color w:val="70AD47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9A"/>
    <w:rsid w:val="00015C92"/>
    <w:rsid w:val="0027604A"/>
    <w:rsid w:val="003A7AA7"/>
    <w:rsid w:val="00404840"/>
    <w:rsid w:val="00473F9A"/>
    <w:rsid w:val="004C494D"/>
    <w:rsid w:val="008E599D"/>
    <w:rsid w:val="00C816B2"/>
    <w:rsid w:val="00C84AAC"/>
    <w:rsid w:val="00CC451E"/>
    <w:rsid w:val="00F471BD"/>
    <w:rsid w:val="00F85E6D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45552D07"/>
  <w15:chartTrackingRefBased/>
  <w15:docId w15:val="{8EB178E2-C8CC-4572-95BF-3C3F7474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n\Desktop\L&#243;gicas\Plantillas\Plantilla%20Verde%20%231E8C6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896D2-39BF-4226-AD11-AA083B67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Verde #1E8C65</Template>
  <TotalTime>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</dc:creator>
  <cp:keywords/>
  <dc:description/>
  <cp:lastModifiedBy>Aden</cp:lastModifiedBy>
  <cp:revision>1</cp:revision>
  <cp:lastPrinted>2020-09-01T16:45:00Z</cp:lastPrinted>
  <dcterms:created xsi:type="dcterms:W3CDTF">2021-04-12T19:09:00Z</dcterms:created>
  <dcterms:modified xsi:type="dcterms:W3CDTF">2021-04-12T19:16:00Z</dcterms:modified>
</cp:coreProperties>
</file>