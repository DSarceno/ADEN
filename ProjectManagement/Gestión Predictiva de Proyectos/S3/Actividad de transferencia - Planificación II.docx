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14:paraId="1A947672" w14:textId="77777777" w:rsidR="00CC451E" w:rsidRPr="00B6452F" w:rsidRDefault="00B6452F" w:rsidP="00CC451E">
      <w:pPr>
        <w:spacing w:after="0"/>
        <w:rPr>
          <w:rFonts w:ascii="Lato" w:hAnsi="Lato"/>
          <w:color w:val="B26371"/>
          <w:sz w:val="52"/>
          <w:lang w:val="es-ES"/>
        </w:rPr>
      </w:pPr>
      <w:r>
        <w:rPr>
          <w:rFonts w:ascii="Lato" w:hAnsi="Lato"/>
          <w:color w:val="B26371"/>
          <w:sz w:val="52"/>
          <w:lang w:val="es-ES"/>
        </w:rPr>
        <w:t>PLANIFICACIÓN II</w:t>
      </w:r>
    </w:p>
    <w:p w14:paraId="4C90C097" w14:textId="76596902" w:rsidR="00CC451E" w:rsidRPr="00DF28CF" w:rsidRDefault="00CC451E" w:rsidP="00CC451E">
      <w:pPr>
        <w:spacing w:after="0"/>
        <w:rPr>
          <w:rFonts w:ascii="Lato" w:hAnsi="Lato"/>
          <w:color w:val="B26371"/>
          <w:sz w:val="40"/>
          <w:lang w:val="es-ES"/>
          <w14:textFill>
            <w14:solidFill>
              <w14:srgbClr w14:val="B26371">
                <w14:lumMod w14:val="65000"/>
                <w14:lumOff w14:val="35000"/>
              </w14:srgbClr>
            </w14:solidFill>
          </w14:textFill>
        </w:rPr>
      </w:pPr>
      <w:r w:rsidRPr="00DF28CF">
        <w:rPr>
          <w:rFonts w:ascii="Lato" w:hAnsi="Lato"/>
          <w:color w:val="B26371"/>
          <w:sz w:val="40"/>
          <w:lang w:val="es-ES"/>
        </w:rPr>
        <w:t>Actividad de transferencia</w:t>
      </w:r>
      <w:r w:rsidR="00834BDF">
        <w:rPr>
          <w:rFonts w:ascii="Lato" w:hAnsi="Lato"/>
          <w:color w:val="B26371"/>
          <w:sz w:val="40"/>
          <w:lang w:val="es-ES"/>
        </w:rPr>
        <w:t>: Registros de riesgos.</w:t>
      </w:r>
    </w:p>
    <w:p w14:paraId="68393E24" w14:textId="77777777" w:rsidR="00F471BD" w:rsidRDefault="00F471BD" w:rsidP="003A7AA7"/>
    <w:p w14:paraId="7711CA62" w14:textId="01247F04" w:rsidR="00B6452F" w:rsidRPr="00B6452F" w:rsidRDefault="00702522" w:rsidP="00B83DB4">
      <w:pPr>
        <w:jc w:val="both"/>
        <w:rPr>
          <w:rFonts w:ascii="Lato" w:hAnsi="Lato"/>
          <w:b/>
          <w:color w:val="404040" w:themeColor="text1" w:themeTint="BF"/>
          <w:sz w:val="24"/>
          <w:szCs w:val="24"/>
          <w:lang w:val="es-ES_tradnl"/>
        </w:rPr>
      </w:pPr>
      <w:r>
        <w:rPr>
          <w:rFonts w:ascii="Lato" w:hAnsi="Lato"/>
          <w:b/>
          <w:color w:val="404040" w:themeColor="text1" w:themeTint="BF"/>
          <w:sz w:val="24"/>
          <w:szCs w:val="24"/>
          <w:lang w:val="es-ES_tradnl"/>
        </w:rPr>
        <w:t>Caso de Estudio: Boda (Continuación)</w:t>
      </w:r>
    </w:p>
    <w:p w14:paraId="008E139B"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Hola Ana…</w:t>
      </w:r>
    </w:p>
    <w:p w14:paraId="6592DA7A"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Ho</w:t>
      </w:r>
      <w:r>
        <w:rPr>
          <w:rFonts w:ascii="Lato" w:hAnsi="Lato"/>
          <w:color w:val="404040" w:themeColor="text1" w:themeTint="BF"/>
          <w:sz w:val="24"/>
          <w:szCs w:val="24"/>
          <w:lang w:val="es-ES_tradnl"/>
        </w:rPr>
        <w:t>la Carlos. ¿Qué te ocurre? ¿Tiene</w:t>
      </w:r>
      <w:r w:rsidRPr="00B6452F">
        <w:rPr>
          <w:rFonts w:ascii="Lato" w:hAnsi="Lato"/>
          <w:color w:val="404040" w:themeColor="text1" w:themeTint="BF"/>
          <w:sz w:val="24"/>
          <w:szCs w:val="24"/>
          <w:lang w:val="es-ES_tradnl"/>
        </w:rPr>
        <w:t>s</w:t>
      </w:r>
      <w:r>
        <w:rPr>
          <w:rFonts w:ascii="Lato" w:hAnsi="Lato"/>
          <w:color w:val="404040" w:themeColor="text1" w:themeTint="BF"/>
          <w:sz w:val="24"/>
          <w:szCs w:val="24"/>
          <w:lang w:val="es-ES_tradnl"/>
        </w:rPr>
        <w:t xml:space="preserve"> algún inconveniente? - </w:t>
      </w:r>
      <w:r w:rsidRPr="00B6452F">
        <w:rPr>
          <w:rFonts w:ascii="Lato" w:hAnsi="Lato"/>
          <w:color w:val="404040" w:themeColor="text1" w:themeTint="BF"/>
          <w:sz w:val="24"/>
          <w:szCs w:val="24"/>
          <w:lang w:val="es-ES_tradnl"/>
        </w:rPr>
        <w:t>preguntó Ana.</w:t>
      </w:r>
    </w:p>
    <w:p w14:paraId="4DD46ADD"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Con lo que me pasó hoy, creo que tendría que haber leído el artículo que me diste el otro día sobre riesgos. Me hubi</w:t>
      </w:r>
      <w:r w:rsidR="00C60170">
        <w:rPr>
          <w:rFonts w:ascii="Lato" w:hAnsi="Lato"/>
          <w:color w:val="404040" w:themeColor="text1" w:themeTint="BF"/>
          <w:sz w:val="24"/>
          <w:szCs w:val="24"/>
          <w:lang w:val="es-ES_tradnl"/>
        </w:rPr>
        <w:t>ese</w:t>
      </w:r>
      <w:r w:rsidRPr="00B6452F">
        <w:rPr>
          <w:rFonts w:ascii="Lato" w:hAnsi="Lato"/>
          <w:color w:val="404040" w:themeColor="text1" w:themeTint="BF"/>
          <w:sz w:val="24"/>
          <w:szCs w:val="24"/>
          <w:lang w:val="es-ES_tradnl"/>
        </w:rPr>
        <w:t xml:space="preserve"> venido bien</w:t>
      </w:r>
      <w:r>
        <w:rPr>
          <w:rFonts w:ascii="Lato" w:hAnsi="Lato"/>
          <w:color w:val="404040" w:themeColor="text1" w:themeTint="BF"/>
          <w:sz w:val="24"/>
          <w:szCs w:val="24"/>
          <w:lang w:val="es-ES_tradnl"/>
        </w:rPr>
        <w:t xml:space="preserve"> - </w:t>
      </w:r>
      <w:r w:rsidRPr="00B6452F">
        <w:rPr>
          <w:rFonts w:ascii="Lato" w:hAnsi="Lato"/>
          <w:color w:val="404040" w:themeColor="text1" w:themeTint="BF"/>
          <w:sz w:val="24"/>
          <w:szCs w:val="24"/>
          <w:lang w:val="es-ES_tradnl"/>
        </w:rPr>
        <w:t>respondió Carlos.</w:t>
      </w:r>
    </w:p>
    <w:p w14:paraId="69147ED8"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¿Por qué?</w:t>
      </w:r>
    </w:p>
    <w:p w14:paraId="52530726" w14:textId="428106AA"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Mira</w:t>
      </w:r>
      <w:r w:rsidRPr="00B6452F">
        <w:rPr>
          <w:rFonts w:ascii="Lato" w:hAnsi="Lato"/>
          <w:color w:val="404040" w:themeColor="text1" w:themeTint="BF"/>
          <w:sz w:val="24"/>
          <w:szCs w:val="24"/>
          <w:lang w:val="es-ES_tradnl"/>
        </w:rPr>
        <w:t>, me levanté, como siempre, a las 7 de la mañana y me fui a preparar el desayuno de la familia. Puse la cafetera</w:t>
      </w:r>
      <w:r w:rsidR="00702522">
        <w:rPr>
          <w:rFonts w:ascii="Lato" w:hAnsi="Lato"/>
          <w:color w:val="404040" w:themeColor="text1" w:themeTint="BF"/>
          <w:sz w:val="24"/>
          <w:szCs w:val="24"/>
          <w:lang w:val="es-ES_tradnl"/>
        </w:rPr>
        <w:t xml:space="preserve"> y la tetera</w:t>
      </w:r>
      <w:r w:rsidR="00B60A9D">
        <w:rPr>
          <w:rFonts w:ascii="Lato" w:hAnsi="Lato"/>
          <w:color w:val="404040" w:themeColor="text1" w:themeTint="BF"/>
          <w:sz w:val="24"/>
          <w:szCs w:val="24"/>
          <w:lang w:val="es-ES_tradnl"/>
        </w:rPr>
        <w:t xml:space="preserve"> a funcionar, y también </w:t>
      </w:r>
      <w:r w:rsidR="00702522">
        <w:rPr>
          <w:rFonts w:ascii="Lato" w:hAnsi="Lato"/>
          <w:color w:val="404040" w:themeColor="text1" w:themeTint="BF"/>
          <w:sz w:val="24"/>
          <w:szCs w:val="24"/>
          <w:lang w:val="es-ES_tradnl"/>
        </w:rPr>
        <w:t>coloqué varios panes a tostar</w:t>
      </w:r>
      <w:r w:rsidRPr="00B6452F">
        <w:rPr>
          <w:rFonts w:ascii="Lato" w:hAnsi="Lato"/>
          <w:color w:val="404040" w:themeColor="text1" w:themeTint="BF"/>
          <w:sz w:val="24"/>
          <w:szCs w:val="24"/>
          <w:lang w:val="es-ES_tradnl"/>
        </w:rPr>
        <w:t xml:space="preserve">. Me fui al baño y cuando vuelvo la cocina parecía zona de guerra. La cafetera de vidrio se había roto y el café estaba derramado en el suelo. La tostadora no había funcionado bien y había carbonizado las tostadas. Lo único que había </w:t>
      </w:r>
      <w:r>
        <w:rPr>
          <w:rFonts w:ascii="Lato" w:hAnsi="Lato"/>
          <w:color w:val="404040" w:themeColor="text1" w:themeTint="BF"/>
          <w:sz w:val="24"/>
          <w:szCs w:val="24"/>
          <w:lang w:val="es-ES_tradnl"/>
        </w:rPr>
        <w:t xml:space="preserve">funcionado bien era la tetera… pero </w:t>
      </w:r>
      <w:r w:rsidRPr="00B6452F">
        <w:rPr>
          <w:rFonts w:ascii="Lato" w:hAnsi="Lato"/>
          <w:color w:val="404040" w:themeColor="text1" w:themeTint="BF"/>
          <w:sz w:val="24"/>
          <w:szCs w:val="24"/>
          <w:lang w:val="es-ES_tradnl"/>
        </w:rPr>
        <w:t xml:space="preserve">no </w:t>
      </w:r>
      <w:r w:rsidR="00CB6491" w:rsidRPr="00B6452F">
        <w:rPr>
          <w:rFonts w:ascii="Lato" w:hAnsi="Lato"/>
          <w:color w:val="404040" w:themeColor="text1" w:themeTint="BF"/>
          <w:sz w:val="24"/>
          <w:szCs w:val="24"/>
          <w:lang w:val="es-ES_tradnl"/>
        </w:rPr>
        <w:t>había puesto</w:t>
      </w:r>
      <w:r w:rsidRPr="00B6452F">
        <w:rPr>
          <w:rFonts w:ascii="Lato" w:hAnsi="Lato"/>
          <w:color w:val="404040" w:themeColor="text1" w:themeTint="BF"/>
          <w:sz w:val="24"/>
          <w:szCs w:val="24"/>
          <w:lang w:val="es-ES_tradnl"/>
        </w:rPr>
        <w:t xml:space="preserve"> el té dentro de la tetera</w:t>
      </w:r>
      <w:r>
        <w:rPr>
          <w:rFonts w:ascii="Lato" w:hAnsi="Lato"/>
          <w:color w:val="404040" w:themeColor="text1" w:themeTint="BF"/>
          <w:sz w:val="24"/>
          <w:szCs w:val="24"/>
          <w:lang w:val="es-ES_tradnl"/>
        </w:rPr>
        <w:t xml:space="preserve">… </w:t>
      </w:r>
    </w:p>
    <w:p w14:paraId="56461F1C" w14:textId="77777777" w:rsidR="00B6452F" w:rsidRPr="00B6452F" w:rsidRDefault="00B6452F" w:rsidP="00B83DB4">
      <w:pPr>
        <w:jc w:val="both"/>
        <w:rPr>
          <w:rFonts w:ascii="Lato" w:hAnsi="Lato"/>
          <w:color w:val="404040" w:themeColor="text1" w:themeTint="BF"/>
          <w:sz w:val="24"/>
          <w:szCs w:val="24"/>
          <w:lang w:val="es-ES_tradnl"/>
        </w:rPr>
      </w:pPr>
      <w:r w:rsidRPr="00B6452F">
        <w:rPr>
          <w:rFonts w:ascii="Lato" w:hAnsi="Lato"/>
          <w:color w:val="404040" w:themeColor="text1" w:themeTint="BF"/>
          <w:sz w:val="24"/>
          <w:szCs w:val="24"/>
          <w:lang w:val="es-ES_tradnl"/>
        </w:rPr>
        <w:t>Y eso no es todo. Después de limpiar y ya listo para ir al trabajo, me encuentro que mi auto no arranca y que, por trabajos en la calle, el ómnibus que podía tomar para venir a la oficina, pasaba por otro lado. ¡Ni taxis había! Al final, después de caminar mucho, logré encontrar un ómnibus que me trajo para esta zona. Como si fuera poco, me acaba de llamar mi esposa diciéndome que tenemos un cortocircuito en la casa y que no tenemos luz. Además, el auxilio mecánico que ella llamó para nuestro auto le dijo que hay un problema con el circuito de combustible y que hay que llevarlo al mecánico para revisión</w:t>
      </w:r>
      <w:r>
        <w:rPr>
          <w:rFonts w:ascii="Lato" w:hAnsi="Lato"/>
          <w:color w:val="404040" w:themeColor="text1" w:themeTint="BF"/>
          <w:sz w:val="24"/>
          <w:szCs w:val="24"/>
          <w:lang w:val="es-ES_tradnl"/>
        </w:rPr>
        <w:t xml:space="preserve"> - </w:t>
      </w:r>
      <w:r w:rsidRPr="00B6452F">
        <w:rPr>
          <w:rFonts w:ascii="Lato" w:hAnsi="Lato"/>
          <w:color w:val="404040" w:themeColor="text1" w:themeTint="BF"/>
          <w:sz w:val="24"/>
          <w:szCs w:val="24"/>
          <w:lang w:val="es-ES_tradnl"/>
        </w:rPr>
        <w:t xml:space="preserve">contestó </w:t>
      </w:r>
      <w:r>
        <w:rPr>
          <w:rFonts w:ascii="Lato" w:hAnsi="Lato"/>
          <w:color w:val="404040" w:themeColor="text1" w:themeTint="BF"/>
          <w:sz w:val="24"/>
          <w:szCs w:val="24"/>
          <w:lang w:val="es-ES_tradnl"/>
        </w:rPr>
        <w:t xml:space="preserve">lamentándose </w:t>
      </w:r>
      <w:r w:rsidRPr="00B6452F">
        <w:rPr>
          <w:rFonts w:ascii="Lato" w:hAnsi="Lato"/>
          <w:color w:val="404040" w:themeColor="text1" w:themeTint="BF"/>
          <w:sz w:val="24"/>
          <w:szCs w:val="24"/>
          <w:lang w:val="es-ES_tradnl"/>
        </w:rPr>
        <w:t>Carlos.</w:t>
      </w:r>
    </w:p>
    <w:p w14:paraId="5B245B00"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¡Parece que no tuviste una buena mañana!</w:t>
      </w:r>
      <w:r>
        <w:rPr>
          <w:rFonts w:ascii="Lato" w:hAnsi="Lato"/>
          <w:color w:val="404040" w:themeColor="text1" w:themeTint="BF"/>
          <w:sz w:val="24"/>
          <w:szCs w:val="24"/>
          <w:lang w:val="es-ES_tradnl"/>
        </w:rPr>
        <w:t xml:space="preserve"> - </w:t>
      </w:r>
      <w:r w:rsidRPr="00B6452F">
        <w:rPr>
          <w:rFonts w:ascii="Lato" w:hAnsi="Lato"/>
          <w:color w:val="404040" w:themeColor="text1" w:themeTint="BF"/>
          <w:sz w:val="24"/>
          <w:szCs w:val="24"/>
          <w:lang w:val="es-ES_tradnl"/>
        </w:rPr>
        <w:t xml:space="preserve"> comentó Juliana, entrando a la oficina de Ana.</w:t>
      </w:r>
    </w:p>
    <w:p w14:paraId="1CC3E312"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¡Ánimo C</w:t>
      </w:r>
      <w:r>
        <w:rPr>
          <w:rFonts w:ascii="Lato" w:hAnsi="Lato"/>
          <w:color w:val="404040" w:themeColor="text1" w:themeTint="BF"/>
          <w:sz w:val="24"/>
          <w:szCs w:val="24"/>
          <w:lang w:val="es-ES_tradnl"/>
        </w:rPr>
        <w:t>arlos! Todo tiene arreglo. Llama a un electricista y manda</w:t>
      </w:r>
      <w:r w:rsidRPr="00B6452F">
        <w:rPr>
          <w:rFonts w:ascii="Lato" w:hAnsi="Lato"/>
          <w:color w:val="404040" w:themeColor="text1" w:themeTint="BF"/>
          <w:sz w:val="24"/>
          <w:szCs w:val="24"/>
          <w:lang w:val="es-ES_tradnl"/>
        </w:rPr>
        <w:t xml:space="preserve"> el auto a</w:t>
      </w:r>
      <w:r>
        <w:rPr>
          <w:rFonts w:ascii="Lato" w:hAnsi="Lato"/>
          <w:color w:val="404040" w:themeColor="text1" w:themeTint="BF"/>
          <w:sz w:val="24"/>
          <w:szCs w:val="24"/>
          <w:lang w:val="es-ES_tradnl"/>
        </w:rPr>
        <w:t>l mecánico y todo está resuelto -</w:t>
      </w:r>
      <w:r w:rsidRPr="00B6452F">
        <w:rPr>
          <w:rFonts w:ascii="Lato" w:hAnsi="Lato"/>
          <w:color w:val="404040" w:themeColor="text1" w:themeTint="BF"/>
          <w:sz w:val="24"/>
          <w:szCs w:val="24"/>
          <w:lang w:val="es-ES_tradnl"/>
        </w:rPr>
        <w:t xml:space="preserve"> agregó Jorge.</w:t>
      </w:r>
    </w:p>
    <w:p w14:paraId="21EAFBBD" w14:textId="77777777" w:rsidR="00B6452F" w:rsidRPr="00B6452F" w:rsidRDefault="00B6452F"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Esto es una buena muestra de porque tenemos que hablar</w:t>
      </w:r>
      <w:r>
        <w:rPr>
          <w:rFonts w:ascii="Lato" w:hAnsi="Lato"/>
          <w:color w:val="404040" w:themeColor="text1" w:themeTint="BF"/>
          <w:sz w:val="24"/>
          <w:szCs w:val="24"/>
          <w:lang w:val="es-ES_tradnl"/>
        </w:rPr>
        <w:t xml:space="preserve"> de riesgos en nuestro proyecto</w:t>
      </w:r>
      <w:r w:rsidR="0093253A">
        <w:rPr>
          <w:rFonts w:ascii="Lato" w:hAnsi="Lato"/>
          <w:color w:val="404040" w:themeColor="text1" w:themeTint="BF"/>
          <w:sz w:val="24"/>
          <w:szCs w:val="24"/>
          <w:lang w:val="es-ES_tradnl"/>
        </w:rPr>
        <w:t xml:space="preserve">… </w:t>
      </w:r>
      <w:r>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Algunas cosas las podemos prever y otras no, pero tenemos que hacer nuestro mejor esfuerzo para gestionar los riesgos</w:t>
      </w:r>
      <w:r w:rsidR="0093253A">
        <w:rPr>
          <w:rFonts w:ascii="Lato" w:hAnsi="Lato"/>
          <w:color w:val="404040" w:themeColor="text1" w:themeTint="BF"/>
          <w:sz w:val="24"/>
          <w:szCs w:val="24"/>
          <w:lang w:val="es-ES_tradnl"/>
        </w:rPr>
        <w:t xml:space="preserve"> </w:t>
      </w:r>
      <w:r w:rsidR="0093253A" w:rsidRPr="0093253A">
        <w:rPr>
          <w:rFonts w:ascii="Lato" w:hAnsi="Lato"/>
          <w:color w:val="404040" w:themeColor="text1" w:themeTint="BF"/>
          <w:sz w:val="24"/>
          <w:szCs w:val="24"/>
          <w:lang w:val="es-ES_tradnl"/>
        </w:rPr>
        <w:t>-  dijo Ana.</w:t>
      </w:r>
    </w:p>
    <w:p w14:paraId="4EC83F1A"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¿Y cómo hacemos eso, Ana</w:t>
      </w:r>
      <w:r w:rsidR="001006AC">
        <w:rPr>
          <w:rFonts w:ascii="Lato" w:hAnsi="Lato"/>
          <w:color w:val="404040" w:themeColor="text1" w:themeTint="BF"/>
          <w:sz w:val="24"/>
          <w:szCs w:val="24"/>
          <w:lang w:val="es-ES_tradnl"/>
        </w:rPr>
        <w:t>?</w:t>
      </w: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 preguntó Juliana.</w:t>
      </w:r>
    </w:p>
    <w:p w14:paraId="7329A02F" w14:textId="2DFCE168"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Vamos por partes, porque hay mucho que ver en este tema. Lo primero que tenemos que hacer es planificar la gestión de los riesgos. Esto se realiza con herramientas, como la Estructura de Desglose de Riesgos y algunas otras</w:t>
      </w:r>
      <w:r w:rsidR="00B60A9D">
        <w:rPr>
          <w:rFonts w:ascii="Lato" w:hAnsi="Lato"/>
          <w:color w:val="404040" w:themeColor="text1" w:themeTint="BF"/>
          <w:sz w:val="24"/>
          <w:szCs w:val="24"/>
          <w:lang w:val="es-ES_tradnl"/>
        </w:rPr>
        <w:t xml:space="preserve">. En este </w:t>
      </w:r>
      <w:r w:rsidR="00B60A9D">
        <w:rPr>
          <w:rFonts w:ascii="Lato" w:hAnsi="Lato"/>
          <w:color w:val="404040" w:themeColor="text1" w:themeTint="BF"/>
          <w:sz w:val="24"/>
          <w:szCs w:val="24"/>
          <w:lang w:val="es-ES_tradnl"/>
        </w:rPr>
        <w:lastRenderedPageBreak/>
        <w:t>análisis es muy importante</w:t>
      </w:r>
      <w:r w:rsidR="00B6452F" w:rsidRPr="00B6452F">
        <w:rPr>
          <w:rFonts w:ascii="Lato" w:hAnsi="Lato"/>
          <w:color w:val="404040" w:themeColor="text1" w:themeTint="BF"/>
          <w:sz w:val="24"/>
          <w:szCs w:val="24"/>
          <w:lang w:val="es-ES_tradnl"/>
        </w:rPr>
        <w:t xml:space="preserve"> la experiencia de todos los involucrados en el proyecto</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contestó Ana.</w:t>
      </w:r>
    </w:p>
    <w:p w14:paraId="1EF31FD1" w14:textId="779217EA"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¿Es lo mismo que la EDT que vim</w:t>
      </w:r>
      <w:r>
        <w:rPr>
          <w:rFonts w:ascii="Lato" w:hAnsi="Lato"/>
          <w:color w:val="404040" w:themeColor="text1" w:themeTint="BF"/>
          <w:sz w:val="24"/>
          <w:szCs w:val="24"/>
          <w:lang w:val="es-ES_tradnl"/>
        </w:rPr>
        <w:t>os en el Alcance del proyecto</w:t>
      </w:r>
      <w:r w:rsidR="00B60A9D">
        <w:rPr>
          <w:rFonts w:ascii="Lato" w:hAnsi="Lato"/>
          <w:color w:val="404040" w:themeColor="text1" w:themeTint="BF"/>
          <w:sz w:val="24"/>
          <w:szCs w:val="24"/>
          <w:lang w:val="es-ES_tradnl"/>
        </w:rPr>
        <w:t>, cierto</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preguntó Jorge.</w:t>
      </w:r>
    </w:p>
    <w:p w14:paraId="70184866" w14:textId="74C978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0A9D">
        <w:rPr>
          <w:rFonts w:ascii="Lato" w:hAnsi="Lato"/>
          <w:color w:val="404040" w:themeColor="text1" w:themeTint="BF"/>
          <w:sz w:val="24"/>
          <w:szCs w:val="24"/>
          <w:lang w:val="es-ES_tradnl"/>
        </w:rPr>
        <w:t>Muy bien observado Jorge, e</w:t>
      </w:r>
      <w:r w:rsidR="00B6452F" w:rsidRPr="00B6452F">
        <w:rPr>
          <w:rFonts w:ascii="Lato" w:hAnsi="Lato"/>
          <w:color w:val="404040" w:themeColor="text1" w:themeTint="BF"/>
          <w:sz w:val="24"/>
          <w:szCs w:val="24"/>
          <w:lang w:val="es-ES_tradnl"/>
        </w:rPr>
        <w:t xml:space="preserve">s muy </w:t>
      </w:r>
      <w:r w:rsidR="00C520E0" w:rsidRPr="00B6452F">
        <w:rPr>
          <w:rFonts w:ascii="Lato" w:hAnsi="Lato"/>
          <w:color w:val="404040" w:themeColor="text1" w:themeTint="BF"/>
          <w:sz w:val="24"/>
          <w:szCs w:val="24"/>
          <w:lang w:val="es-ES_tradnl"/>
        </w:rPr>
        <w:t>similar,</w:t>
      </w:r>
      <w:r w:rsidR="00C520E0">
        <w:rPr>
          <w:rFonts w:ascii="Lato" w:hAnsi="Lato"/>
          <w:color w:val="404040" w:themeColor="text1" w:themeTint="BF"/>
          <w:sz w:val="24"/>
          <w:szCs w:val="24"/>
          <w:lang w:val="es-ES_tradnl"/>
        </w:rPr>
        <w:t xml:space="preserve"> pero incluye los orígenes de los eventos de riesgo que puedan surgir</w:t>
      </w:r>
      <w:r w:rsidR="00B6452F" w:rsidRPr="00B6452F">
        <w:rPr>
          <w:rFonts w:ascii="Lato" w:hAnsi="Lato"/>
          <w:color w:val="404040" w:themeColor="text1" w:themeTint="BF"/>
          <w:sz w:val="24"/>
          <w:szCs w:val="24"/>
          <w:lang w:val="es-ES_tradnl"/>
        </w:rPr>
        <w:t xml:space="preserve">. Por ejemplo, ¿cuáles consideran que podrían ser origen de riesgos en </w:t>
      </w:r>
      <w:r w:rsidR="00C520E0">
        <w:rPr>
          <w:rFonts w:ascii="Lato" w:hAnsi="Lato"/>
          <w:color w:val="404040" w:themeColor="text1" w:themeTint="BF"/>
          <w:sz w:val="24"/>
          <w:szCs w:val="24"/>
          <w:lang w:val="es-ES_tradnl"/>
        </w:rPr>
        <w:t>nuestro</w:t>
      </w:r>
      <w:r w:rsidR="00B6452F" w:rsidRPr="00B6452F">
        <w:rPr>
          <w:rFonts w:ascii="Lato" w:hAnsi="Lato"/>
          <w:color w:val="404040" w:themeColor="text1" w:themeTint="BF"/>
          <w:sz w:val="24"/>
          <w:szCs w:val="24"/>
          <w:lang w:val="es-ES_tradnl"/>
        </w:rPr>
        <w:t xml:space="preserve"> proyecto?</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 xml:space="preserve"> preguntó Ana.</w:t>
      </w:r>
    </w:p>
    <w:p w14:paraId="6E9E6916"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Uhhh… Comida, bebida, prov</w:t>
      </w:r>
      <w:r>
        <w:rPr>
          <w:rFonts w:ascii="Lato" w:hAnsi="Lato"/>
          <w:color w:val="404040" w:themeColor="text1" w:themeTint="BF"/>
          <w:sz w:val="24"/>
          <w:szCs w:val="24"/>
          <w:lang w:val="es-ES_tradnl"/>
        </w:rPr>
        <w:t>eedores, lluvia… hay muchísimos -</w:t>
      </w:r>
      <w:r w:rsidR="00B6452F" w:rsidRPr="00B6452F">
        <w:rPr>
          <w:rFonts w:ascii="Lato" w:hAnsi="Lato"/>
          <w:color w:val="404040" w:themeColor="text1" w:themeTint="BF"/>
          <w:sz w:val="24"/>
          <w:szCs w:val="24"/>
          <w:lang w:val="es-ES_tradnl"/>
        </w:rPr>
        <w:t xml:space="preserve"> contestó Carlos.</w:t>
      </w:r>
    </w:p>
    <w:p w14:paraId="4E3270E5"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Perfecto, Carlos. Entonces vamos a armar una EDR que represente esas categorías y algunas otras</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dijo Ana.</w:t>
      </w:r>
    </w:p>
    <w:p w14:paraId="0021DD6F" w14:textId="77777777" w:rsidR="00B6452F" w:rsidRPr="00B6452F" w:rsidRDefault="00B6452F" w:rsidP="00B83DB4">
      <w:pPr>
        <w:jc w:val="both"/>
        <w:rPr>
          <w:rFonts w:ascii="Lato" w:hAnsi="Lato"/>
          <w:color w:val="404040" w:themeColor="text1" w:themeTint="BF"/>
          <w:sz w:val="24"/>
          <w:szCs w:val="24"/>
          <w:lang w:val="es-ES_tradnl"/>
        </w:rPr>
      </w:pPr>
      <w:r w:rsidRPr="00B6452F">
        <w:rPr>
          <w:rFonts w:ascii="Lato" w:hAnsi="Lato"/>
          <w:noProof/>
          <w:color w:val="404040" w:themeColor="text1" w:themeTint="BF"/>
          <w:sz w:val="24"/>
          <w:szCs w:val="24"/>
          <w:lang w:val="en-US"/>
        </w:rPr>
        <w:drawing>
          <wp:inline distT="0" distB="0" distL="0" distR="0" wp14:anchorId="18D1C134" wp14:editId="41EDB3B8">
            <wp:extent cx="5486400" cy="1921565"/>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E388F71" w14:textId="3C48EDF4"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Entonces, podemos llegar a tener riesgos que sean clasificados dentro del clima, del lugar, de las comidas y bebidas, de las flores y decoraciones, de los entretenimientos y de la supervisión. ¿Les parece bien?</w:t>
      </w:r>
      <w:r>
        <w:rPr>
          <w:rFonts w:ascii="Lato" w:hAnsi="Lato"/>
          <w:color w:val="404040" w:themeColor="text1" w:themeTint="BF"/>
          <w:sz w:val="24"/>
          <w:szCs w:val="24"/>
          <w:lang w:val="es-ES_tradnl"/>
        </w:rPr>
        <w:t xml:space="preserve"> </w:t>
      </w:r>
      <w:r w:rsidR="006A321C">
        <w:rPr>
          <w:rFonts w:ascii="Lato" w:hAnsi="Lato"/>
          <w:color w:val="404040" w:themeColor="text1" w:themeTint="BF"/>
          <w:sz w:val="24"/>
          <w:szCs w:val="24"/>
          <w:lang w:val="es-ES_tradnl"/>
        </w:rPr>
        <w:t>Ahora debemos desglosarlos como hicimos en la EDT</w:t>
      </w: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preguntó Ana</w:t>
      </w:r>
      <w:r>
        <w:rPr>
          <w:rFonts w:ascii="Lato" w:hAnsi="Lato"/>
          <w:color w:val="404040" w:themeColor="text1" w:themeTint="BF"/>
          <w:sz w:val="24"/>
          <w:szCs w:val="24"/>
          <w:lang w:val="es-ES_tradnl"/>
        </w:rPr>
        <w:t xml:space="preserve"> a su equipo</w:t>
      </w:r>
      <w:r w:rsidR="00B6452F" w:rsidRPr="00B6452F">
        <w:rPr>
          <w:rFonts w:ascii="Lato" w:hAnsi="Lato"/>
          <w:color w:val="404040" w:themeColor="text1" w:themeTint="BF"/>
          <w:sz w:val="24"/>
          <w:szCs w:val="24"/>
          <w:lang w:val="es-ES_tradnl"/>
        </w:rPr>
        <w:t>.</w:t>
      </w:r>
    </w:p>
    <w:p w14:paraId="4AE3AAA8" w14:textId="44A67AA2"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Dentro del clima </w:t>
      </w:r>
      <w:r w:rsidR="006A321C" w:rsidRPr="00B6452F">
        <w:rPr>
          <w:rFonts w:ascii="Lato" w:hAnsi="Lato"/>
          <w:color w:val="404040" w:themeColor="text1" w:themeTint="BF"/>
          <w:sz w:val="24"/>
          <w:szCs w:val="24"/>
          <w:lang w:val="es-ES_tradnl"/>
        </w:rPr>
        <w:t>pod</w:t>
      </w:r>
      <w:r w:rsidR="006A321C">
        <w:rPr>
          <w:rFonts w:ascii="Lato" w:hAnsi="Lato"/>
          <w:color w:val="404040" w:themeColor="text1" w:themeTint="BF"/>
          <w:sz w:val="24"/>
          <w:szCs w:val="24"/>
          <w:lang w:val="es-ES_tradnl"/>
        </w:rPr>
        <w:t>ría</w:t>
      </w:r>
      <w:r w:rsidR="006A321C" w:rsidRPr="00B6452F">
        <w:rPr>
          <w:rFonts w:ascii="Lato" w:hAnsi="Lato"/>
          <w:color w:val="404040" w:themeColor="text1" w:themeTint="BF"/>
          <w:sz w:val="24"/>
          <w:szCs w:val="24"/>
          <w:lang w:val="es-ES_tradnl"/>
        </w:rPr>
        <w:t>mos</w:t>
      </w:r>
      <w:r w:rsidR="00B6452F" w:rsidRPr="00B6452F">
        <w:rPr>
          <w:rFonts w:ascii="Lato" w:hAnsi="Lato"/>
          <w:color w:val="404040" w:themeColor="text1" w:themeTint="BF"/>
          <w:sz w:val="24"/>
          <w:szCs w:val="24"/>
          <w:lang w:val="es-ES_tradnl"/>
        </w:rPr>
        <w:t xml:space="preserve"> tener lluvia, granizo, viento, temperatura</w:t>
      </w: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 agregó Juliana.</w:t>
      </w:r>
    </w:p>
    <w:p w14:paraId="1B16D7A2"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Y dentro del lugar podemos tener carpa, invitados y seguridad</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dijo Carlos.</w:t>
      </w:r>
    </w:p>
    <w:p w14:paraId="565B2B35"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En comidas y bebidas, podemos tener al proveedor, al asador y a los mozos</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finalizó Jorge.</w:t>
      </w:r>
    </w:p>
    <w:p w14:paraId="0295636E"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¡Excelente! Entonces, podemos ag</w:t>
      </w:r>
      <w:r>
        <w:rPr>
          <w:rFonts w:ascii="Lato" w:hAnsi="Lato"/>
          <w:color w:val="404040" w:themeColor="text1" w:themeTint="BF"/>
          <w:sz w:val="24"/>
          <w:szCs w:val="24"/>
          <w:lang w:val="es-ES_tradnl"/>
        </w:rPr>
        <w:t>regar esos comentarios a la EDR -</w:t>
      </w:r>
      <w:r w:rsidR="00B6452F" w:rsidRPr="00B6452F">
        <w:rPr>
          <w:rFonts w:ascii="Lato" w:hAnsi="Lato"/>
          <w:color w:val="404040" w:themeColor="text1" w:themeTint="BF"/>
          <w:sz w:val="24"/>
          <w:szCs w:val="24"/>
          <w:lang w:val="es-ES_tradnl"/>
        </w:rPr>
        <w:t xml:space="preserve"> dijo Ana.</w:t>
      </w:r>
    </w:p>
    <w:p w14:paraId="381417E7" w14:textId="77777777" w:rsidR="00B6452F" w:rsidRPr="00B6452F" w:rsidRDefault="00B6452F" w:rsidP="00B83DB4">
      <w:pPr>
        <w:jc w:val="both"/>
        <w:rPr>
          <w:rFonts w:ascii="Lato" w:hAnsi="Lato"/>
          <w:color w:val="404040" w:themeColor="text1" w:themeTint="BF"/>
          <w:sz w:val="24"/>
          <w:szCs w:val="24"/>
          <w:lang w:val="es-ES_tradnl"/>
        </w:rPr>
      </w:pPr>
      <w:r w:rsidRPr="00B6452F">
        <w:rPr>
          <w:rFonts w:ascii="Lato" w:hAnsi="Lato"/>
          <w:noProof/>
          <w:color w:val="404040" w:themeColor="text1" w:themeTint="BF"/>
          <w:sz w:val="24"/>
          <w:szCs w:val="24"/>
          <w:lang w:val="en-US"/>
        </w:rPr>
        <w:lastRenderedPageBreak/>
        <w:drawing>
          <wp:inline distT="0" distB="0" distL="0" distR="0" wp14:anchorId="57146CCA" wp14:editId="459E5E25">
            <wp:extent cx="6064370" cy="2786333"/>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5E5C173" w14:textId="50A6CDF0" w:rsidR="0093253A"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De esta manera tenemos la posibilidad de hacernos una idea de cuáles pueden ser los orígenes de los riesgos en el proyecto</w:t>
      </w:r>
      <w:r>
        <w:rPr>
          <w:rFonts w:ascii="Lato" w:hAnsi="Lato"/>
          <w:color w:val="404040" w:themeColor="text1" w:themeTint="BF"/>
          <w:sz w:val="24"/>
          <w:szCs w:val="24"/>
          <w:lang w:val="es-ES_tradnl"/>
        </w:rPr>
        <w:t xml:space="preserve">… </w:t>
      </w:r>
      <w:r w:rsidR="006A321C">
        <w:rPr>
          <w:rFonts w:ascii="Lato" w:hAnsi="Lato"/>
          <w:color w:val="404040" w:themeColor="text1" w:themeTint="BF"/>
          <w:sz w:val="24"/>
          <w:szCs w:val="24"/>
          <w:lang w:val="es-ES_tradnl"/>
        </w:rPr>
        <w:t>El</w:t>
      </w:r>
      <w:r w:rsidR="00B6452F" w:rsidRPr="00B6452F">
        <w:rPr>
          <w:rFonts w:ascii="Lato" w:hAnsi="Lato"/>
          <w:color w:val="404040" w:themeColor="text1" w:themeTint="BF"/>
          <w:sz w:val="24"/>
          <w:szCs w:val="24"/>
          <w:lang w:val="es-ES_tradnl"/>
        </w:rPr>
        <w:t xml:space="preserve"> plan de gestión de riesgos es </w:t>
      </w:r>
      <w:r w:rsidR="006A321C">
        <w:rPr>
          <w:rFonts w:ascii="Lato" w:hAnsi="Lato"/>
          <w:color w:val="404040" w:themeColor="text1" w:themeTint="BF"/>
          <w:sz w:val="24"/>
          <w:szCs w:val="24"/>
          <w:lang w:val="es-ES_tradnl"/>
        </w:rPr>
        <w:t xml:space="preserve">mucho </w:t>
      </w:r>
      <w:r w:rsidR="00B6452F" w:rsidRPr="00B6452F">
        <w:rPr>
          <w:rFonts w:ascii="Lato" w:hAnsi="Lato"/>
          <w:color w:val="404040" w:themeColor="text1" w:themeTint="BF"/>
          <w:sz w:val="24"/>
          <w:szCs w:val="24"/>
          <w:lang w:val="es-ES_tradnl"/>
        </w:rPr>
        <w:t xml:space="preserve">más que esto. Por ejemplo, </w:t>
      </w:r>
      <w:r w:rsidR="006A321C">
        <w:rPr>
          <w:rFonts w:ascii="Lato" w:hAnsi="Lato"/>
          <w:color w:val="404040" w:themeColor="text1" w:themeTint="BF"/>
          <w:sz w:val="24"/>
          <w:szCs w:val="24"/>
          <w:lang w:val="es-ES_tradnl"/>
        </w:rPr>
        <w:t xml:space="preserve">define </w:t>
      </w:r>
      <w:r w:rsidR="006A321C" w:rsidRPr="00B6452F">
        <w:rPr>
          <w:rFonts w:ascii="Lato" w:hAnsi="Lato"/>
          <w:color w:val="404040" w:themeColor="text1" w:themeTint="BF"/>
          <w:sz w:val="24"/>
          <w:szCs w:val="24"/>
          <w:lang w:val="es-ES_tradnl"/>
        </w:rPr>
        <w:t>la</w:t>
      </w:r>
      <w:r w:rsidR="00B6452F" w:rsidRPr="00B6452F">
        <w:rPr>
          <w:rFonts w:ascii="Lato" w:hAnsi="Lato"/>
          <w:color w:val="404040" w:themeColor="text1" w:themeTint="BF"/>
          <w:sz w:val="24"/>
          <w:szCs w:val="24"/>
          <w:lang w:val="es-ES_tradnl"/>
        </w:rPr>
        <w:t xml:space="preserve"> metodología </w:t>
      </w:r>
      <w:r>
        <w:rPr>
          <w:rFonts w:ascii="Lato" w:hAnsi="Lato"/>
          <w:color w:val="404040" w:themeColor="text1" w:themeTint="BF"/>
          <w:sz w:val="24"/>
          <w:szCs w:val="24"/>
          <w:lang w:val="es-ES_tradnl"/>
        </w:rPr>
        <w:t>para gestionar los riesgos, quié</w:t>
      </w:r>
      <w:r w:rsidR="00B6452F" w:rsidRPr="00B6452F">
        <w:rPr>
          <w:rFonts w:ascii="Lato" w:hAnsi="Lato"/>
          <w:color w:val="404040" w:themeColor="text1" w:themeTint="BF"/>
          <w:sz w:val="24"/>
          <w:szCs w:val="24"/>
          <w:lang w:val="es-ES_tradnl"/>
        </w:rPr>
        <w:t>nes va a ser los encargados de gestionarlos, cómo calcular la reserva de contingencia de los riesgos y armar un calendario de las reuniones a llevar a cabo</w:t>
      </w:r>
      <w:r>
        <w:rPr>
          <w:rFonts w:ascii="Lato" w:hAnsi="Lato"/>
          <w:color w:val="404040" w:themeColor="text1" w:themeTint="BF"/>
          <w:sz w:val="24"/>
          <w:szCs w:val="24"/>
          <w:lang w:val="es-ES_tradnl"/>
        </w:rPr>
        <w:t>…</w:t>
      </w:r>
      <w:r w:rsidR="00B6452F" w:rsidRPr="00B6452F">
        <w:rPr>
          <w:rFonts w:ascii="Lato" w:hAnsi="Lato"/>
          <w:color w:val="404040" w:themeColor="text1" w:themeTint="BF"/>
          <w:sz w:val="24"/>
          <w:szCs w:val="24"/>
          <w:lang w:val="es-ES_tradnl"/>
        </w:rPr>
        <w:t xml:space="preserve"> </w:t>
      </w:r>
      <w:r w:rsidR="006A321C">
        <w:rPr>
          <w:rFonts w:ascii="Lato" w:hAnsi="Lato"/>
          <w:color w:val="404040" w:themeColor="text1" w:themeTint="BF"/>
          <w:sz w:val="24"/>
          <w:szCs w:val="24"/>
          <w:lang w:val="es-ES_tradnl"/>
        </w:rPr>
        <w:t>- comenta Ana.</w:t>
      </w:r>
    </w:p>
    <w:p w14:paraId="0A3B4307" w14:textId="7429ACDD" w:rsidR="00B6452F" w:rsidRPr="00B6452F" w:rsidRDefault="00B6452F" w:rsidP="00B83DB4">
      <w:pPr>
        <w:jc w:val="both"/>
        <w:rPr>
          <w:rFonts w:ascii="Lato" w:hAnsi="Lato"/>
          <w:color w:val="404040" w:themeColor="text1" w:themeTint="BF"/>
          <w:sz w:val="24"/>
          <w:szCs w:val="24"/>
          <w:lang w:val="es-ES_tradnl"/>
        </w:rPr>
      </w:pPr>
      <w:r w:rsidRPr="00B6452F">
        <w:rPr>
          <w:rFonts w:ascii="Lato" w:hAnsi="Lato"/>
          <w:color w:val="404040" w:themeColor="text1" w:themeTint="BF"/>
          <w:sz w:val="24"/>
          <w:szCs w:val="24"/>
          <w:lang w:val="es-ES_tradnl"/>
        </w:rPr>
        <w:t>Después de desarrollar el plan, el siguiente paso es identificar los riesgos</w:t>
      </w:r>
      <w:r w:rsidR="0093253A">
        <w:rPr>
          <w:rFonts w:ascii="Lato" w:hAnsi="Lato"/>
          <w:color w:val="404040" w:themeColor="text1" w:themeTint="BF"/>
          <w:sz w:val="24"/>
          <w:szCs w:val="24"/>
          <w:lang w:val="es-ES_tradnl"/>
        </w:rPr>
        <w:t xml:space="preserve">. </w:t>
      </w:r>
      <w:r w:rsidRPr="00B6452F">
        <w:rPr>
          <w:rFonts w:ascii="Lato" w:hAnsi="Lato"/>
          <w:color w:val="404040" w:themeColor="text1" w:themeTint="BF"/>
          <w:sz w:val="24"/>
          <w:szCs w:val="24"/>
          <w:lang w:val="es-ES_tradnl"/>
        </w:rPr>
        <w:t xml:space="preserve">Es muy importante que en la identificación intervengan la mayor cantidad posible de personas. La fiesta es un proyecto pequeño, pero hay proyectos muy grandes en los que deben intervenir la </w:t>
      </w:r>
      <w:r w:rsidR="0093253A">
        <w:rPr>
          <w:rFonts w:ascii="Lato" w:hAnsi="Lato"/>
          <w:color w:val="404040" w:themeColor="text1" w:themeTint="BF"/>
          <w:sz w:val="24"/>
          <w:szCs w:val="24"/>
          <w:lang w:val="es-ES_tradnl"/>
        </w:rPr>
        <w:t>mayor cantidad de interesados</w:t>
      </w:r>
      <w:r w:rsidR="0093253A" w:rsidRPr="0093253A">
        <w:rPr>
          <w:rFonts w:ascii="Lato" w:hAnsi="Lato"/>
          <w:color w:val="404040" w:themeColor="text1" w:themeTint="BF"/>
          <w:sz w:val="24"/>
          <w:szCs w:val="24"/>
          <w:lang w:val="es-ES_tradnl"/>
        </w:rPr>
        <w:t xml:space="preserve">, </w:t>
      </w:r>
      <w:r w:rsidR="006A321C">
        <w:rPr>
          <w:rFonts w:ascii="Lato" w:hAnsi="Lato"/>
          <w:color w:val="404040" w:themeColor="text1" w:themeTint="BF"/>
          <w:sz w:val="24"/>
          <w:szCs w:val="24"/>
          <w:lang w:val="es-ES_tradnl"/>
        </w:rPr>
        <w:t xml:space="preserve">- </w:t>
      </w:r>
      <w:r w:rsidR="0093253A" w:rsidRPr="0093253A">
        <w:rPr>
          <w:rFonts w:ascii="Lato" w:hAnsi="Lato"/>
          <w:color w:val="404040" w:themeColor="text1" w:themeTint="BF"/>
          <w:sz w:val="24"/>
          <w:szCs w:val="24"/>
          <w:lang w:val="es-ES_tradnl"/>
        </w:rPr>
        <w:t>agregó Ana.</w:t>
      </w:r>
    </w:p>
    <w:p w14:paraId="1E872CE6"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Enfermedad -</w:t>
      </w:r>
      <w:r w:rsidR="00B6452F" w:rsidRPr="00B6452F">
        <w:rPr>
          <w:rFonts w:ascii="Lato" w:hAnsi="Lato"/>
          <w:color w:val="404040" w:themeColor="text1" w:themeTint="BF"/>
          <w:sz w:val="24"/>
          <w:szCs w:val="24"/>
          <w:lang w:val="es-ES_tradnl"/>
        </w:rPr>
        <w:t xml:space="preserve"> comentó Juliana.</w:t>
      </w:r>
    </w:p>
    <w:p w14:paraId="42D246BA" w14:textId="3D1EC9CD"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Si, pero ¿qué tipo de enfermedad? En los riesgos hay que ser muy precisos porque la forma en </w:t>
      </w:r>
      <w:r>
        <w:rPr>
          <w:rFonts w:ascii="Lato" w:hAnsi="Lato"/>
          <w:color w:val="404040" w:themeColor="text1" w:themeTint="BF"/>
          <w:sz w:val="24"/>
          <w:szCs w:val="24"/>
          <w:lang w:val="es-ES_tradnl"/>
        </w:rPr>
        <w:t>que los vamos a gestionar puede</w:t>
      </w:r>
      <w:r w:rsidR="00B6452F" w:rsidRPr="00B6452F">
        <w:rPr>
          <w:rFonts w:ascii="Lato" w:hAnsi="Lato"/>
          <w:color w:val="404040" w:themeColor="text1" w:themeTint="BF"/>
          <w:sz w:val="24"/>
          <w:szCs w:val="24"/>
          <w:lang w:val="es-ES_tradnl"/>
        </w:rPr>
        <w:t xml:space="preserve"> cambiar de acuerdo con el riesgo. Por ejemplo, no es lo mismo que un mozo tenga gripe</w:t>
      </w:r>
      <w:r w:rsidR="006A321C">
        <w:rPr>
          <w:rFonts w:ascii="Lato" w:hAnsi="Lato"/>
          <w:color w:val="404040" w:themeColor="text1" w:themeTint="BF"/>
          <w:sz w:val="24"/>
          <w:szCs w:val="24"/>
          <w:lang w:val="es-ES_tradnl"/>
        </w:rPr>
        <w:t xml:space="preserve"> o que un invitado tenga un ataque alérgico en pleno evento.</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dijo Ana.</w:t>
      </w:r>
    </w:p>
    <w:p w14:paraId="17F018E0" w14:textId="48F711E3"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Entonces podríamos decir ‘Riesgo de que el personal del proyecto contraiga </w:t>
      </w:r>
      <w:r w:rsidR="002E07EE" w:rsidRPr="00B6452F">
        <w:rPr>
          <w:rFonts w:ascii="Lato" w:hAnsi="Lato"/>
          <w:color w:val="404040" w:themeColor="text1" w:themeTint="BF"/>
          <w:sz w:val="24"/>
          <w:szCs w:val="24"/>
          <w:lang w:val="es-ES_tradnl"/>
        </w:rPr>
        <w:t xml:space="preserve">gripe </w:t>
      </w:r>
      <w:r w:rsidR="002E07EE">
        <w:rPr>
          <w:rFonts w:ascii="Lato" w:hAnsi="Lato"/>
          <w:color w:val="404040" w:themeColor="text1" w:themeTint="BF"/>
          <w:sz w:val="24"/>
          <w:szCs w:val="24"/>
          <w:lang w:val="es-ES_tradnl"/>
        </w:rPr>
        <w:t xml:space="preserve">y no pueda asistir </w:t>
      </w:r>
      <w:r w:rsidR="00B6452F" w:rsidRPr="00B6452F">
        <w:rPr>
          <w:rFonts w:ascii="Lato" w:hAnsi="Lato"/>
          <w:color w:val="404040" w:themeColor="text1" w:themeTint="BF"/>
          <w:sz w:val="24"/>
          <w:szCs w:val="24"/>
          <w:lang w:val="es-ES_tradnl"/>
        </w:rPr>
        <w:t>para la fecha de la fiesta’</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dijo Juliana.</w:t>
      </w:r>
    </w:p>
    <w:p w14:paraId="70F711E7"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Muy bien Juliana. Ese riesgo es mucho más específico y puede ser gestionado</w:t>
      </w:r>
      <w:r>
        <w:rPr>
          <w:rFonts w:ascii="Lato" w:hAnsi="Lato"/>
          <w:color w:val="404040" w:themeColor="text1" w:themeTint="BF"/>
          <w:sz w:val="24"/>
          <w:szCs w:val="24"/>
          <w:lang w:val="es-ES_tradnl"/>
        </w:rPr>
        <w:t xml:space="preserve"> - </w:t>
      </w:r>
      <w:r w:rsidR="00B6452F" w:rsidRPr="00B6452F">
        <w:rPr>
          <w:rFonts w:ascii="Lato" w:hAnsi="Lato"/>
          <w:color w:val="404040" w:themeColor="text1" w:themeTint="BF"/>
          <w:sz w:val="24"/>
          <w:szCs w:val="24"/>
          <w:lang w:val="es-ES_tradnl"/>
        </w:rPr>
        <w:t>respondió Ana.</w:t>
      </w:r>
    </w:p>
    <w:p w14:paraId="5176C487"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Riesgo de que llueva mucho en esos días y los proveedores tengan problemas para llegar al campo</w:t>
      </w: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 dijo Carlos.</w:t>
      </w:r>
    </w:p>
    <w:p w14:paraId="545E4163" w14:textId="77777777" w:rsidR="00B6452F" w:rsidRP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Riesgo de que la carpa tenga una filtración y entre aire frío, provocando molestias en los invitados</w:t>
      </w: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 dijo Jorge.</w:t>
      </w:r>
    </w:p>
    <w:p w14:paraId="3EFF64B5" w14:textId="2F61B16B" w:rsidR="00B6452F" w:rsidRDefault="0093253A" w:rsidP="00B83DB4">
      <w:pPr>
        <w:jc w:val="both"/>
        <w:rPr>
          <w:rFonts w:ascii="Lato" w:hAnsi="Lato"/>
          <w:color w:val="404040" w:themeColor="text1" w:themeTint="BF"/>
          <w:sz w:val="24"/>
          <w:szCs w:val="24"/>
          <w:lang w:val="es-ES_tradnl"/>
        </w:rPr>
      </w:pP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¡Excelente los tres!</w:t>
      </w:r>
      <w:r>
        <w:rPr>
          <w:rFonts w:ascii="Lato" w:hAnsi="Lato"/>
          <w:color w:val="404040" w:themeColor="text1" w:themeTint="BF"/>
          <w:sz w:val="24"/>
          <w:szCs w:val="24"/>
          <w:lang w:val="es-ES_tradnl"/>
        </w:rPr>
        <w:t xml:space="preserve"> -</w:t>
      </w:r>
      <w:r w:rsidR="00B6452F" w:rsidRPr="00B6452F">
        <w:rPr>
          <w:rFonts w:ascii="Lato" w:hAnsi="Lato"/>
          <w:color w:val="404040" w:themeColor="text1" w:themeTint="BF"/>
          <w:sz w:val="24"/>
          <w:szCs w:val="24"/>
          <w:lang w:val="es-ES_tradnl"/>
        </w:rPr>
        <w:t xml:space="preserve"> comentó Ana</w:t>
      </w:r>
      <w:r>
        <w:rPr>
          <w:rFonts w:ascii="Lato" w:hAnsi="Lato"/>
          <w:color w:val="404040" w:themeColor="text1" w:themeTint="BF"/>
          <w:sz w:val="24"/>
          <w:szCs w:val="24"/>
          <w:lang w:val="es-ES_tradnl"/>
        </w:rPr>
        <w:t xml:space="preserve"> </w:t>
      </w:r>
      <w:r w:rsidR="00BD52AF">
        <w:rPr>
          <w:rFonts w:ascii="Lato" w:hAnsi="Lato"/>
          <w:color w:val="404040" w:themeColor="text1" w:themeTint="BF"/>
          <w:sz w:val="24"/>
          <w:szCs w:val="24"/>
          <w:lang w:val="es-ES_tradnl"/>
        </w:rPr>
        <w:t>–</w:t>
      </w:r>
      <w:r>
        <w:rPr>
          <w:rFonts w:ascii="Lato" w:hAnsi="Lato"/>
          <w:color w:val="404040" w:themeColor="text1" w:themeTint="BF"/>
          <w:sz w:val="24"/>
          <w:szCs w:val="24"/>
          <w:lang w:val="es-ES_tradnl"/>
        </w:rPr>
        <w:t xml:space="preserve"> </w:t>
      </w:r>
      <w:r w:rsidR="00BD52AF">
        <w:rPr>
          <w:rFonts w:ascii="Lato" w:hAnsi="Lato"/>
          <w:color w:val="404040" w:themeColor="text1" w:themeTint="BF"/>
          <w:sz w:val="24"/>
          <w:szCs w:val="24"/>
          <w:lang w:val="es-ES_tradnl"/>
        </w:rPr>
        <w:t xml:space="preserve">Pero es muy importante que definamos bien los mismos, por ejemplo, en el riesgo que citó Carlos es importante destacar la demora que podrían tener porque no es lo mismo que lleguen 30 minutos tarde </w:t>
      </w:r>
      <w:r w:rsidR="00BD52AF">
        <w:rPr>
          <w:rFonts w:ascii="Lato" w:hAnsi="Lato"/>
          <w:color w:val="404040" w:themeColor="text1" w:themeTint="BF"/>
          <w:sz w:val="24"/>
          <w:szCs w:val="24"/>
          <w:lang w:val="es-ES_tradnl"/>
        </w:rPr>
        <w:lastRenderedPageBreak/>
        <w:t xml:space="preserve">a 2 horas. Ya que necesitamos definir bien el impacto que nos causaría. Pero vamos muy bien, citemos a todo el equipo y comencemos a armar nuestro </w:t>
      </w:r>
      <w:r w:rsidR="00B6452F" w:rsidRPr="00B83DB4">
        <w:rPr>
          <w:rFonts w:ascii="Lato" w:hAnsi="Lato"/>
          <w:b/>
          <w:color w:val="404040" w:themeColor="text1" w:themeTint="BF"/>
          <w:sz w:val="24"/>
          <w:szCs w:val="24"/>
          <w:lang w:val="es-ES_tradnl"/>
        </w:rPr>
        <w:t>Registro de Riesg</w:t>
      </w:r>
      <w:r w:rsidRPr="00B83DB4">
        <w:rPr>
          <w:rFonts w:ascii="Lato" w:hAnsi="Lato"/>
          <w:b/>
          <w:color w:val="404040" w:themeColor="text1" w:themeTint="BF"/>
          <w:sz w:val="24"/>
          <w:szCs w:val="24"/>
          <w:lang w:val="es-ES_tradnl"/>
        </w:rPr>
        <w:t>os</w:t>
      </w:r>
      <w:r w:rsidR="00BD52AF">
        <w:rPr>
          <w:rFonts w:ascii="Lato" w:hAnsi="Lato"/>
          <w:b/>
          <w:color w:val="404040" w:themeColor="text1" w:themeTint="BF"/>
          <w:sz w:val="24"/>
          <w:szCs w:val="24"/>
          <w:lang w:val="es-ES_tradnl"/>
        </w:rPr>
        <w:t>.</w:t>
      </w:r>
      <w:r w:rsidRPr="00B83DB4">
        <w:rPr>
          <w:rFonts w:ascii="Lato" w:hAnsi="Lato"/>
          <w:b/>
          <w:color w:val="404040" w:themeColor="text1" w:themeTint="BF"/>
          <w:sz w:val="24"/>
          <w:szCs w:val="24"/>
          <w:lang w:val="es-ES_tradnl"/>
        </w:rPr>
        <w:t xml:space="preserve"> </w:t>
      </w:r>
    </w:p>
    <w:p w14:paraId="2D39C585" w14:textId="72961628" w:rsidR="00B6452F" w:rsidRPr="0093253A" w:rsidRDefault="00BD52AF" w:rsidP="00B6452F">
      <w:pPr>
        <w:rPr>
          <w:rFonts w:ascii="Lato" w:hAnsi="Lato"/>
          <w:b/>
          <w:color w:val="404040" w:themeColor="text1" w:themeTint="BF"/>
          <w:sz w:val="24"/>
          <w:szCs w:val="24"/>
          <w:lang w:val="es-ES_tradnl"/>
        </w:rPr>
      </w:pPr>
      <w:r>
        <w:rPr>
          <w:rFonts w:ascii="Lato" w:hAnsi="Lato"/>
          <w:b/>
          <w:color w:val="404040" w:themeColor="text1" w:themeTint="BF"/>
          <w:sz w:val="24"/>
          <w:szCs w:val="24"/>
          <w:lang w:val="es-ES_tradnl"/>
        </w:rPr>
        <w:t>Actividad: Realizar el Registro</w:t>
      </w:r>
      <w:r w:rsidR="00B83DB4">
        <w:rPr>
          <w:rFonts w:ascii="Lato" w:hAnsi="Lato"/>
          <w:b/>
          <w:color w:val="404040" w:themeColor="text1" w:themeTint="BF"/>
          <w:sz w:val="24"/>
          <w:szCs w:val="24"/>
          <w:lang w:val="es-ES_tradnl"/>
        </w:rPr>
        <w:t xml:space="preserve"> de Riesgos</w:t>
      </w:r>
      <w:r>
        <w:rPr>
          <w:rFonts w:ascii="Lato" w:hAnsi="Lato"/>
          <w:b/>
          <w:color w:val="404040" w:themeColor="text1" w:themeTint="BF"/>
          <w:sz w:val="24"/>
          <w:szCs w:val="24"/>
          <w:lang w:val="es-ES_tradnl"/>
        </w:rPr>
        <w:t xml:space="preserve"> del caso de estudio.</w:t>
      </w:r>
    </w:p>
    <w:p w14:paraId="786045B9" w14:textId="111D048E" w:rsidR="004C3B71" w:rsidRDefault="00B6452F" w:rsidP="00B83DB4">
      <w:pPr>
        <w:jc w:val="both"/>
        <w:rPr>
          <w:rFonts w:ascii="Lato" w:hAnsi="Lato"/>
          <w:b/>
          <w:color w:val="404040" w:themeColor="text1" w:themeTint="BF"/>
          <w:sz w:val="24"/>
          <w:szCs w:val="24"/>
          <w:lang w:val="es-ES_tradnl"/>
        </w:rPr>
      </w:pPr>
      <w:r w:rsidRPr="0093253A">
        <w:rPr>
          <w:rFonts w:ascii="Lato" w:hAnsi="Lato"/>
          <w:b/>
          <w:color w:val="404040" w:themeColor="text1" w:themeTint="BF"/>
          <w:sz w:val="24"/>
          <w:szCs w:val="24"/>
          <w:lang w:val="es-ES_tradnl"/>
        </w:rPr>
        <w:t>En base a la EDR desarrollada</w:t>
      </w:r>
      <w:r w:rsidR="00BD52AF">
        <w:rPr>
          <w:rFonts w:ascii="Lato" w:hAnsi="Lato"/>
          <w:b/>
          <w:color w:val="404040" w:themeColor="text1" w:themeTint="BF"/>
          <w:sz w:val="24"/>
          <w:szCs w:val="24"/>
          <w:lang w:val="es-ES_tradnl"/>
        </w:rPr>
        <w:t xml:space="preserve"> y presentada en el relato previo</w:t>
      </w:r>
      <w:r w:rsidRPr="0093253A">
        <w:rPr>
          <w:rFonts w:ascii="Lato" w:hAnsi="Lato"/>
          <w:b/>
          <w:color w:val="404040" w:themeColor="text1" w:themeTint="BF"/>
          <w:sz w:val="24"/>
          <w:szCs w:val="24"/>
          <w:lang w:val="es-ES_tradnl"/>
        </w:rPr>
        <w:t xml:space="preserve">, identifique 5 amenazas y 1 oportunidad, diferentes a las indicadas en </w:t>
      </w:r>
      <w:r w:rsidR="00BD52AF">
        <w:rPr>
          <w:rFonts w:ascii="Lato" w:hAnsi="Lato"/>
          <w:b/>
          <w:color w:val="404040" w:themeColor="text1" w:themeTint="BF"/>
          <w:sz w:val="24"/>
          <w:szCs w:val="24"/>
          <w:lang w:val="es-ES_tradnl"/>
        </w:rPr>
        <w:t>el texto</w:t>
      </w:r>
      <w:r w:rsidR="004C3B71">
        <w:rPr>
          <w:rFonts w:ascii="Lato" w:hAnsi="Lato"/>
          <w:b/>
          <w:color w:val="404040" w:themeColor="text1" w:themeTint="BF"/>
          <w:sz w:val="24"/>
          <w:szCs w:val="24"/>
          <w:lang w:val="es-ES_tradnl"/>
        </w:rPr>
        <w:t>.</w:t>
      </w:r>
    </w:p>
    <w:p w14:paraId="70EA92F7" w14:textId="77777777" w:rsidR="00B83DB4" w:rsidRPr="0093253A" w:rsidRDefault="00B83DB4" w:rsidP="00B83DB4">
      <w:pPr>
        <w:jc w:val="both"/>
        <w:rPr>
          <w:rFonts w:ascii="Lato" w:hAnsi="Lato"/>
          <w:b/>
          <w:color w:val="404040" w:themeColor="text1" w:themeTint="BF"/>
          <w:sz w:val="24"/>
          <w:szCs w:val="24"/>
          <w:lang w:val="es-ES_tradnl"/>
        </w:rPr>
      </w:pPr>
    </w:p>
    <w:tbl>
      <w:tblPr>
        <w:tblStyle w:val="Tablaconcuadrcula"/>
        <w:tblW w:w="0" w:type="auto"/>
        <w:jc w:val="center"/>
        <w:tblLayout w:type="fixed"/>
        <w:tblLook w:val="04A0" w:firstRow="1" w:lastRow="0" w:firstColumn="1" w:lastColumn="0" w:noHBand="0" w:noVBand="1"/>
      </w:tblPr>
      <w:tblGrid>
        <w:gridCol w:w="2026"/>
        <w:gridCol w:w="775"/>
        <w:gridCol w:w="425"/>
        <w:gridCol w:w="425"/>
        <w:gridCol w:w="785"/>
        <w:gridCol w:w="1469"/>
        <w:gridCol w:w="2217"/>
      </w:tblGrid>
      <w:tr w:rsidR="004C3B71" w:rsidRPr="00B6452F" w14:paraId="5FD6EEEA" w14:textId="77777777" w:rsidTr="00C811AB">
        <w:trPr>
          <w:jc w:val="center"/>
        </w:trPr>
        <w:tc>
          <w:tcPr>
            <w:tcW w:w="2026" w:type="dxa"/>
          </w:tcPr>
          <w:p w14:paraId="7214EEE9" w14:textId="77777777" w:rsidR="004C3B71" w:rsidRPr="00B6452F" w:rsidRDefault="004C3B71" w:rsidP="0093253A">
            <w:pPr>
              <w:spacing w:after="160" w:line="259" w:lineRule="auto"/>
              <w:jc w:val="center"/>
              <w:rPr>
                <w:rFonts w:ascii="Lato" w:hAnsi="Lato"/>
                <w:b/>
                <w:color w:val="404040" w:themeColor="text1" w:themeTint="BF"/>
                <w:sz w:val="24"/>
                <w:szCs w:val="24"/>
                <w:lang w:val="es-ES_tradnl"/>
              </w:rPr>
            </w:pPr>
            <w:r w:rsidRPr="00B6452F">
              <w:rPr>
                <w:rFonts w:ascii="Lato" w:hAnsi="Lato"/>
                <w:b/>
                <w:color w:val="404040" w:themeColor="text1" w:themeTint="BF"/>
                <w:sz w:val="24"/>
                <w:szCs w:val="24"/>
                <w:lang w:val="es-ES_tradnl"/>
              </w:rPr>
              <w:t>Riesgo</w:t>
            </w:r>
          </w:p>
        </w:tc>
        <w:tc>
          <w:tcPr>
            <w:tcW w:w="775" w:type="dxa"/>
          </w:tcPr>
          <w:p w14:paraId="1AEF9EDE" w14:textId="63DC513C" w:rsidR="004C3B71" w:rsidRPr="00B6452F" w:rsidRDefault="004C3B71" w:rsidP="0093253A">
            <w:pPr>
              <w:jc w:val="center"/>
              <w:rPr>
                <w:rFonts w:ascii="Lato" w:hAnsi="Lato"/>
                <w:b/>
                <w:color w:val="404040" w:themeColor="text1" w:themeTint="BF"/>
                <w:sz w:val="24"/>
                <w:szCs w:val="24"/>
                <w:lang w:val="es-ES_tradnl"/>
              </w:rPr>
            </w:pPr>
            <w:r>
              <w:rPr>
                <w:rFonts w:ascii="Lato" w:hAnsi="Lato"/>
                <w:b/>
                <w:color w:val="404040" w:themeColor="text1" w:themeTint="BF"/>
                <w:sz w:val="24"/>
                <w:szCs w:val="24"/>
                <w:lang w:val="es-ES_tradnl"/>
              </w:rPr>
              <w:t>Tipo</w:t>
            </w:r>
          </w:p>
        </w:tc>
        <w:tc>
          <w:tcPr>
            <w:tcW w:w="425" w:type="dxa"/>
          </w:tcPr>
          <w:p w14:paraId="281E511D" w14:textId="400BACC4" w:rsidR="004C3B71" w:rsidRPr="00B6452F" w:rsidRDefault="004C3B71" w:rsidP="0093253A">
            <w:pPr>
              <w:spacing w:after="160" w:line="259" w:lineRule="auto"/>
              <w:jc w:val="center"/>
              <w:rPr>
                <w:rFonts w:ascii="Lato" w:hAnsi="Lato"/>
                <w:b/>
                <w:color w:val="404040" w:themeColor="text1" w:themeTint="BF"/>
                <w:sz w:val="24"/>
                <w:szCs w:val="24"/>
                <w:lang w:val="es-ES_tradnl"/>
              </w:rPr>
            </w:pPr>
            <w:r w:rsidRPr="00B6452F">
              <w:rPr>
                <w:rFonts w:ascii="Lato" w:hAnsi="Lato"/>
                <w:b/>
                <w:color w:val="404040" w:themeColor="text1" w:themeTint="BF"/>
                <w:sz w:val="24"/>
                <w:szCs w:val="24"/>
                <w:lang w:val="es-ES_tradnl"/>
              </w:rPr>
              <w:t>P</w:t>
            </w:r>
          </w:p>
        </w:tc>
        <w:tc>
          <w:tcPr>
            <w:tcW w:w="425" w:type="dxa"/>
          </w:tcPr>
          <w:p w14:paraId="2E1A91BD" w14:textId="77777777" w:rsidR="004C3B71" w:rsidRPr="00B6452F" w:rsidRDefault="004C3B71" w:rsidP="0093253A">
            <w:pPr>
              <w:spacing w:after="160" w:line="259" w:lineRule="auto"/>
              <w:jc w:val="center"/>
              <w:rPr>
                <w:rFonts w:ascii="Lato" w:hAnsi="Lato"/>
                <w:b/>
                <w:color w:val="404040" w:themeColor="text1" w:themeTint="BF"/>
                <w:sz w:val="24"/>
                <w:szCs w:val="24"/>
                <w:lang w:val="es-ES_tradnl"/>
              </w:rPr>
            </w:pPr>
            <w:r w:rsidRPr="00B6452F">
              <w:rPr>
                <w:rFonts w:ascii="Lato" w:hAnsi="Lato"/>
                <w:b/>
                <w:color w:val="404040" w:themeColor="text1" w:themeTint="BF"/>
                <w:sz w:val="24"/>
                <w:szCs w:val="24"/>
                <w:lang w:val="es-ES_tradnl"/>
              </w:rPr>
              <w:t>I</w:t>
            </w:r>
          </w:p>
        </w:tc>
        <w:tc>
          <w:tcPr>
            <w:tcW w:w="785" w:type="dxa"/>
          </w:tcPr>
          <w:p w14:paraId="4C55CF15" w14:textId="77777777" w:rsidR="004C3B71" w:rsidRPr="00B6452F" w:rsidRDefault="004C3B71" w:rsidP="0093253A">
            <w:pPr>
              <w:spacing w:after="160" w:line="259" w:lineRule="auto"/>
              <w:jc w:val="center"/>
              <w:rPr>
                <w:rFonts w:ascii="Lato" w:hAnsi="Lato"/>
                <w:b/>
                <w:color w:val="404040" w:themeColor="text1" w:themeTint="BF"/>
                <w:sz w:val="24"/>
                <w:szCs w:val="24"/>
                <w:lang w:val="es-ES_tradnl"/>
              </w:rPr>
            </w:pPr>
            <w:r w:rsidRPr="00B6452F">
              <w:rPr>
                <w:rFonts w:ascii="Lato" w:hAnsi="Lato"/>
                <w:b/>
                <w:color w:val="404040" w:themeColor="text1" w:themeTint="BF"/>
                <w:sz w:val="24"/>
                <w:szCs w:val="24"/>
                <w:lang w:val="es-ES_tradnl"/>
              </w:rPr>
              <w:t>P</w:t>
            </w:r>
            <w:r>
              <w:rPr>
                <w:rFonts w:ascii="Lato" w:hAnsi="Lato"/>
                <w:b/>
                <w:color w:val="404040" w:themeColor="text1" w:themeTint="BF"/>
                <w:sz w:val="24"/>
                <w:szCs w:val="24"/>
                <w:lang w:val="es-ES_tradnl"/>
              </w:rPr>
              <w:t xml:space="preserve"> </w:t>
            </w:r>
            <w:r w:rsidRPr="00B6452F">
              <w:rPr>
                <w:rFonts w:ascii="Lato" w:hAnsi="Lato"/>
                <w:b/>
                <w:color w:val="404040" w:themeColor="text1" w:themeTint="BF"/>
                <w:sz w:val="24"/>
                <w:szCs w:val="24"/>
                <w:lang w:val="es-ES_tradnl"/>
              </w:rPr>
              <w:t>x</w:t>
            </w:r>
            <w:r>
              <w:rPr>
                <w:rFonts w:ascii="Lato" w:hAnsi="Lato"/>
                <w:b/>
                <w:color w:val="404040" w:themeColor="text1" w:themeTint="BF"/>
                <w:sz w:val="24"/>
                <w:szCs w:val="24"/>
                <w:lang w:val="es-ES_tradnl"/>
              </w:rPr>
              <w:t xml:space="preserve"> </w:t>
            </w:r>
            <w:r w:rsidRPr="00B6452F">
              <w:rPr>
                <w:rFonts w:ascii="Lato" w:hAnsi="Lato"/>
                <w:b/>
                <w:color w:val="404040" w:themeColor="text1" w:themeTint="BF"/>
                <w:sz w:val="24"/>
                <w:szCs w:val="24"/>
                <w:lang w:val="es-ES_tradnl"/>
              </w:rPr>
              <w:t>I</w:t>
            </w:r>
          </w:p>
        </w:tc>
        <w:tc>
          <w:tcPr>
            <w:tcW w:w="1469" w:type="dxa"/>
          </w:tcPr>
          <w:p w14:paraId="12F64727" w14:textId="77777777" w:rsidR="004C3B71" w:rsidRPr="00B6452F" w:rsidRDefault="004C3B71" w:rsidP="0093253A">
            <w:pPr>
              <w:spacing w:after="160" w:line="259" w:lineRule="auto"/>
              <w:jc w:val="center"/>
              <w:rPr>
                <w:rFonts w:ascii="Lato" w:hAnsi="Lato"/>
                <w:b/>
                <w:color w:val="404040" w:themeColor="text1" w:themeTint="BF"/>
                <w:sz w:val="24"/>
                <w:szCs w:val="24"/>
                <w:lang w:val="es-ES_tradnl"/>
              </w:rPr>
            </w:pPr>
            <w:r w:rsidRPr="00B6452F">
              <w:rPr>
                <w:rFonts w:ascii="Lato" w:hAnsi="Lato"/>
                <w:b/>
                <w:color w:val="404040" w:themeColor="text1" w:themeTint="BF"/>
                <w:sz w:val="24"/>
                <w:szCs w:val="24"/>
                <w:lang w:val="es-ES_tradnl"/>
              </w:rPr>
              <w:t>Estrategia</w:t>
            </w:r>
          </w:p>
        </w:tc>
        <w:tc>
          <w:tcPr>
            <w:tcW w:w="2217" w:type="dxa"/>
          </w:tcPr>
          <w:p w14:paraId="0D145393" w14:textId="77777777" w:rsidR="004C3B71" w:rsidRPr="00B6452F" w:rsidRDefault="004C3B71" w:rsidP="0093253A">
            <w:pPr>
              <w:spacing w:after="160" w:line="259" w:lineRule="auto"/>
              <w:jc w:val="center"/>
              <w:rPr>
                <w:rFonts w:ascii="Lato" w:hAnsi="Lato"/>
                <w:b/>
                <w:color w:val="404040" w:themeColor="text1" w:themeTint="BF"/>
                <w:sz w:val="24"/>
                <w:szCs w:val="24"/>
                <w:lang w:val="es-ES_tradnl"/>
              </w:rPr>
            </w:pPr>
            <w:r w:rsidRPr="00B6452F">
              <w:rPr>
                <w:rFonts w:ascii="Lato" w:hAnsi="Lato"/>
                <w:b/>
                <w:color w:val="404040" w:themeColor="text1" w:themeTint="BF"/>
                <w:sz w:val="24"/>
                <w:szCs w:val="24"/>
                <w:lang w:val="es-ES_tradnl"/>
              </w:rPr>
              <w:t>Comentarios</w:t>
            </w:r>
          </w:p>
        </w:tc>
      </w:tr>
      <w:tr w:rsidR="004C3B71" w:rsidRPr="00B6452F" w14:paraId="046CAC7D" w14:textId="77777777" w:rsidTr="00C811AB">
        <w:trPr>
          <w:jc w:val="center"/>
        </w:trPr>
        <w:tc>
          <w:tcPr>
            <w:tcW w:w="2026" w:type="dxa"/>
          </w:tcPr>
          <w:p w14:paraId="53986FE8"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775" w:type="dxa"/>
          </w:tcPr>
          <w:p w14:paraId="3D7D61E0" w14:textId="77777777" w:rsidR="004C3B71" w:rsidRPr="00B6452F" w:rsidRDefault="004C3B71" w:rsidP="00B6452F">
            <w:pPr>
              <w:rPr>
                <w:rFonts w:ascii="Lato" w:hAnsi="Lato"/>
                <w:color w:val="404040" w:themeColor="text1" w:themeTint="BF"/>
                <w:sz w:val="24"/>
                <w:szCs w:val="24"/>
                <w:lang w:val="es-ES_tradnl"/>
              </w:rPr>
            </w:pPr>
          </w:p>
        </w:tc>
        <w:tc>
          <w:tcPr>
            <w:tcW w:w="425" w:type="dxa"/>
          </w:tcPr>
          <w:p w14:paraId="1A09FC83" w14:textId="75AE5EF2"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425" w:type="dxa"/>
          </w:tcPr>
          <w:p w14:paraId="0C28F048"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785" w:type="dxa"/>
          </w:tcPr>
          <w:p w14:paraId="1996A099"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1469" w:type="dxa"/>
          </w:tcPr>
          <w:p w14:paraId="429BC807"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2217" w:type="dxa"/>
          </w:tcPr>
          <w:p w14:paraId="6D558217"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r>
      <w:tr w:rsidR="004C3B71" w:rsidRPr="00B6452F" w14:paraId="19B44986" w14:textId="77777777" w:rsidTr="00C811AB">
        <w:trPr>
          <w:jc w:val="center"/>
        </w:trPr>
        <w:tc>
          <w:tcPr>
            <w:tcW w:w="2026" w:type="dxa"/>
          </w:tcPr>
          <w:p w14:paraId="5821DBE6"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775" w:type="dxa"/>
          </w:tcPr>
          <w:p w14:paraId="14C86454" w14:textId="77777777" w:rsidR="004C3B71" w:rsidRPr="00B6452F" w:rsidRDefault="004C3B71" w:rsidP="00B6452F">
            <w:pPr>
              <w:rPr>
                <w:rFonts w:ascii="Lato" w:hAnsi="Lato"/>
                <w:color w:val="404040" w:themeColor="text1" w:themeTint="BF"/>
                <w:sz w:val="24"/>
                <w:szCs w:val="24"/>
                <w:lang w:val="es-ES_tradnl"/>
              </w:rPr>
            </w:pPr>
          </w:p>
        </w:tc>
        <w:tc>
          <w:tcPr>
            <w:tcW w:w="425" w:type="dxa"/>
          </w:tcPr>
          <w:p w14:paraId="25FDF201" w14:textId="0E20A0E0"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425" w:type="dxa"/>
          </w:tcPr>
          <w:p w14:paraId="1A39D5F9"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785" w:type="dxa"/>
          </w:tcPr>
          <w:p w14:paraId="37D2817B"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1469" w:type="dxa"/>
          </w:tcPr>
          <w:p w14:paraId="21BE253A"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2217" w:type="dxa"/>
          </w:tcPr>
          <w:p w14:paraId="16A6D7DF"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r>
      <w:tr w:rsidR="004C3B71" w:rsidRPr="00B6452F" w14:paraId="16110535" w14:textId="77777777" w:rsidTr="00C811AB">
        <w:trPr>
          <w:jc w:val="center"/>
        </w:trPr>
        <w:tc>
          <w:tcPr>
            <w:tcW w:w="2026" w:type="dxa"/>
          </w:tcPr>
          <w:p w14:paraId="34756668"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775" w:type="dxa"/>
          </w:tcPr>
          <w:p w14:paraId="1659C8CE" w14:textId="77777777" w:rsidR="004C3B71" w:rsidRPr="00B6452F" w:rsidRDefault="004C3B71" w:rsidP="00B6452F">
            <w:pPr>
              <w:rPr>
                <w:rFonts w:ascii="Lato" w:hAnsi="Lato"/>
                <w:color w:val="404040" w:themeColor="text1" w:themeTint="BF"/>
                <w:sz w:val="24"/>
                <w:szCs w:val="24"/>
                <w:lang w:val="es-ES_tradnl"/>
              </w:rPr>
            </w:pPr>
          </w:p>
        </w:tc>
        <w:tc>
          <w:tcPr>
            <w:tcW w:w="425" w:type="dxa"/>
          </w:tcPr>
          <w:p w14:paraId="16E67DA0" w14:textId="66BDB1C5"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425" w:type="dxa"/>
          </w:tcPr>
          <w:p w14:paraId="236E0E70"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785" w:type="dxa"/>
          </w:tcPr>
          <w:p w14:paraId="502C91B7"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1469" w:type="dxa"/>
          </w:tcPr>
          <w:p w14:paraId="58DEE7B4"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c>
          <w:tcPr>
            <w:tcW w:w="2217" w:type="dxa"/>
          </w:tcPr>
          <w:p w14:paraId="7A6BD681" w14:textId="77777777" w:rsidR="004C3B71" w:rsidRPr="00B6452F" w:rsidRDefault="004C3B71" w:rsidP="00B6452F">
            <w:pPr>
              <w:spacing w:after="160" w:line="259" w:lineRule="auto"/>
              <w:rPr>
                <w:rFonts w:ascii="Lato" w:hAnsi="Lato"/>
                <w:color w:val="404040" w:themeColor="text1" w:themeTint="BF"/>
                <w:sz w:val="24"/>
                <w:szCs w:val="24"/>
                <w:lang w:val="es-ES_tradnl"/>
              </w:rPr>
            </w:pPr>
          </w:p>
        </w:tc>
      </w:tr>
    </w:tbl>
    <w:p w14:paraId="26017CED" w14:textId="77777777" w:rsidR="00B6452F" w:rsidRPr="00B6452F" w:rsidRDefault="00B6452F" w:rsidP="00B6452F">
      <w:pPr>
        <w:rPr>
          <w:rFonts w:ascii="Lato" w:hAnsi="Lato"/>
          <w:color w:val="404040" w:themeColor="text1" w:themeTint="BF"/>
          <w:sz w:val="24"/>
          <w:szCs w:val="24"/>
          <w:lang w:val="es-ES_tradnl"/>
        </w:rPr>
      </w:pPr>
    </w:p>
    <w:p w14:paraId="01A4B405" w14:textId="77777777" w:rsidR="00BD52AF" w:rsidRPr="00BD52AF" w:rsidRDefault="00BD52AF" w:rsidP="00BD52AF">
      <w:pPr>
        <w:rPr>
          <w:rFonts w:ascii="Lato" w:hAnsi="Lato"/>
          <w:b/>
          <w:color w:val="404040" w:themeColor="text1" w:themeTint="BF"/>
          <w:sz w:val="24"/>
          <w:szCs w:val="24"/>
          <w:lang w:val="es-ES_tradnl"/>
        </w:rPr>
      </w:pPr>
      <w:r w:rsidRPr="00BD52AF">
        <w:rPr>
          <w:rFonts w:ascii="Lato" w:hAnsi="Lato"/>
          <w:b/>
          <w:color w:val="404040" w:themeColor="text1" w:themeTint="BF"/>
          <w:sz w:val="24"/>
          <w:szCs w:val="24"/>
          <w:lang w:val="es-ES_tradnl"/>
        </w:rPr>
        <w:t>Referencia:</w:t>
      </w:r>
    </w:p>
    <w:p w14:paraId="269AC7DC" w14:textId="77777777" w:rsidR="00BD52AF" w:rsidRPr="00BD52AF" w:rsidRDefault="00BD52AF" w:rsidP="00BD52AF">
      <w:pPr>
        <w:rPr>
          <w:rFonts w:ascii="Lato" w:hAnsi="Lato"/>
          <w:b/>
          <w:color w:val="404040" w:themeColor="text1" w:themeTint="BF"/>
          <w:sz w:val="24"/>
          <w:szCs w:val="24"/>
          <w:lang w:val="es-ES_tradnl"/>
        </w:rPr>
      </w:pPr>
      <w:r w:rsidRPr="00BD52AF">
        <w:rPr>
          <w:rFonts w:ascii="Lato" w:hAnsi="Lato"/>
          <w:b/>
          <w:color w:val="404040" w:themeColor="text1" w:themeTint="BF"/>
          <w:sz w:val="24"/>
          <w:szCs w:val="24"/>
          <w:lang w:val="es-ES_tradnl"/>
        </w:rPr>
        <w:t>Riesgo: Enunciado del riesgo bajo estudio.</w:t>
      </w:r>
    </w:p>
    <w:p w14:paraId="1AF20490" w14:textId="77777777" w:rsidR="00BD52AF" w:rsidRPr="00BD52AF" w:rsidRDefault="00BD52AF" w:rsidP="00BD52AF">
      <w:pPr>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Tipo:</w:t>
      </w:r>
      <w:r w:rsidRPr="00BD52AF">
        <w:rPr>
          <w:rFonts w:ascii="Lato" w:hAnsi="Lato"/>
          <w:color w:val="404040" w:themeColor="text1" w:themeTint="BF"/>
          <w:sz w:val="24"/>
          <w:szCs w:val="24"/>
          <w:lang w:val="es-ES_tradnl"/>
        </w:rPr>
        <w:t xml:space="preserve"> Amenaza y oportunidad.</w:t>
      </w:r>
    </w:p>
    <w:p w14:paraId="51A5CBC9" w14:textId="77777777" w:rsidR="00BD52AF" w:rsidRPr="00BD52AF" w:rsidRDefault="00BD52AF" w:rsidP="00BD52AF">
      <w:pPr>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P:</w:t>
      </w:r>
      <w:r w:rsidRPr="00BD52AF">
        <w:rPr>
          <w:rFonts w:ascii="Lato" w:hAnsi="Lato"/>
          <w:color w:val="404040" w:themeColor="text1" w:themeTint="BF"/>
          <w:sz w:val="24"/>
          <w:szCs w:val="24"/>
          <w:lang w:val="es-ES_tradnl"/>
        </w:rPr>
        <w:t xml:space="preserve"> Probabilidad de ocurrencia en escala 1 a 5. (1 es muy baja y 5 es muy alta)</w:t>
      </w:r>
    </w:p>
    <w:p w14:paraId="6087BA71" w14:textId="77777777" w:rsidR="00BD52AF" w:rsidRPr="00BD52AF" w:rsidRDefault="00BD52AF" w:rsidP="00BD52AF">
      <w:pPr>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I:</w:t>
      </w:r>
      <w:r w:rsidRPr="00BD52AF">
        <w:rPr>
          <w:rFonts w:ascii="Lato" w:hAnsi="Lato"/>
          <w:color w:val="404040" w:themeColor="text1" w:themeTint="BF"/>
          <w:sz w:val="24"/>
          <w:szCs w:val="24"/>
          <w:lang w:val="es-ES_tradnl"/>
        </w:rPr>
        <w:t xml:space="preserve"> Impacto en escala 1 a 5. (1 es muy baja y 5 es muy alta)</w:t>
      </w:r>
    </w:p>
    <w:p w14:paraId="52087018" w14:textId="6EF3F5C2" w:rsidR="00BD52AF" w:rsidRPr="00BD52AF" w:rsidRDefault="00BD52AF" w:rsidP="00BD52AF">
      <w:pPr>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Estrategia:</w:t>
      </w:r>
      <w:r w:rsidRPr="00BD52AF">
        <w:rPr>
          <w:rFonts w:ascii="Lato" w:hAnsi="Lato"/>
          <w:color w:val="404040" w:themeColor="text1" w:themeTint="BF"/>
          <w:sz w:val="24"/>
          <w:szCs w:val="24"/>
          <w:lang w:val="es-ES_tradnl"/>
        </w:rPr>
        <w:t xml:space="preserve"> </w:t>
      </w:r>
      <w:r w:rsidRPr="00BD52AF">
        <w:rPr>
          <w:rFonts w:ascii="Lato" w:hAnsi="Lato"/>
          <w:color w:val="404040" w:themeColor="text1" w:themeTint="BF"/>
          <w:sz w:val="24"/>
          <w:szCs w:val="24"/>
          <w:lang w:val="es-ES_tradnl"/>
        </w:rPr>
        <w:t>Estrategia</w:t>
      </w:r>
      <w:r w:rsidRPr="00BD52AF">
        <w:rPr>
          <w:rFonts w:ascii="Lato" w:hAnsi="Lato"/>
          <w:color w:val="404040" w:themeColor="text1" w:themeTint="BF"/>
          <w:sz w:val="24"/>
          <w:szCs w:val="24"/>
          <w:lang w:val="es-ES_tradnl"/>
        </w:rPr>
        <w:t xml:space="preserve"> de respuesta a implementar (Transferir, Compartir, Mitigar, Evitar, Explotar, Mejorar y Aceptar activa o pasivamente) </w:t>
      </w:r>
    </w:p>
    <w:p w14:paraId="28C129E7" w14:textId="77777777" w:rsidR="00BD52AF" w:rsidRPr="00BD52AF" w:rsidRDefault="00BD52AF" w:rsidP="00BD52AF">
      <w:pPr>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Comentario:</w:t>
      </w:r>
      <w:r w:rsidRPr="00BD52AF">
        <w:rPr>
          <w:rFonts w:ascii="Lato" w:hAnsi="Lato"/>
          <w:color w:val="404040" w:themeColor="text1" w:themeTint="BF"/>
          <w:sz w:val="24"/>
          <w:szCs w:val="24"/>
          <w:lang w:val="es-ES_tradnl"/>
        </w:rPr>
        <w:t xml:space="preserve"> Justifique brevemente la elección de la estrategia de respuesta y cómo sugiere implementar la misma.</w:t>
      </w:r>
    </w:p>
    <w:p w14:paraId="15714CF3" w14:textId="77777777" w:rsidR="00BD52AF" w:rsidRPr="00BD52AF" w:rsidRDefault="00BD52AF" w:rsidP="00BD52AF">
      <w:pPr>
        <w:rPr>
          <w:rFonts w:ascii="Lato" w:hAnsi="Lato"/>
          <w:color w:val="404040" w:themeColor="text1" w:themeTint="BF"/>
          <w:sz w:val="24"/>
          <w:szCs w:val="24"/>
          <w:lang w:val="es-ES_tradnl"/>
        </w:rPr>
      </w:pPr>
      <w:bookmarkStart w:id="0" w:name="_GoBack"/>
      <w:bookmarkEnd w:id="0"/>
    </w:p>
    <w:p w14:paraId="36A1CB70" w14:textId="77777777" w:rsidR="00BD52AF" w:rsidRPr="00BD52AF" w:rsidRDefault="00BD52AF" w:rsidP="00BD52AF">
      <w:pPr>
        <w:rPr>
          <w:rFonts w:ascii="Lato" w:hAnsi="Lato"/>
          <w:b/>
          <w:color w:val="404040" w:themeColor="text1" w:themeTint="BF"/>
          <w:sz w:val="24"/>
          <w:szCs w:val="24"/>
          <w:lang w:val="es-ES_tradnl"/>
        </w:rPr>
      </w:pPr>
      <w:r w:rsidRPr="00BD52AF">
        <w:rPr>
          <w:rFonts w:ascii="Lato" w:hAnsi="Lato"/>
          <w:b/>
          <w:color w:val="404040" w:themeColor="text1" w:themeTint="BF"/>
          <w:sz w:val="24"/>
          <w:szCs w:val="24"/>
          <w:lang w:val="es-ES_tradnl"/>
        </w:rPr>
        <w:t>Algunas recomendaciones:</w:t>
      </w:r>
    </w:p>
    <w:p w14:paraId="78065443" w14:textId="0DAF860A" w:rsidR="00BD52AF" w:rsidRPr="00BD52AF" w:rsidRDefault="00BD52AF" w:rsidP="00BD52AF">
      <w:pPr>
        <w:jc w:val="both"/>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Tip 1:</w:t>
      </w:r>
      <w:r w:rsidRPr="00BD52AF">
        <w:rPr>
          <w:rFonts w:ascii="Lato" w:hAnsi="Lato"/>
          <w:color w:val="404040" w:themeColor="text1" w:themeTint="BF"/>
          <w:sz w:val="24"/>
          <w:szCs w:val="24"/>
          <w:lang w:val="es-ES_tradnl"/>
        </w:rPr>
        <w:t xml:space="preserve"> seguimos con el caso de estudio presentado en las etapas anteriores por lo tanto </w:t>
      </w:r>
      <w:r w:rsidRPr="00BD52AF">
        <w:rPr>
          <w:rFonts w:ascii="Lato" w:hAnsi="Lato"/>
          <w:color w:val="404040" w:themeColor="text1" w:themeTint="BF"/>
          <w:sz w:val="24"/>
          <w:szCs w:val="24"/>
          <w:lang w:val="es-ES_tradnl"/>
        </w:rPr>
        <w:t>sugerimos volver</w:t>
      </w:r>
      <w:r w:rsidRPr="00BD52AF">
        <w:rPr>
          <w:rFonts w:ascii="Lato" w:hAnsi="Lato"/>
          <w:color w:val="404040" w:themeColor="text1" w:themeTint="BF"/>
          <w:sz w:val="24"/>
          <w:szCs w:val="24"/>
          <w:lang w:val="es-ES_tradnl"/>
        </w:rPr>
        <w:t xml:space="preserve"> a leer la información previamente enviada para refrescar la situación planteada.</w:t>
      </w:r>
    </w:p>
    <w:p w14:paraId="25DB809B" w14:textId="77777777" w:rsidR="00BD52AF" w:rsidRPr="00BD52AF" w:rsidRDefault="00BD52AF" w:rsidP="00BD52AF">
      <w:pPr>
        <w:jc w:val="both"/>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Tip 2:</w:t>
      </w:r>
      <w:r w:rsidRPr="00BD52AF">
        <w:rPr>
          <w:rFonts w:ascii="Lato" w:hAnsi="Lato"/>
          <w:color w:val="404040" w:themeColor="text1" w:themeTint="BF"/>
          <w:sz w:val="24"/>
          <w:szCs w:val="24"/>
          <w:lang w:val="es-ES_tradnl"/>
        </w:rPr>
        <w:t xml:space="preserve"> previo a realizar la actividad se sugiere acompañar todos los materiales del módulo bajo estudio inclusive los videos con orientaciones para este desarrollo.</w:t>
      </w:r>
    </w:p>
    <w:p w14:paraId="22224C31" w14:textId="70E1944B" w:rsidR="00B6452F" w:rsidRPr="00BD52AF" w:rsidRDefault="00BD52AF" w:rsidP="00BD52AF">
      <w:pPr>
        <w:jc w:val="both"/>
        <w:rPr>
          <w:rFonts w:ascii="Lato" w:hAnsi="Lato"/>
          <w:color w:val="404040" w:themeColor="text1" w:themeTint="BF"/>
          <w:sz w:val="24"/>
          <w:szCs w:val="24"/>
          <w:lang w:val="es-ES_tradnl"/>
        </w:rPr>
      </w:pPr>
      <w:r w:rsidRPr="00BD52AF">
        <w:rPr>
          <w:rFonts w:ascii="Lato" w:hAnsi="Lato"/>
          <w:b/>
          <w:color w:val="404040" w:themeColor="text1" w:themeTint="BF"/>
          <w:sz w:val="24"/>
          <w:szCs w:val="24"/>
          <w:lang w:val="es-ES_tradnl"/>
        </w:rPr>
        <w:t>Tip 3:</w:t>
      </w:r>
      <w:r w:rsidRPr="00BD52AF">
        <w:rPr>
          <w:rFonts w:ascii="Lato" w:hAnsi="Lato"/>
          <w:color w:val="404040" w:themeColor="text1" w:themeTint="BF"/>
          <w:sz w:val="24"/>
          <w:szCs w:val="24"/>
          <w:lang w:val="es-ES_tradnl"/>
        </w:rPr>
        <w:t xml:space="preserve"> La descripción del riesgo debe ser precisa para poder identificar bien qué estrategia de respuesta se debería aplicar. Tenga en cuenta, también, el momento en el cual se aplican las mismas, ya sea previo o después de manifestado el evento de riesgo.</w:t>
      </w:r>
    </w:p>
    <w:sectPr w:rsidR="00B6452F" w:rsidRPr="00BD52AF">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686F0" w14:textId="77777777" w:rsidR="001C52CF" w:rsidRDefault="001C52CF" w:rsidP="003A7AA7">
      <w:pPr>
        <w:spacing w:after="0" w:line="240" w:lineRule="auto"/>
      </w:pPr>
      <w:r>
        <w:separator/>
      </w:r>
    </w:p>
  </w:endnote>
  <w:endnote w:type="continuationSeparator" w:id="0">
    <w:p w14:paraId="2EDCBCA6" w14:textId="77777777" w:rsidR="001C52CF" w:rsidRDefault="001C52CF"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414B5" w14:textId="77777777"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31F2C" w14:textId="77777777" w:rsidR="00404840" w:rsidRDefault="00A20F12">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45244F7" wp14:editId="532C82F5">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14:paraId="5269D9B2" w14:textId="1BF943C7" w:rsidR="00A20F12" w:rsidRDefault="00A20F12" w:rsidP="00A20F12">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BD52AF" w:rsidRPr="00BD52AF">
                                    <w:rPr>
                                      <w:rFonts w:ascii="Lato" w:eastAsiaTheme="majorEastAsia" w:hAnsi="Lato" w:cstheme="majorBidi"/>
                                      <w:noProof/>
                                      <w:color w:val="535353"/>
                                      <w:sz w:val="28"/>
                                      <w:lang w:val="es-ES"/>
                                    </w:rPr>
                                    <w:t>4</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244F7"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14:paraId="5269D9B2" w14:textId="1BF943C7" w:rsidR="00A20F12" w:rsidRDefault="00A20F12" w:rsidP="00A20F12">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BD52AF" w:rsidRPr="00BD52AF">
                              <w:rPr>
                                <w:rFonts w:ascii="Lato" w:eastAsiaTheme="majorEastAsia" w:hAnsi="Lato" w:cstheme="majorBidi"/>
                                <w:noProof/>
                                <w:color w:val="535353"/>
                                <w:sz w:val="28"/>
                                <w:lang w:val="es-ES"/>
                              </w:rPr>
                              <w:t>4</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7C1" w14:textId="77777777"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6AEE6" w14:textId="77777777" w:rsidR="001C52CF" w:rsidRDefault="001C52CF" w:rsidP="003A7AA7">
      <w:pPr>
        <w:spacing w:after="0" w:line="240" w:lineRule="auto"/>
      </w:pPr>
      <w:r>
        <w:separator/>
      </w:r>
    </w:p>
  </w:footnote>
  <w:footnote w:type="continuationSeparator" w:id="0">
    <w:p w14:paraId="1C0CEA9E" w14:textId="77777777" w:rsidR="001C52CF" w:rsidRDefault="001C52CF"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9DE0D" w14:textId="77777777" w:rsidR="00404840" w:rsidRDefault="001C52CF">
    <w:pPr>
      <w:pStyle w:val="Encabezado"/>
    </w:pPr>
    <w:r>
      <w:rPr>
        <w:noProof/>
        <w:lang w:eastAsia="es-AR"/>
      </w:rPr>
      <w:pict w14:anchorId="51715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88313" o:spid="_x0000_s2051" type="#_x0000_t75" alt="" style="position:absolute;margin-left:0;margin-top:0;width:595.7pt;height:842.15pt;z-index:-251657216;mso-wrap-edited:f;mso-width-percent:0;mso-height-percent:0;mso-position-horizontal:center;mso-position-horizontal-relative:margin;mso-position-vertical:center;mso-position-vertical-relative:margin;mso-width-percent:0;mso-height-percent:0" o:allowincell="f">
          <v:imagedata r:id="rId1" o:title="Rosado_Mesa de trabajo 1 copia 7"/>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D0F7" w14:textId="77777777" w:rsidR="00404840" w:rsidRDefault="001C52CF">
    <w:pPr>
      <w:pStyle w:val="Encabezado"/>
    </w:pPr>
    <w:r>
      <w:rPr>
        <w:noProof/>
        <w:lang w:eastAsia="es-AR"/>
      </w:rPr>
      <w:pict w14:anchorId="7524A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88314" o:spid="_x0000_s2050" type="#_x0000_t75" alt="" style="position:absolute;margin-left:0;margin-top:0;width:595.7pt;height:842.15pt;z-index:-251656192;mso-wrap-edited:f;mso-width-percent:0;mso-height-percent:0;mso-position-horizontal:center;mso-position-horizontal-relative:margin;mso-position-vertical:center;mso-position-vertical-relative:margin;mso-width-percent:0;mso-height-percent:0" o:allowincell="f">
          <v:imagedata r:id="rId1" o:title="Rosado_Mesa de trabajo 1 copia 7"/>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EC3D4" w14:textId="77777777" w:rsidR="00404840" w:rsidRDefault="001C52CF">
    <w:pPr>
      <w:pStyle w:val="Encabezado"/>
    </w:pPr>
    <w:r>
      <w:rPr>
        <w:noProof/>
        <w:lang w:eastAsia="es-AR"/>
      </w:rPr>
      <w:pict w14:anchorId="6DA8D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88312" o:spid="_x0000_s2049" type="#_x0000_t75" alt="" style="position:absolute;margin-left:0;margin-top:0;width:595.7pt;height:842.15pt;z-index:-251658240;mso-wrap-edited:f;mso-width-percent:0;mso-height-percent:0;mso-position-horizontal:center;mso-position-horizontal-relative:margin;mso-position-vertical:center;mso-position-vertical-relative:margin;mso-width-percent:0;mso-height-percent:0" o:allowincell="f">
          <v:imagedata r:id="rId1" o:title="Rosado_Mesa de trabajo 1 copia 7"/>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2F"/>
    <w:rsid w:val="000D44F0"/>
    <w:rsid w:val="000F000B"/>
    <w:rsid w:val="001006AC"/>
    <w:rsid w:val="001C52CF"/>
    <w:rsid w:val="0023134B"/>
    <w:rsid w:val="0027604A"/>
    <w:rsid w:val="002E07EE"/>
    <w:rsid w:val="003A3E6D"/>
    <w:rsid w:val="003A7AA7"/>
    <w:rsid w:val="003C3693"/>
    <w:rsid w:val="0040367A"/>
    <w:rsid w:val="00404840"/>
    <w:rsid w:val="004C3B71"/>
    <w:rsid w:val="004D469A"/>
    <w:rsid w:val="00552B2E"/>
    <w:rsid w:val="005C62A6"/>
    <w:rsid w:val="006A321C"/>
    <w:rsid w:val="00702522"/>
    <w:rsid w:val="007744E2"/>
    <w:rsid w:val="00816420"/>
    <w:rsid w:val="00834BDF"/>
    <w:rsid w:val="008A5E03"/>
    <w:rsid w:val="008D0B4A"/>
    <w:rsid w:val="008E599D"/>
    <w:rsid w:val="0093253A"/>
    <w:rsid w:val="009B56F8"/>
    <w:rsid w:val="00A20F12"/>
    <w:rsid w:val="00A30F41"/>
    <w:rsid w:val="00B33D55"/>
    <w:rsid w:val="00B60A9D"/>
    <w:rsid w:val="00B6452F"/>
    <w:rsid w:val="00B83DB4"/>
    <w:rsid w:val="00B86114"/>
    <w:rsid w:val="00BD52AF"/>
    <w:rsid w:val="00C520E0"/>
    <w:rsid w:val="00C60170"/>
    <w:rsid w:val="00C811AB"/>
    <w:rsid w:val="00C816B2"/>
    <w:rsid w:val="00C84AAC"/>
    <w:rsid w:val="00CB6491"/>
    <w:rsid w:val="00CC451E"/>
    <w:rsid w:val="00DF28CF"/>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E35BB19"/>
  <w15:docId w15:val="{8A88DE68-C4D3-471F-9A6D-2A7E26A7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 w:type="table" w:styleId="Tablaconcuadrcula">
    <w:name w:val="Table Grid"/>
    <w:basedOn w:val="Tablanormal"/>
    <w:uiPriority w:val="39"/>
    <w:rsid w:val="00B64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9050">
      <w:bodyDiv w:val="1"/>
      <w:marLeft w:val="0"/>
      <w:marRight w:val="0"/>
      <w:marTop w:val="0"/>
      <w:marBottom w:val="0"/>
      <w:divBdr>
        <w:top w:val="none" w:sz="0" w:space="0" w:color="auto"/>
        <w:left w:val="none" w:sz="0" w:space="0" w:color="auto"/>
        <w:bottom w:val="none" w:sz="0" w:space="0" w:color="auto"/>
        <w:right w:val="none" w:sz="0" w:space="0" w:color="auto"/>
      </w:divBdr>
    </w:div>
    <w:div w:id="634944504">
      <w:bodyDiv w:val="1"/>
      <w:marLeft w:val="0"/>
      <w:marRight w:val="0"/>
      <w:marTop w:val="0"/>
      <w:marBottom w:val="0"/>
      <w:divBdr>
        <w:top w:val="none" w:sz="0" w:space="0" w:color="auto"/>
        <w:left w:val="none" w:sz="0" w:space="0" w:color="auto"/>
        <w:bottom w:val="none" w:sz="0" w:space="0" w:color="auto"/>
        <w:right w:val="none" w:sz="0" w:space="0" w:color="auto"/>
      </w:divBdr>
    </w:div>
    <w:div w:id="1234895049">
      <w:bodyDiv w:val="1"/>
      <w:marLeft w:val="0"/>
      <w:marRight w:val="0"/>
      <w:marTop w:val="0"/>
      <w:marBottom w:val="0"/>
      <w:divBdr>
        <w:top w:val="none" w:sz="0" w:space="0" w:color="auto"/>
        <w:left w:val="none" w:sz="0" w:space="0" w:color="auto"/>
        <w:bottom w:val="none" w:sz="0" w:space="0" w:color="auto"/>
        <w:right w:val="none" w:sz="0" w:space="0" w:color="auto"/>
      </w:divBdr>
    </w:div>
    <w:div w:id="1387417073">
      <w:bodyDiv w:val="1"/>
      <w:marLeft w:val="0"/>
      <w:marRight w:val="0"/>
      <w:marTop w:val="0"/>
      <w:marBottom w:val="0"/>
      <w:divBdr>
        <w:top w:val="none" w:sz="0" w:space="0" w:color="auto"/>
        <w:left w:val="none" w:sz="0" w:space="0" w:color="auto"/>
        <w:bottom w:val="none" w:sz="0" w:space="0" w:color="auto"/>
        <w:right w:val="none" w:sz="0" w:space="0" w:color="auto"/>
      </w:divBdr>
      <w:divsChild>
        <w:div w:id="161166572">
          <w:marLeft w:val="-108"/>
          <w:marRight w:val="0"/>
          <w:marTop w:val="0"/>
          <w:marBottom w:val="0"/>
          <w:divBdr>
            <w:top w:val="none" w:sz="0" w:space="0" w:color="auto"/>
            <w:left w:val="none" w:sz="0" w:space="0" w:color="auto"/>
            <w:bottom w:val="none" w:sz="0" w:space="0" w:color="auto"/>
            <w:right w:val="none" w:sz="0" w:space="0" w:color="auto"/>
          </w:divBdr>
        </w:div>
        <w:div w:id="502164650">
          <w:marLeft w:val="-108"/>
          <w:marRight w:val="0"/>
          <w:marTop w:val="0"/>
          <w:marBottom w:val="0"/>
          <w:divBdr>
            <w:top w:val="none" w:sz="0" w:space="0" w:color="auto"/>
            <w:left w:val="none" w:sz="0" w:space="0" w:color="auto"/>
            <w:bottom w:val="none" w:sz="0" w:space="0" w:color="auto"/>
            <w:right w:val="none" w:sz="0" w:space="0" w:color="auto"/>
          </w:divBdr>
        </w:div>
      </w:divsChild>
    </w:div>
    <w:div w:id="1594322174">
      <w:bodyDiv w:val="1"/>
      <w:marLeft w:val="0"/>
      <w:marRight w:val="0"/>
      <w:marTop w:val="0"/>
      <w:marBottom w:val="0"/>
      <w:divBdr>
        <w:top w:val="none" w:sz="0" w:space="0" w:color="auto"/>
        <w:left w:val="none" w:sz="0" w:space="0" w:color="auto"/>
        <w:bottom w:val="none" w:sz="0" w:space="0" w:color="auto"/>
        <w:right w:val="none" w:sz="0" w:space="0" w:color="auto"/>
      </w:divBdr>
      <w:divsChild>
        <w:div w:id="1063675666">
          <w:marLeft w:val="-108"/>
          <w:marRight w:val="0"/>
          <w:marTop w:val="0"/>
          <w:marBottom w:val="0"/>
          <w:divBdr>
            <w:top w:val="none" w:sz="0" w:space="0" w:color="auto"/>
            <w:left w:val="none" w:sz="0" w:space="0" w:color="auto"/>
            <w:bottom w:val="none" w:sz="0" w:space="0" w:color="auto"/>
            <w:right w:val="none" w:sz="0" w:space="0" w:color="auto"/>
          </w:divBdr>
        </w:div>
        <w:div w:id="143532612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image" Target="media/image1.png"/><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Plantilla%20Rosado%20%23B2637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307E1-BBD8-084E-82C6-623D7A0F3DE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B3B7078-D5F4-5945-A37B-D86D09DC812E}">
      <dgm:prSet phldrT="[Text]"/>
      <dgm:spPr/>
      <dgm:t>
        <a:bodyPr/>
        <a:lstStyle/>
        <a:p>
          <a:r>
            <a:rPr lang="en-US"/>
            <a:t>EDR</a:t>
          </a:r>
        </a:p>
      </dgm:t>
    </dgm:pt>
    <dgm:pt modelId="{7490DD95-36DA-F74F-8BAD-0D51176D49A3}" type="parTrans" cxnId="{6E321739-A7A1-6741-A5D5-D82C81F2D4F4}">
      <dgm:prSet/>
      <dgm:spPr/>
      <dgm:t>
        <a:bodyPr/>
        <a:lstStyle/>
        <a:p>
          <a:endParaRPr lang="en-US"/>
        </a:p>
      </dgm:t>
    </dgm:pt>
    <dgm:pt modelId="{646E9B21-641D-FB49-A41E-CE87D22EB5D2}" type="sibTrans" cxnId="{6E321739-A7A1-6741-A5D5-D82C81F2D4F4}">
      <dgm:prSet/>
      <dgm:spPr/>
      <dgm:t>
        <a:bodyPr/>
        <a:lstStyle/>
        <a:p>
          <a:endParaRPr lang="en-US"/>
        </a:p>
      </dgm:t>
    </dgm:pt>
    <dgm:pt modelId="{5945715B-DADF-874D-AFA4-76C1B3B8C89C}">
      <dgm:prSet phldrT="[Text]"/>
      <dgm:spPr/>
      <dgm:t>
        <a:bodyPr/>
        <a:lstStyle/>
        <a:p>
          <a:r>
            <a:rPr lang="en-US"/>
            <a:t>Clima</a:t>
          </a:r>
        </a:p>
      </dgm:t>
    </dgm:pt>
    <dgm:pt modelId="{809143E1-CB06-5743-AA26-D7E382D496CD}" type="parTrans" cxnId="{68A5F32F-65CF-4243-85CB-6CAD59AC78CD}">
      <dgm:prSet/>
      <dgm:spPr/>
      <dgm:t>
        <a:bodyPr/>
        <a:lstStyle/>
        <a:p>
          <a:endParaRPr lang="en-US"/>
        </a:p>
      </dgm:t>
    </dgm:pt>
    <dgm:pt modelId="{760478E5-9163-0E46-A8AE-BEDD9FC646AF}" type="sibTrans" cxnId="{68A5F32F-65CF-4243-85CB-6CAD59AC78CD}">
      <dgm:prSet/>
      <dgm:spPr/>
      <dgm:t>
        <a:bodyPr/>
        <a:lstStyle/>
        <a:p>
          <a:endParaRPr lang="en-US"/>
        </a:p>
      </dgm:t>
    </dgm:pt>
    <dgm:pt modelId="{112667A6-0BF5-384F-8F5D-EDD051781561}">
      <dgm:prSet phldrT="[Text]"/>
      <dgm:spPr/>
      <dgm:t>
        <a:bodyPr/>
        <a:lstStyle/>
        <a:p>
          <a:pPr algn="ctr"/>
          <a:r>
            <a:rPr lang="en-US"/>
            <a:t>Lugar</a:t>
          </a:r>
        </a:p>
      </dgm:t>
    </dgm:pt>
    <dgm:pt modelId="{51A8A020-B1D9-7942-82F0-60CC512E33B7}" type="parTrans" cxnId="{80734D84-E065-974A-9509-F43F623A3486}">
      <dgm:prSet/>
      <dgm:spPr/>
      <dgm:t>
        <a:bodyPr/>
        <a:lstStyle/>
        <a:p>
          <a:endParaRPr lang="en-US"/>
        </a:p>
      </dgm:t>
    </dgm:pt>
    <dgm:pt modelId="{520A6757-7CE4-C44C-AB5E-8A0124F7A4FF}" type="sibTrans" cxnId="{80734D84-E065-974A-9509-F43F623A3486}">
      <dgm:prSet/>
      <dgm:spPr/>
      <dgm:t>
        <a:bodyPr/>
        <a:lstStyle/>
        <a:p>
          <a:endParaRPr lang="en-US"/>
        </a:p>
      </dgm:t>
    </dgm:pt>
    <dgm:pt modelId="{4D04C343-2781-7C48-823E-629F7C73E25E}">
      <dgm:prSet phldrT="[Text]"/>
      <dgm:spPr/>
      <dgm:t>
        <a:bodyPr/>
        <a:lstStyle/>
        <a:p>
          <a:r>
            <a:rPr lang="en-US"/>
            <a:t>Comidas y bebidas</a:t>
          </a:r>
        </a:p>
      </dgm:t>
    </dgm:pt>
    <dgm:pt modelId="{88507458-4184-8A4A-8DAC-4E574E6FFB0C}" type="parTrans" cxnId="{FBB404B6-4603-C143-AAB9-71C93168922D}">
      <dgm:prSet/>
      <dgm:spPr/>
      <dgm:t>
        <a:bodyPr/>
        <a:lstStyle/>
        <a:p>
          <a:endParaRPr lang="en-US"/>
        </a:p>
      </dgm:t>
    </dgm:pt>
    <dgm:pt modelId="{671E010D-31D9-7140-B2CC-8D5005C7558A}" type="sibTrans" cxnId="{FBB404B6-4603-C143-AAB9-71C93168922D}">
      <dgm:prSet/>
      <dgm:spPr/>
      <dgm:t>
        <a:bodyPr/>
        <a:lstStyle/>
        <a:p>
          <a:endParaRPr lang="en-US"/>
        </a:p>
      </dgm:t>
    </dgm:pt>
    <dgm:pt modelId="{5B98115C-415C-0D45-9FB6-699D6C65F628}">
      <dgm:prSet phldrT="[Text]"/>
      <dgm:spPr/>
      <dgm:t>
        <a:bodyPr/>
        <a:lstStyle/>
        <a:p>
          <a:r>
            <a:rPr lang="en-US"/>
            <a:t>Flores y Decoración</a:t>
          </a:r>
        </a:p>
      </dgm:t>
    </dgm:pt>
    <dgm:pt modelId="{24394623-3ADF-D744-A2BD-8BD7AED584C7}" type="parTrans" cxnId="{791ED501-E0F6-8445-ABD4-92D7905D64B8}">
      <dgm:prSet/>
      <dgm:spPr/>
      <dgm:t>
        <a:bodyPr/>
        <a:lstStyle/>
        <a:p>
          <a:endParaRPr lang="en-US"/>
        </a:p>
      </dgm:t>
    </dgm:pt>
    <dgm:pt modelId="{ECF8FB55-285C-DB41-AA2E-EC1ABC813BA9}" type="sibTrans" cxnId="{791ED501-E0F6-8445-ABD4-92D7905D64B8}">
      <dgm:prSet/>
      <dgm:spPr/>
      <dgm:t>
        <a:bodyPr/>
        <a:lstStyle/>
        <a:p>
          <a:endParaRPr lang="en-US"/>
        </a:p>
      </dgm:t>
    </dgm:pt>
    <dgm:pt modelId="{DACC69CC-8A5E-2840-9500-F86522C7607D}">
      <dgm:prSet phldrT="[Text]"/>
      <dgm:spPr/>
      <dgm:t>
        <a:bodyPr/>
        <a:lstStyle/>
        <a:p>
          <a:r>
            <a:rPr lang="en-US"/>
            <a:t>Entretenimientos</a:t>
          </a:r>
        </a:p>
      </dgm:t>
    </dgm:pt>
    <dgm:pt modelId="{5B203E99-400B-A441-9BF8-8541375D7985}" type="parTrans" cxnId="{4301BBEF-4DCB-DA45-A500-9D1FBE1EE105}">
      <dgm:prSet/>
      <dgm:spPr/>
      <dgm:t>
        <a:bodyPr/>
        <a:lstStyle/>
        <a:p>
          <a:endParaRPr lang="en-US"/>
        </a:p>
      </dgm:t>
    </dgm:pt>
    <dgm:pt modelId="{B9ABCCDF-519C-F64F-84E7-6DAE58B1EC8F}" type="sibTrans" cxnId="{4301BBEF-4DCB-DA45-A500-9D1FBE1EE105}">
      <dgm:prSet/>
      <dgm:spPr/>
      <dgm:t>
        <a:bodyPr/>
        <a:lstStyle/>
        <a:p>
          <a:endParaRPr lang="en-US"/>
        </a:p>
      </dgm:t>
    </dgm:pt>
    <dgm:pt modelId="{D2546B1C-AE46-8141-9D71-D8FF3150A106}">
      <dgm:prSet phldrT="[Text]"/>
      <dgm:spPr/>
      <dgm:t>
        <a:bodyPr/>
        <a:lstStyle/>
        <a:p>
          <a:r>
            <a:rPr lang="en-US"/>
            <a:t>Supervisión</a:t>
          </a:r>
        </a:p>
      </dgm:t>
    </dgm:pt>
    <dgm:pt modelId="{61286FA7-D3F9-A740-B6AD-10CD46E84AC0}" type="parTrans" cxnId="{5BE731FA-75C5-A046-A4A2-BE575B3E7E3B}">
      <dgm:prSet/>
      <dgm:spPr/>
      <dgm:t>
        <a:bodyPr/>
        <a:lstStyle/>
        <a:p>
          <a:endParaRPr lang="en-US"/>
        </a:p>
      </dgm:t>
    </dgm:pt>
    <dgm:pt modelId="{FD82E449-4C0D-A44C-8ECC-F5BCF6B240EE}" type="sibTrans" cxnId="{5BE731FA-75C5-A046-A4A2-BE575B3E7E3B}">
      <dgm:prSet/>
      <dgm:spPr/>
      <dgm:t>
        <a:bodyPr/>
        <a:lstStyle/>
        <a:p>
          <a:endParaRPr lang="en-US"/>
        </a:p>
      </dgm:t>
    </dgm:pt>
    <dgm:pt modelId="{57F6F309-4454-624F-BFC6-66570B7BB1F6}" type="pres">
      <dgm:prSet presAssocID="{792307E1-BBD8-084E-82C6-623D7A0F3DEE}" presName="hierChild1" presStyleCnt="0">
        <dgm:presLayoutVars>
          <dgm:orgChart val="1"/>
          <dgm:chPref val="1"/>
          <dgm:dir/>
          <dgm:animOne val="branch"/>
          <dgm:animLvl val="lvl"/>
          <dgm:resizeHandles/>
        </dgm:presLayoutVars>
      </dgm:prSet>
      <dgm:spPr/>
      <dgm:t>
        <a:bodyPr/>
        <a:lstStyle/>
        <a:p>
          <a:endParaRPr lang="es-ES"/>
        </a:p>
      </dgm:t>
    </dgm:pt>
    <dgm:pt modelId="{91182F2C-81F9-3D4B-98C0-0435D3DDA2F8}" type="pres">
      <dgm:prSet presAssocID="{4B3B7078-D5F4-5945-A37B-D86D09DC812E}" presName="hierRoot1" presStyleCnt="0">
        <dgm:presLayoutVars>
          <dgm:hierBranch val="init"/>
        </dgm:presLayoutVars>
      </dgm:prSet>
      <dgm:spPr/>
    </dgm:pt>
    <dgm:pt modelId="{E696EC86-D689-C149-9930-70DC56272CDF}" type="pres">
      <dgm:prSet presAssocID="{4B3B7078-D5F4-5945-A37B-D86D09DC812E}" presName="rootComposite1" presStyleCnt="0"/>
      <dgm:spPr/>
    </dgm:pt>
    <dgm:pt modelId="{5A53F7FC-23D2-DF49-9381-F738078AE488}" type="pres">
      <dgm:prSet presAssocID="{4B3B7078-D5F4-5945-A37B-D86D09DC812E}" presName="rootText1" presStyleLbl="node0" presStyleIdx="0" presStyleCnt="1">
        <dgm:presLayoutVars>
          <dgm:chPref val="3"/>
        </dgm:presLayoutVars>
      </dgm:prSet>
      <dgm:spPr/>
      <dgm:t>
        <a:bodyPr/>
        <a:lstStyle/>
        <a:p>
          <a:endParaRPr lang="es-ES"/>
        </a:p>
      </dgm:t>
    </dgm:pt>
    <dgm:pt modelId="{B527CE86-E6BA-254B-996A-333B83C6A646}" type="pres">
      <dgm:prSet presAssocID="{4B3B7078-D5F4-5945-A37B-D86D09DC812E}" presName="rootConnector1" presStyleLbl="node1" presStyleIdx="0" presStyleCnt="0"/>
      <dgm:spPr/>
      <dgm:t>
        <a:bodyPr/>
        <a:lstStyle/>
        <a:p>
          <a:endParaRPr lang="es-ES"/>
        </a:p>
      </dgm:t>
    </dgm:pt>
    <dgm:pt modelId="{48CE9E3C-5049-B648-B262-28C1AE7388BC}" type="pres">
      <dgm:prSet presAssocID="{4B3B7078-D5F4-5945-A37B-D86D09DC812E}" presName="hierChild2" presStyleCnt="0"/>
      <dgm:spPr/>
    </dgm:pt>
    <dgm:pt modelId="{C4FCE028-44F1-734D-A40B-BF2415EFDB1B}" type="pres">
      <dgm:prSet presAssocID="{809143E1-CB06-5743-AA26-D7E382D496CD}" presName="Name37" presStyleLbl="parChTrans1D2" presStyleIdx="0" presStyleCnt="6"/>
      <dgm:spPr/>
      <dgm:t>
        <a:bodyPr/>
        <a:lstStyle/>
        <a:p>
          <a:endParaRPr lang="es-ES"/>
        </a:p>
      </dgm:t>
    </dgm:pt>
    <dgm:pt modelId="{DB9E8904-93E4-884D-81C0-AD64CC22ACA8}" type="pres">
      <dgm:prSet presAssocID="{5945715B-DADF-874D-AFA4-76C1B3B8C89C}" presName="hierRoot2" presStyleCnt="0">
        <dgm:presLayoutVars>
          <dgm:hierBranch val="init"/>
        </dgm:presLayoutVars>
      </dgm:prSet>
      <dgm:spPr/>
    </dgm:pt>
    <dgm:pt modelId="{447DD0F4-706D-4143-9CC8-E0485415E830}" type="pres">
      <dgm:prSet presAssocID="{5945715B-DADF-874D-AFA4-76C1B3B8C89C}" presName="rootComposite" presStyleCnt="0"/>
      <dgm:spPr/>
    </dgm:pt>
    <dgm:pt modelId="{CE64248B-5F85-884B-B44E-DF42114588D7}" type="pres">
      <dgm:prSet presAssocID="{5945715B-DADF-874D-AFA4-76C1B3B8C89C}" presName="rootText" presStyleLbl="node2" presStyleIdx="0" presStyleCnt="6">
        <dgm:presLayoutVars>
          <dgm:chPref val="3"/>
        </dgm:presLayoutVars>
      </dgm:prSet>
      <dgm:spPr/>
      <dgm:t>
        <a:bodyPr/>
        <a:lstStyle/>
        <a:p>
          <a:endParaRPr lang="es-ES"/>
        </a:p>
      </dgm:t>
    </dgm:pt>
    <dgm:pt modelId="{BCA2FDB2-DEA6-4144-BF16-230F403C4EA9}" type="pres">
      <dgm:prSet presAssocID="{5945715B-DADF-874D-AFA4-76C1B3B8C89C}" presName="rootConnector" presStyleLbl="node2" presStyleIdx="0" presStyleCnt="6"/>
      <dgm:spPr/>
      <dgm:t>
        <a:bodyPr/>
        <a:lstStyle/>
        <a:p>
          <a:endParaRPr lang="es-ES"/>
        </a:p>
      </dgm:t>
    </dgm:pt>
    <dgm:pt modelId="{8AF08CCC-5299-A042-9064-5F60F4E1F5E7}" type="pres">
      <dgm:prSet presAssocID="{5945715B-DADF-874D-AFA4-76C1B3B8C89C}" presName="hierChild4" presStyleCnt="0"/>
      <dgm:spPr/>
    </dgm:pt>
    <dgm:pt modelId="{772E5F85-CDED-984D-B4B4-3CB1707E26D8}" type="pres">
      <dgm:prSet presAssocID="{5945715B-DADF-874D-AFA4-76C1B3B8C89C}" presName="hierChild5" presStyleCnt="0"/>
      <dgm:spPr/>
    </dgm:pt>
    <dgm:pt modelId="{277149B4-40EF-7D4C-A20B-A0A318E73533}" type="pres">
      <dgm:prSet presAssocID="{51A8A020-B1D9-7942-82F0-60CC512E33B7}" presName="Name37" presStyleLbl="parChTrans1D2" presStyleIdx="1" presStyleCnt="6"/>
      <dgm:spPr/>
      <dgm:t>
        <a:bodyPr/>
        <a:lstStyle/>
        <a:p>
          <a:endParaRPr lang="es-ES"/>
        </a:p>
      </dgm:t>
    </dgm:pt>
    <dgm:pt modelId="{37FED9E5-62B5-0E47-B7F0-4D5E540D5180}" type="pres">
      <dgm:prSet presAssocID="{112667A6-0BF5-384F-8F5D-EDD051781561}" presName="hierRoot2" presStyleCnt="0">
        <dgm:presLayoutVars>
          <dgm:hierBranch val="init"/>
        </dgm:presLayoutVars>
      </dgm:prSet>
      <dgm:spPr/>
    </dgm:pt>
    <dgm:pt modelId="{774FED30-E311-7E4F-B6D5-D804477F72B9}" type="pres">
      <dgm:prSet presAssocID="{112667A6-0BF5-384F-8F5D-EDD051781561}" presName="rootComposite" presStyleCnt="0"/>
      <dgm:spPr/>
    </dgm:pt>
    <dgm:pt modelId="{26AE0EBE-D41C-D340-8F9A-B7316BCE25DD}" type="pres">
      <dgm:prSet presAssocID="{112667A6-0BF5-384F-8F5D-EDD051781561}" presName="rootText" presStyleLbl="node2" presStyleIdx="1" presStyleCnt="6">
        <dgm:presLayoutVars>
          <dgm:chPref val="3"/>
        </dgm:presLayoutVars>
      </dgm:prSet>
      <dgm:spPr/>
      <dgm:t>
        <a:bodyPr/>
        <a:lstStyle/>
        <a:p>
          <a:endParaRPr lang="es-ES"/>
        </a:p>
      </dgm:t>
    </dgm:pt>
    <dgm:pt modelId="{C3B141AF-EEDA-EE41-A7D4-4937CF872E1B}" type="pres">
      <dgm:prSet presAssocID="{112667A6-0BF5-384F-8F5D-EDD051781561}" presName="rootConnector" presStyleLbl="node2" presStyleIdx="1" presStyleCnt="6"/>
      <dgm:spPr/>
      <dgm:t>
        <a:bodyPr/>
        <a:lstStyle/>
        <a:p>
          <a:endParaRPr lang="es-ES"/>
        </a:p>
      </dgm:t>
    </dgm:pt>
    <dgm:pt modelId="{8BFC8E25-AB6E-0447-981B-2C5008786CD3}" type="pres">
      <dgm:prSet presAssocID="{112667A6-0BF5-384F-8F5D-EDD051781561}" presName="hierChild4" presStyleCnt="0"/>
      <dgm:spPr/>
    </dgm:pt>
    <dgm:pt modelId="{12EEF3EC-E00C-5E4A-8EE6-C76033FF37AD}" type="pres">
      <dgm:prSet presAssocID="{112667A6-0BF5-384F-8F5D-EDD051781561}" presName="hierChild5" presStyleCnt="0"/>
      <dgm:spPr/>
    </dgm:pt>
    <dgm:pt modelId="{6D70B5A9-7B21-E748-B736-CD36E2407044}" type="pres">
      <dgm:prSet presAssocID="{88507458-4184-8A4A-8DAC-4E574E6FFB0C}" presName="Name37" presStyleLbl="parChTrans1D2" presStyleIdx="2" presStyleCnt="6"/>
      <dgm:spPr/>
      <dgm:t>
        <a:bodyPr/>
        <a:lstStyle/>
        <a:p>
          <a:endParaRPr lang="es-ES"/>
        </a:p>
      </dgm:t>
    </dgm:pt>
    <dgm:pt modelId="{24BC5215-DFB7-9D49-9E13-E611ED37EE46}" type="pres">
      <dgm:prSet presAssocID="{4D04C343-2781-7C48-823E-629F7C73E25E}" presName="hierRoot2" presStyleCnt="0">
        <dgm:presLayoutVars>
          <dgm:hierBranch val="init"/>
        </dgm:presLayoutVars>
      </dgm:prSet>
      <dgm:spPr/>
    </dgm:pt>
    <dgm:pt modelId="{AE9D5715-32E1-B149-93FC-0973711EB992}" type="pres">
      <dgm:prSet presAssocID="{4D04C343-2781-7C48-823E-629F7C73E25E}" presName="rootComposite" presStyleCnt="0"/>
      <dgm:spPr/>
    </dgm:pt>
    <dgm:pt modelId="{BD45BA4F-C053-714B-B7B2-E4694705270D}" type="pres">
      <dgm:prSet presAssocID="{4D04C343-2781-7C48-823E-629F7C73E25E}" presName="rootText" presStyleLbl="node2" presStyleIdx="2" presStyleCnt="6">
        <dgm:presLayoutVars>
          <dgm:chPref val="3"/>
        </dgm:presLayoutVars>
      </dgm:prSet>
      <dgm:spPr/>
      <dgm:t>
        <a:bodyPr/>
        <a:lstStyle/>
        <a:p>
          <a:endParaRPr lang="es-ES"/>
        </a:p>
      </dgm:t>
    </dgm:pt>
    <dgm:pt modelId="{F941FDCD-744E-AB40-ADF9-6EF91B8EC8E0}" type="pres">
      <dgm:prSet presAssocID="{4D04C343-2781-7C48-823E-629F7C73E25E}" presName="rootConnector" presStyleLbl="node2" presStyleIdx="2" presStyleCnt="6"/>
      <dgm:spPr/>
      <dgm:t>
        <a:bodyPr/>
        <a:lstStyle/>
        <a:p>
          <a:endParaRPr lang="es-ES"/>
        </a:p>
      </dgm:t>
    </dgm:pt>
    <dgm:pt modelId="{1A27C351-E0CA-2544-9E0C-71BE9993135C}" type="pres">
      <dgm:prSet presAssocID="{4D04C343-2781-7C48-823E-629F7C73E25E}" presName="hierChild4" presStyleCnt="0"/>
      <dgm:spPr/>
    </dgm:pt>
    <dgm:pt modelId="{CA2E0EFF-DAA2-8A4B-8FBF-2A026D69F353}" type="pres">
      <dgm:prSet presAssocID="{4D04C343-2781-7C48-823E-629F7C73E25E}" presName="hierChild5" presStyleCnt="0"/>
      <dgm:spPr/>
    </dgm:pt>
    <dgm:pt modelId="{7E611EE7-CFAC-AB4C-887C-3A550FADDD63}" type="pres">
      <dgm:prSet presAssocID="{24394623-3ADF-D744-A2BD-8BD7AED584C7}" presName="Name37" presStyleLbl="parChTrans1D2" presStyleIdx="3" presStyleCnt="6"/>
      <dgm:spPr/>
      <dgm:t>
        <a:bodyPr/>
        <a:lstStyle/>
        <a:p>
          <a:endParaRPr lang="es-ES"/>
        </a:p>
      </dgm:t>
    </dgm:pt>
    <dgm:pt modelId="{0B34C804-4A67-AB48-BC68-FC82D2DAC97C}" type="pres">
      <dgm:prSet presAssocID="{5B98115C-415C-0D45-9FB6-699D6C65F628}" presName="hierRoot2" presStyleCnt="0">
        <dgm:presLayoutVars>
          <dgm:hierBranch val="init"/>
        </dgm:presLayoutVars>
      </dgm:prSet>
      <dgm:spPr/>
    </dgm:pt>
    <dgm:pt modelId="{75B25729-82F6-FC49-8D55-0B85E2CEF27D}" type="pres">
      <dgm:prSet presAssocID="{5B98115C-415C-0D45-9FB6-699D6C65F628}" presName="rootComposite" presStyleCnt="0"/>
      <dgm:spPr/>
    </dgm:pt>
    <dgm:pt modelId="{4CF53C9E-1B1B-4645-ADFF-FAC7D6EB2CF9}" type="pres">
      <dgm:prSet presAssocID="{5B98115C-415C-0D45-9FB6-699D6C65F628}" presName="rootText" presStyleLbl="node2" presStyleIdx="3" presStyleCnt="6">
        <dgm:presLayoutVars>
          <dgm:chPref val="3"/>
        </dgm:presLayoutVars>
      </dgm:prSet>
      <dgm:spPr/>
      <dgm:t>
        <a:bodyPr/>
        <a:lstStyle/>
        <a:p>
          <a:endParaRPr lang="es-ES"/>
        </a:p>
      </dgm:t>
    </dgm:pt>
    <dgm:pt modelId="{84421DBA-5A3A-B74E-A68D-6495973CDF50}" type="pres">
      <dgm:prSet presAssocID="{5B98115C-415C-0D45-9FB6-699D6C65F628}" presName="rootConnector" presStyleLbl="node2" presStyleIdx="3" presStyleCnt="6"/>
      <dgm:spPr/>
      <dgm:t>
        <a:bodyPr/>
        <a:lstStyle/>
        <a:p>
          <a:endParaRPr lang="es-ES"/>
        </a:p>
      </dgm:t>
    </dgm:pt>
    <dgm:pt modelId="{B7FD5085-8CA0-1248-9FC8-0802F7964E8E}" type="pres">
      <dgm:prSet presAssocID="{5B98115C-415C-0D45-9FB6-699D6C65F628}" presName="hierChild4" presStyleCnt="0"/>
      <dgm:spPr/>
    </dgm:pt>
    <dgm:pt modelId="{DAC05453-A846-204C-AD86-E345BCB908BF}" type="pres">
      <dgm:prSet presAssocID="{5B98115C-415C-0D45-9FB6-699D6C65F628}" presName="hierChild5" presStyleCnt="0"/>
      <dgm:spPr/>
    </dgm:pt>
    <dgm:pt modelId="{BAA3E322-544F-2844-901D-24D3F39718AE}" type="pres">
      <dgm:prSet presAssocID="{5B203E99-400B-A441-9BF8-8541375D7985}" presName="Name37" presStyleLbl="parChTrans1D2" presStyleIdx="4" presStyleCnt="6"/>
      <dgm:spPr/>
      <dgm:t>
        <a:bodyPr/>
        <a:lstStyle/>
        <a:p>
          <a:endParaRPr lang="es-ES"/>
        </a:p>
      </dgm:t>
    </dgm:pt>
    <dgm:pt modelId="{4AB438C7-3294-6D43-B61D-A60911FEE9D6}" type="pres">
      <dgm:prSet presAssocID="{DACC69CC-8A5E-2840-9500-F86522C7607D}" presName="hierRoot2" presStyleCnt="0">
        <dgm:presLayoutVars>
          <dgm:hierBranch val="init"/>
        </dgm:presLayoutVars>
      </dgm:prSet>
      <dgm:spPr/>
    </dgm:pt>
    <dgm:pt modelId="{F5576522-0F60-2240-A110-160E4A0294C5}" type="pres">
      <dgm:prSet presAssocID="{DACC69CC-8A5E-2840-9500-F86522C7607D}" presName="rootComposite" presStyleCnt="0"/>
      <dgm:spPr/>
    </dgm:pt>
    <dgm:pt modelId="{29ACDC31-707D-AB45-A2E1-0F8D3621B4E9}" type="pres">
      <dgm:prSet presAssocID="{DACC69CC-8A5E-2840-9500-F86522C7607D}" presName="rootText" presStyleLbl="node2" presStyleIdx="4" presStyleCnt="6">
        <dgm:presLayoutVars>
          <dgm:chPref val="3"/>
        </dgm:presLayoutVars>
      </dgm:prSet>
      <dgm:spPr/>
      <dgm:t>
        <a:bodyPr/>
        <a:lstStyle/>
        <a:p>
          <a:endParaRPr lang="es-ES"/>
        </a:p>
      </dgm:t>
    </dgm:pt>
    <dgm:pt modelId="{01651890-4DF6-9B49-B1E0-0208125F7211}" type="pres">
      <dgm:prSet presAssocID="{DACC69CC-8A5E-2840-9500-F86522C7607D}" presName="rootConnector" presStyleLbl="node2" presStyleIdx="4" presStyleCnt="6"/>
      <dgm:spPr/>
      <dgm:t>
        <a:bodyPr/>
        <a:lstStyle/>
        <a:p>
          <a:endParaRPr lang="es-ES"/>
        </a:p>
      </dgm:t>
    </dgm:pt>
    <dgm:pt modelId="{E2E46995-D669-104F-AEB7-E00D1E540B6B}" type="pres">
      <dgm:prSet presAssocID="{DACC69CC-8A5E-2840-9500-F86522C7607D}" presName="hierChild4" presStyleCnt="0"/>
      <dgm:spPr/>
    </dgm:pt>
    <dgm:pt modelId="{5C6A1D67-C696-CF4B-A1C1-6F437116F661}" type="pres">
      <dgm:prSet presAssocID="{DACC69CC-8A5E-2840-9500-F86522C7607D}" presName="hierChild5" presStyleCnt="0"/>
      <dgm:spPr/>
    </dgm:pt>
    <dgm:pt modelId="{67D73576-21B9-5B46-9EFB-16191432E567}" type="pres">
      <dgm:prSet presAssocID="{61286FA7-D3F9-A740-B6AD-10CD46E84AC0}" presName="Name37" presStyleLbl="parChTrans1D2" presStyleIdx="5" presStyleCnt="6"/>
      <dgm:spPr/>
      <dgm:t>
        <a:bodyPr/>
        <a:lstStyle/>
        <a:p>
          <a:endParaRPr lang="es-ES"/>
        </a:p>
      </dgm:t>
    </dgm:pt>
    <dgm:pt modelId="{BF50A496-BA00-5B44-A816-0920B5E5C26B}" type="pres">
      <dgm:prSet presAssocID="{D2546B1C-AE46-8141-9D71-D8FF3150A106}" presName="hierRoot2" presStyleCnt="0">
        <dgm:presLayoutVars>
          <dgm:hierBranch val="init"/>
        </dgm:presLayoutVars>
      </dgm:prSet>
      <dgm:spPr/>
    </dgm:pt>
    <dgm:pt modelId="{0E04E30E-6A34-2644-8A1B-154D711497CC}" type="pres">
      <dgm:prSet presAssocID="{D2546B1C-AE46-8141-9D71-D8FF3150A106}" presName="rootComposite" presStyleCnt="0"/>
      <dgm:spPr/>
    </dgm:pt>
    <dgm:pt modelId="{0C83E0BE-702B-6D42-9098-CE6FE2861FB8}" type="pres">
      <dgm:prSet presAssocID="{D2546B1C-AE46-8141-9D71-D8FF3150A106}" presName="rootText" presStyleLbl="node2" presStyleIdx="5" presStyleCnt="6">
        <dgm:presLayoutVars>
          <dgm:chPref val="3"/>
        </dgm:presLayoutVars>
      </dgm:prSet>
      <dgm:spPr/>
      <dgm:t>
        <a:bodyPr/>
        <a:lstStyle/>
        <a:p>
          <a:endParaRPr lang="es-ES"/>
        </a:p>
      </dgm:t>
    </dgm:pt>
    <dgm:pt modelId="{4615BA80-C844-4F4A-9753-ACA024907939}" type="pres">
      <dgm:prSet presAssocID="{D2546B1C-AE46-8141-9D71-D8FF3150A106}" presName="rootConnector" presStyleLbl="node2" presStyleIdx="5" presStyleCnt="6"/>
      <dgm:spPr/>
      <dgm:t>
        <a:bodyPr/>
        <a:lstStyle/>
        <a:p>
          <a:endParaRPr lang="es-ES"/>
        </a:p>
      </dgm:t>
    </dgm:pt>
    <dgm:pt modelId="{92003433-1CCB-5240-AF08-B68FC79D6086}" type="pres">
      <dgm:prSet presAssocID="{D2546B1C-AE46-8141-9D71-D8FF3150A106}" presName="hierChild4" presStyleCnt="0"/>
      <dgm:spPr/>
    </dgm:pt>
    <dgm:pt modelId="{FF2FAD84-6A4C-3942-A42A-C84F641F1C4E}" type="pres">
      <dgm:prSet presAssocID="{D2546B1C-AE46-8141-9D71-D8FF3150A106}" presName="hierChild5" presStyleCnt="0"/>
      <dgm:spPr/>
    </dgm:pt>
    <dgm:pt modelId="{F29E1B8F-E84E-8248-B996-EAA6565EF03A}" type="pres">
      <dgm:prSet presAssocID="{4B3B7078-D5F4-5945-A37B-D86D09DC812E}" presName="hierChild3" presStyleCnt="0"/>
      <dgm:spPr/>
    </dgm:pt>
  </dgm:ptLst>
  <dgm:cxnLst>
    <dgm:cxn modelId="{6E321739-A7A1-6741-A5D5-D82C81F2D4F4}" srcId="{792307E1-BBD8-084E-82C6-623D7A0F3DEE}" destId="{4B3B7078-D5F4-5945-A37B-D86D09DC812E}" srcOrd="0" destOrd="0" parTransId="{7490DD95-36DA-F74F-8BAD-0D51176D49A3}" sibTransId="{646E9B21-641D-FB49-A41E-CE87D22EB5D2}"/>
    <dgm:cxn modelId="{58271C6D-2974-4524-BBDF-96AF07E39739}" type="presOf" srcId="{4D04C343-2781-7C48-823E-629F7C73E25E}" destId="{F941FDCD-744E-AB40-ADF9-6EF91B8EC8E0}" srcOrd="1" destOrd="0" presId="urn:microsoft.com/office/officeart/2005/8/layout/orgChart1"/>
    <dgm:cxn modelId="{5D67F90D-07EA-4B81-982D-22CD3BA2F389}" type="presOf" srcId="{4B3B7078-D5F4-5945-A37B-D86D09DC812E}" destId="{B527CE86-E6BA-254B-996A-333B83C6A646}" srcOrd="1" destOrd="0" presId="urn:microsoft.com/office/officeart/2005/8/layout/orgChart1"/>
    <dgm:cxn modelId="{31F47AA7-EC30-4FC2-8C87-589AF8854A01}" type="presOf" srcId="{112667A6-0BF5-384F-8F5D-EDD051781561}" destId="{C3B141AF-EEDA-EE41-A7D4-4937CF872E1B}" srcOrd="1" destOrd="0" presId="urn:microsoft.com/office/officeart/2005/8/layout/orgChart1"/>
    <dgm:cxn modelId="{E1F9A634-8B6C-4F85-9E25-1F1C9D1B522D}" type="presOf" srcId="{5B98115C-415C-0D45-9FB6-699D6C65F628}" destId="{84421DBA-5A3A-B74E-A68D-6495973CDF50}" srcOrd="1" destOrd="0" presId="urn:microsoft.com/office/officeart/2005/8/layout/orgChart1"/>
    <dgm:cxn modelId="{25F59D1F-7539-4A87-BB8F-4216F9817B64}" type="presOf" srcId="{24394623-3ADF-D744-A2BD-8BD7AED584C7}" destId="{7E611EE7-CFAC-AB4C-887C-3A550FADDD63}" srcOrd="0" destOrd="0" presId="urn:microsoft.com/office/officeart/2005/8/layout/orgChart1"/>
    <dgm:cxn modelId="{55D84DDD-3614-400C-B57D-B3F18FA25AE3}" type="presOf" srcId="{51A8A020-B1D9-7942-82F0-60CC512E33B7}" destId="{277149B4-40EF-7D4C-A20B-A0A318E73533}" srcOrd="0" destOrd="0" presId="urn:microsoft.com/office/officeart/2005/8/layout/orgChart1"/>
    <dgm:cxn modelId="{880F2249-22C3-4D3B-8D6B-623452028D30}" type="presOf" srcId="{DACC69CC-8A5E-2840-9500-F86522C7607D}" destId="{29ACDC31-707D-AB45-A2E1-0F8D3621B4E9}" srcOrd="0" destOrd="0" presId="urn:microsoft.com/office/officeart/2005/8/layout/orgChart1"/>
    <dgm:cxn modelId="{5BE731FA-75C5-A046-A4A2-BE575B3E7E3B}" srcId="{4B3B7078-D5F4-5945-A37B-D86D09DC812E}" destId="{D2546B1C-AE46-8141-9D71-D8FF3150A106}" srcOrd="5" destOrd="0" parTransId="{61286FA7-D3F9-A740-B6AD-10CD46E84AC0}" sibTransId="{FD82E449-4C0D-A44C-8ECC-F5BCF6B240EE}"/>
    <dgm:cxn modelId="{E8F5440B-60E4-46A4-A100-1568BAA824B7}" type="presOf" srcId="{112667A6-0BF5-384F-8F5D-EDD051781561}" destId="{26AE0EBE-D41C-D340-8F9A-B7316BCE25DD}" srcOrd="0" destOrd="0" presId="urn:microsoft.com/office/officeart/2005/8/layout/orgChart1"/>
    <dgm:cxn modelId="{9AB8EB23-7AE5-4EEF-A768-5AB19E69061F}" type="presOf" srcId="{792307E1-BBD8-084E-82C6-623D7A0F3DEE}" destId="{57F6F309-4454-624F-BFC6-66570B7BB1F6}" srcOrd="0" destOrd="0" presId="urn:microsoft.com/office/officeart/2005/8/layout/orgChart1"/>
    <dgm:cxn modelId="{14F9A4B8-7208-43A5-8E5E-62886B3467BE}" type="presOf" srcId="{4B3B7078-D5F4-5945-A37B-D86D09DC812E}" destId="{5A53F7FC-23D2-DF49-9381-F738078AE488}" srcOrd="0" destOrd="0" presId="urn:microsoft.com/office/officeart/2005/8/layout/orgChart1"/>
    <dgm:cxn modelId="{B9A67C62-2EA2-4327-A2D8-2D0B0D03205D}" type="presOf" srcId="{D2546B1C-AE46-8141-9D71-D8FF3150A106}" destId="{0C83E0BE-702B-6D42-9098-CE6FE2861FB8}" srcOrd="0" destOrd="0" presId="urn:microsoft.com/office/officeart/2005/8/layout/orgChart1"/>
    <dgm:cxn modelId="{3B5FCCC5-12C3-4328-8CA3-783880FAF8E8}" type="presOf" srcId="{61286FA7-D3F9-A740-B6AD-10CD46E84AC0}" destId="{67D73576-21B9-5B46-9EFB-16191432E567}" srcOrd="0" destOrd="0" presId="urn:microsoft.com/office/officeart/2005/8/layout/orgChart1"/>
    <dgm:cxn modelId="{B7D20D66-84C1-45B2-BB7C-85D9AEA95DC5}" type="presOf" srcId="{DACC69CC-8A5E-2840-9500-F86522C7607D}" destId="{01651890-4DF6-9B49-B1E0-0208125F7211}" srcOrd="1" destOrd="0" presId="urn:microsoft.com/office/officeart/2005/8/layout/orgChart1"/>
    <dgm:cxn modelId="{191FA594-D1B7-4258-81DA-5838B33561BF}" type="presOf" srcId="{D2546B1C-AE46-8141-9D71-D8FF3150A106}" destId="{4615BA80-C844-4F4A-9753-ACA024907939}" srcOrd="1" destOrd="0" presId="urn:microsoft.com/office/officeart/2005/8/layout/orgChart1"/>
    <dgm:cxn modelId="{1DE0CF3C-99FD-43FD-80C8-BD996970375E}" type="presOf" srcId="{5945715B-DADF-874D-AFA4-76C1B3B8C89C}" destId="{CE64248B-5F85-884B-B44E-DF42114588D7}" srcOrd="0" destOrd="0" presId="urn:microsoft.com/office/officeart/2005/8/layout/orgChart1"/>
    <dgm:cxn modelId="{6BD4F66C-1F29-4803-B3B4-0E8A272C7F68}" type="presOf" srcId="{88507458-4184-8A4A-8DAC-4E574E6FFB0C}" destId="{6D70B5A9-7B21-E748-B736-CD36E2407044}" srcOrd="0" destOrd="0" presId="urn:microsoft.com/office/officeart/2005/8/layout/orgChart1"/>
    <dgm:cxn modelId="{BCE345CA-9273-46F7-9F0A-56832A83A71D}" type="presOf" srcId="{5B98115C-415C-0D45-9FB6-699D6C65F628}" destId="{4CF53C9E-1B1B-4645-ADFF-FAC7D6EB2CF9}" srcOrd="0" destOrd="0" presId="urn:microsoft.com/office/officeart/2005/8/layout/orgChart1"/>
    <dgm:cxn modelId="{5A118DD7-B053-45AE-B53A-638BD3D44059}" type="presOf" srcId="{5B203E99-400B-A441-9BF8-8541375D7985}" destId="{BAA3E322-544F-2844-901D-24D3F39718AE}" srcOrd="0" destOrd="0" presId="urn:microsoft.com/office/officeart/2005/8/layout/orgChart1"/>
    <dgm:cxn modelId="{4301BBEF-4DCB-DA45-A500-9D1FBE1EE105}" srcId="{4B3B7078-D5F4-5945-A37B-D86D09DC812E}" destId="{DACC69CC-8A5E-2840-9500-F86522C7607D}" srcOrd="4" destOrd="0" parTransId="{5B203E99-400B-A441-9BF8-8541375D7985}" sibTransId="{B9ABCCDF-519C-F64F-84E7-6DAE58B1EC8F}"/>
    <dgm:cxn modelId="{7977B4A3-2459-4F40-9817-F65ABFFF9B45}" type="presOf" srcId="{5945715B-DADF-874D-AFA4-76C1B3B8C89C}" destId="{BCA2FDB2-DEA6-4144-BF16-230F403C4EA9}" srcOrd="1" destOrd="0" presId="urn:microsoft.com/office/officeart/2005/8/layout/orgChart1"/>
    <dgm:cxn modelId="{68A5F32F-65CF-4243-85CB-6CAD59AC78CD}" srcId="{4B3B7078-D5F4-5945-A37B-D86D09DC812E}" destId="{5945715B-DADF-874D-AFA4-76C1B3B8C89C}" srcOrd="0" destOrd="0" parTransId="{809143E1-CB06-5743-AA26-D7E382D496CD}" sibTransId="{760478E5-9163-0E46-A8AE-BEDD9FC646AF}"/>
    <dgm:cxn modelId="{8F4584B4-5BB4-4509-8D27-C842148DD136}" type="presOf" srcId="{4D04C343-2781-7C48-823E-629F7C73E25E}" destId="{BD45BA4F-C053-714B-B7B2-E4694705270D}" srcOrd="0" destOrd="0" presId="urn:microsoft.com/office/officeart/2005/8/layout/orgChart1"/>
    <dgm:cxn modelId="{51DD8F75-6275-4D2B-B883-B33BF29BF4A9}" type="presOf" srcId="{809143E1-CB06-5743-AA26-D7E382D496CD}" destId="{C4FCE028-44F1-734D-A40B-BF2415EFDB1B}" srcOrd="0" destOrd="0" presId="urn:microsoft.com/office/officeart/2005/8/layout/orgChart1"/>
    <dgm:cxn modelId="{791ED501-E0F6-8445-ABD4-92D7905D64B8}" srcId="{4B3B7078-D5F4-5945-A37B-D86D09DC812E}" destId="{5B98115C-415C-0D45-9FB6-699D6C65F628}" srcOrd="3" destOrd="0" parTransId="{24394623-3ADF-D744-A2BD-8BD7AED584C7}" sibTransId="{ECF8FB55-285C-DB41-AA2E-EC1ABC813BA9}"/>
    <dgm:cxn modelId="{FBB404B6-4603-C143-AAB9-71C93168922D}" srcId="{4B3B7078-D5F4-5945-A37B-D86D09DC812E}" destId="{4D04C343-2781-7C48-823E-629F7C73E25E}" srcOrd="2" destOrd="0" parTransId="{88507458-4184-8A4A-8DAC-4E574E6FFB0C}" sibTransId="{671E010D-31D9-7140-B2CC-8D5005C7558A}"/>
    <dgm:cxn modelId="{80734D84-E065-974A-9509-F43F623A3486}" srcId="{4B3B7078-D5F4-5945-A37B-D86D09DC812E}" destId="{112667A6-0BF5-384F-8F5D-EDD051781561}" srcOrd="1" destOrd="0" parTransId="{51A8A020-B1D9-7942-82F0-60CC512E33B7}" sibTransId="{520A6757-7CE4-C44C-AB5E-8A0124F7A4FF}"/>
    <dgm:cxn modelId="{9C3E466C-CEEB-4DD6-BC6B-400915E07EC4}" type="presParOf" srcId="{57F6F309-4454-624F-BFC6-66570B7BB1F6}" destId="{91182F2C-81F9-3D4B-98C0-0435D3DDA2F8}" srcOrd="0" destOrd="0" presId="urn:microsoft.com/office/officeart/2005/8/layout/orgChart1"/>
    <dgm:cxn modelId="{C707E81A-E0C9-4EAE-8CD9-2616F770714A}" type="presParOf" srcId="{91182F2C-81F9-3D4B-98C0-0435D3DDA2F8}" destId="{E696EC86-D689-C149-9930-70DC56272CDF}" srcOrd="0" destOrd="0" presId="urn:microsoft.com/office/officeart/2005/8/layout/orgChart1"/>
    <dgm:cxn modelId="{BB3142C0-9E21-43C6-8C78-1ED816CE9F05}" type="presParOf" srcId="{E696EC86-D689-C149-9930-70DC56272CDF}" destId="{5A53F7FC-23D2-DF49-9381-F738078AE488}" srcOrd="0" destOrd="0" presId="urn:microsoft.com/office/officeart/2005/8/layout/orgChart1"/>
    <dgm:cxn modelId="{26E8F325-6C3D-4D90-B3E7-1898F55DCC6A}" type="presParOf" srcId="{E696EC86-D689-C149-9930-70DC56272CDF}" destId="{B527CE86-E6BA-254B-996A-333B83C6A646}" srcOrd="1" destOrd="0" presId="urn:microsoft.com/office/officeart/2005/8/layout/orgChart1"/>
    <dgm:cxn modelId="{7EA168E9-E7E1-4096-AECC-7F3927A2FB39}" type="presParOf" srcId="{91182F2C-81F9-3D4B-98C0-0435D3DDA2F8}" destId="{48CE9E3C-5049-B648-B262-28C1AE7388BC}" srcOrd="1" destOrd="0" presId="urn:microsoft.com/office/officeart/2005/8/layout/orgChart1"/>
    <dgm:cxn modelId="{97801E00-73DB-4F4A-9564-0760A6968F52}" type="presParOf" srcId="{48CE9E3C-5049-B648-B262-28C1AE7388BC}" destId="{C4FCE028-44F1-734D-A40B-BF2415EFDB1B}" srcOrd="0" destOrd="0" presId="urn:microsoft.com/office/officeart/2005/8/layout/orgChart1"/>
    <dgm:cxn modelId="{A44D5F46-F8A7-4053-854D-E5433FAB7616}" type="presParOf" srcId="{48CE9E3C-5049-B648-B262-28C1AE7388BC}" destId="{DB9E8904-93E4-884D-81C0-AD64CC22ACA8}" srcOrd="1" destOrd="0" presId="urn:microsoft.com/office/officeart/2005/8/layout/orgChart1"/>
    <dgm:cxn modelId="{5E883057-F719-4B7B-A1EC-44B8D2ACEED6}" type="presParOf" srcId="{DB9E8904-93E4-884D-81C0-AD64CC22ACA8}" destId="{447DD0F4-706D-4143-9CC8-E0485415E830}" srcOrd="0" destOrd="0" presId="urn:microsoft.com/office/officeart/2005/8/layout/orgChart1"/>
    <dgm:cxn modelId="{8D147C5C-F4C9-476D-99B1-7F7DD56170BB}" type="presParOf" srcId="{447DD0F4-706D-4143-9CC8-E0485415E830}" destId="{CE64248B-5F85-884B-B44E-DF42114588D7}" srcOrd="0" destOrd="0" presId="urn:microsoft.com/office/officeart/2005/8/layout/orgChart1"/>
    <dgm:cxn modelId="{75535AAC-3D36-471D-BFC3-AFE259AE81DF}" type="presParOf" srcId="{447DD0F4-706D-4143-9CC8-E0485415E830}" destId="{BCA2FDB2-DEA6-4144-BF16-230F403C4EA9}" srcOrd="1" destOrd="0" presId="urn:microsoft.com/office/officeart/2005/8/layout/orgChart1"/>
    <dgm:cxn modelId="{F04932D3-3624-45DB-B987-20C790DA34B8}" type="presParOf" srcId="{DB9E8904-93E4-884D-81C0-AD64CC22ACA8}" destId="{8AF08CCC-5299-A042-9064-5F60F4E1F5E7}" srcOrd="1" destOrd="0" presId="urn:microsoft.com/office/officeart/2005/8/layout/orgChart1"/>
    <dgm:cxn modelId="{A16CD7F3-82CA-4E50-A720-6D35BC242DF0}" type="presParOf" srcId="{DB9E8904-93E4-884D-81C0-AD64CC22ACA8}" destId="{772E5F85-CDED-984D-B4B4-3CB1707E26D8}" srcOrd="2" destOrd="0" presId="urn:microsoft.com/office/officeart/2005/8/layout/orgChart1"/>
    <dgm:cxn modelId="{88966B14-DCE8-4EFC-AF44-E90237CFF0AD}" type="presParOf" srcId="{48CE9E3C-5049-B648-B262-28C1AE7388BC}" destId="{277149B4-40EF-7D4C-A20B-A0A318E73533}" srcOrd="2" destOrd="0" presId="urn:microsoft.com/office/officeart/2005/8/layout/orgChart1"/>
    <dgm:cxn modelId="{854E61C9-0FA0-4851-A61C-D1C93FB40B21}" type="presParOf" srcId="{48CE9E3C-5049-B648-B262-28C1AE7388BC}" destId="{37FED9E5-62B5-0E47-B7F0-4D5E540D5180}" srcOrd="3" destOrd="0" presId="urn:microsoft.com/office/officeart/2005/8/layout/orgChart1"/>
    <dgm:cxn modelId="{BAF047F1-17BA-4F65-B28E-D2C72E0C5C4A}" type="presParOf" srcId="{37FED9E5-62B5-0E47-B7F0-4D5E540D5180}" destId="{774FED30-E311-7E4F-B6D5-D804477F72B9}" srcOrd="0" destOrd="0" presId="urn:microsoft.com/office/officeart/2005/8/layout/orgChart1"/>
    <dgm:cxn modelId="{9F23AD67-8F1B-49DF-8C69-E48FA8200902}" type="presParOf" srcId="{774FED30-E311-7E4F-B6D5-D804477F72B9}" destId="{26AE0EBE-D41C-D340-8F9A-B7316BCE25DD}" srcOrd="0" destOrd="0" presId="urn:microsoft.com/office/officeart/2005/8/layout/orgChart1"/>
    <dgm:cxn modelId="{3555240B-2BE8-4D21-8F07-C26EF212AC07}" type="presParOf" srcId="{774FED30-E311-7E4F-B6D5-D804477F72B9}" destId="{C3B141AF-EEDA-EE41-A7D4-4937CF872E1B}" srcOrd="1" destOrd="0" presId="urn:microsoft.com/office/officeart/2005/8/layout/orgChart1"/>
    <dgm:cxn modelId="{A55DB57E-B130-4735-9542-DC14649DC68A}" type="presParOf" srcId="{37FED9E5-62B5-0E47-B7F0-4D5E540D5180}" destId="{8BFC8E25-AB6E-0447-981B-2C5008786CD3}" srcOrd="1" destOrd="0" presId="urn:microsoft.com/office/officeart/2005/8/layout/orgChart1"/>
    <dgm:cxn modelId="{CF0F51D7-8317-4BF9-BE2C-1D51EBAE4F0F}" type="presParOf" srcId="{37FED9E5-62B5-0E47-B7F0-4D5E540D5180}" destId="{12EEF3EC-E00C-5E4A-8EE6-C76033FF37AD}" srcOrd="2" destOrd="0" presId="urn:microsoft.com/office/officeart/2005/8/layout/orgChart1"/>
    <dgm:cxn modelId="{EB434598-F5E8-4414-8FB2-F284449E613E}" type="presParOf" srcId="{48CE9E3C-5049-B648-B262-28C1AE7388BC}" destId="{6D70B5A9-7B21-E748-B736-CD36E2407044}" srcOrd="4" destOrd="0" presId="urn:microsoft.com/office/officeart/2005/8/layout/orgChart1"/>
    <dgm:cxn modelId="{67E2B9A6-008C-450F-8D63-A6FC9CF11382}" type="presParOf" srcId="{48CE9E3C-5049-B648-B262-28C1AE7388BC}" destId="{24BC5215-DFB7-9D49-9E13-E611ED37EE46}" srcOrd="5" destOrd="0" presId="urn:microsoft.com/office/officeart/2005/8/layout/orgChart1"/>
    <dgm:cxn modelId="{FD399A37-D5E9-4039-89BC-67B632A1E23A}" type="presParOf" srcId="{24BC5215-DFB7-9D49-9E13-E611ED37EE46}" destId="{AE9D5715-32E1-B149-93FC-0973711EB992}" srcOrd="0" destOrd="0" presId="urn:microsoft.com/office/officeart/2005/8/layout/orgChart1"/>
    <dgm:cxn modelId="{15A41620-92D7-415F-B839-71B636EA9C4D}" type="presParOf" srcId="{AE9D5715-32E1-B149-93FC-0973711EB992}" destId="{BD45BA4F-C053-714B-B7B2-E4694705270D}" srcOrd="0" destOrd="0" presId="urn:microsoft.com/office/officeart/2005/8/layout/orgChart1"/>
    <dgm:cxn modelId="{3E0307CD-6144-485D-B91E-8C9D3D64430E}" type="presParOf" srcId="{AE9D5715-32E1-B149-93FC-0973711EB992}" destId="{F941FDCD-744E-AB40-ADF9-6EF91B8EC8E0}" srcOrd="1" destOrd="0" presId="urn:microsoft.com/office/officeart/2005/8/layout/orgChart1"/>
    <dgm:cxn modelId="{361C46C6-1AF6-4E29-B11B-FD12E6A3861C}" type="presParOf" srcId="{24BC5215-DFB7-9D49-9E13-E611ED37EE46}" destId="{1A27C351-E0CA-2544-9E0C-71BE9993135C}" srcOrd="1" destOrd="0" presId="urn:microsoft.com/office/officeart/2005/8/layout/orgChart1"/>
    <dgm:cxn modelId="{5828B2CF-7638-498F-9CD4-485BEDB3B144}" type="presParOf" srcId="{24BC5215-DFB7-9D49-9E13-E611ED37EE46}" destId="{CA2E0EFF-DAA2-8A4B-8FBF-2A026D69F353}" srcOrd="2" destOrd="0" presId="urn:microsoft.com/office/officeart/2005/8/layout/orgChart1"/>
    <dgm:cxn modelId="{CCB30947-9164-4379-A774-D50DC93B7CCF}" type="presParOf" srcId="{48CE9E3C-5049-B648-B262-28C1AE7388BC}" destId="{7E611EE7-CFAC-AB4C-887C-3A550FADDD63}" srcOrd="6" destOrd="0" presId="urn:microsoft.com/office/officeart/2005/8/layout/orgChart1"/>
    <dgm:cxn modelId="{F1109BB2-2636-4BCE-9EC0-78C3B811C983}" type="presParOf" srcId="{48CE9E3C-5049-B648-B262-28C1AE7388BC}" destId="{0B34C804-4A67-AB48-BC68-FC82D2DAC97C}" srcOrd="7" destOrd="0" presId="urn:microsoft.com/office/officeart/2005/8/layout/orgChart1"/>
    <dgm:cxn modelId="{573414F7-25E5-40F1-952E-72F6DAE8DC6C}" type="presParOf" srcId="{0B34C804-4A67-AB48-BC68-FC82D2DAC97C}" destId="{75B25729-82F6-FC49-8D55-0B85E2CEF27D}" srcOrd="0" destOrd="0" presId="urn:microsoft.com/office/officeart/2005/8/layout/orgChart1"/>
    <dgm:cxn modelId="{A4107417-A4A7-40C8-B3AF-A0403934EE8D}" type="presParOf" srcId="{75B25729-82F6-FC49-8D55-0B85E2CEF27D}" destId="{4CF53C9E-1B1B-4645-ADFF-FAC7D6EB2CF9}" srcOrd="0" destOrd="0" presId="urn:microsoft.com/office/officeart/2005/8/layout/orgChart1"/>
    <dgm:cxn modelId="{8B00BA84-3BFF-4F3B-900D-E059256CE39C}" type="presParOf" srcId="{75B25729-82F6-FC49-8D55-0B85E2CEF27D}" destId="{84421DBA-5A3A-B74E-A68D-6495973CDF50}" srcOrd="1" destOrd="0" presId="urn:microsoft.com/office/officeart/2005/8/layout/orgChart1"/>
    <dgm:cxn modelId="{45DB0C86-A07A-48BA-BEC5-E54452BC688A}" type="presParOf" srcId="{0B34C804-4A67-AB48-BC68-FC82D2DAC97C}" destId="{B7FD5085-8CA0-1248-9FC8-0802F7964E8E}" srcOrd="1" destOrd="0" presId="urn:microsoft.com/office/officeart/2005/8/layout/orgChart1"/>
    <dgm:cxn modelId="{32DAC7E3-3B65-49E1-B578-E2423C1493E0}" type="presParOf" srcId="{0B34C804-4A67-AB48-BC68-FC82D2DAC97C}" destId="{DAC05453-A846-204C-AD86-E345BCB908BF}" srcOrd="2" destOrd="0" presId="urn:microsoft.com/office/officeart/2005/8/layout/orgChart1"/>
    <dgm:cxn modelId="{E1799958-B46D-4574-A0F3-0306A452B92C}" type="presParOf" srcId="{48CE9E3C-5049-B648-B262-28C1AE7388BC}" destId="{BAA3E322-544F-2844-901D-24D3F39718AE}" srcOrd="8" destOrd="0" presId="urn:microsoft.com/office/officeart/2005/8/layout/orgChart1"/>
    <dgm:cxn modelId="{E629B572-6CF7-4D24-BCA5-0F63508A7C77}" type="presParOf" srcId="{48CE9E3C-5049-B648-B262-28C1AE7388BC}" destId="{4AB438C7-3294-6D43-B61D-A60911FEE9D6}" srcOrd="9" destOrd="0" presId="urn:microsoft.com/office/officeart/2005/8/layout/orgChart1"/>
    <dgm:cxn modelId="{983892D6-1BF5-4D56-92E6-DF895EA247D4}" type="presParOf" srcId="{4AB438C7-3294-6D43-B61D-A60911FEE9D6}" destId="{F5576522-0F60-2240-A110-160E4A0294C5}" srcOrd="0" destOrd="0" presId="urn:microsoft.com/office/officeart/2005/8/layout/orgChart1"/>
    <dgm:cxn modelId="{163C8EA2-B468-4CDB-9FB2-A9ACAEEFC366}" type="presParOf" srcId="{F5576522-0F60-2240-A110-160E4A0294C5}" destId="{29ACDC31-707D-AB45-A2E1-0F8D3621B4E9}" srcOrd="0" destOrd="0" presId="urn:microsoft.com/office/officeart/2005/8/layout/orgChart1"/>
    <dgm:cxn modelId="{5040F5DE-00B7-4AB8-9953-FA66180D7828}" type="presParOf" srcId="{F5576522-0F60-2240-A110-160E4A0294C5}" destId="{01651890-4DF6-9B49-B1E0-0208125F7211}" srcOrd="1" destOrd="0" presId="urn:microsoft.com/office/officeart/2005/8/layout/orgChart1"/>
    <dgm:cxn modelId="{D332DBD5-5EB9-431B-9161-EDDECC0AE216}" type="presParOf" srcId="{4AB438C7-3294-6D43-B61D-A60911FEE9D6}" destId="{E2E46995-D669-104F-AEB7-E00D1E540B6B}" srcOrd="1" destOrd="0" presId="urn:microsoft.com/office/officeart/2005/8/layout/orgChart1"/>
    <dgm:cxn modelId="{DC1536A0-7698-4388-B556-7A303A2F487B}" type="presParOf" srcId="{4AB438C7-3294-6D43-B61D-A60911FEE9D6}" destId="{5C6A1D67-C696-CF4B-A1C1-6F437116F661}" srcOrd="2" destOrd="0" presId="urn:microsoft.com/office/officeart/2005/8/layout/orgChart1"/>
    <dgm:cxn modelId="{8D59BB04-F6A7-47F7-9EEB-C174E8416E16}" type="presParOf" srcId="{48CE9E3C-5049-B648-B262-28C1AE7388BC}" destId="{67D73576-21B9-5B46-9EFB-16191432E567}" srcOrd="10" destOrd="0" presId="urn:microsoft.com/office/officeart/2005/8/layout/orgChart1"/>
    <dgm:cxn modelId="{49B9BBCC-CA0F-41CD-A1B6-6B6E033114A7}" type="presParOf" srcId="{48CE9E3C-5049-B648-B262-28C1AE7388BC}" destId="{BF50A496-BA00-5B44-A816-0920B5E5C26B}" srcOrd="11" destOrd="0" presId="urn:microsoft.com/office/officeart/2005/8/layout/orgChart1"/>
    <dgm:cxn modelId="{045794CF-EAC5-4A1F-AAC4-0E9A53CEA5EB}" type="presParOf" srcId="{BF50A496-BA00-5B44-A816-0920B5E5C26B}" destId="{0E04E30E-6A34-2644-8A1B-154D711497CC}" srcOrd="0" destOrd="0" presId="urn:microsoft.com/office/officeart/2005/8/layout/orgChart1"/>
    <dgm:cxn modelId="{D9019D31-A508-4D47-B4B6-4BCE5A128EDF}" type="presParOf" srcId="{0E04E30E-6A34-2644-8A1B-154D711497CC}" destId="{0C83E0BE-702B-6D42-9098-CE6FE2861FB8}" srcOrd="0" destOrd="0" presId="urn:microsoft.com/office/officeart/2005/8/layout/orgChart1"/>
    <dgm:cxn modelId="{710E0135-65BE-4A98-8079-7E26D7526C4A}" type="presParOf" srcId="{0E04E30E-6A34-2644-8A1B-154D711497CC}" destId="{4615BA80-C844-4F4A-9753-ACA024907939}" srcOrd="1" destOrd="0" presId="urn:microsoft.com/office/officeart/2005/8/layout/orgChart1"/>
    <dgm:cxn modelId="{43D2547C-B3D7-446F-8040-E79A82FE14F2}" type="presParOf" srcId="{BF50A496-BA00-5B44-A816-0920B5E5C26B}" destId="{92003433-1CCB-5240-AF08-B68FC79D6086}" srcOrd="1" destOrd="0" presId="urn:microsoft.com/office/officeart/2005/8/layout/orgChart1"/>
    <dgm:cxn modelId="{5A8FC90F-A478-47C8-96D3-31C2ADB0E10D}" type="presParOf" srcId="{BF50A496-BA00-5B44-A816-0920B5E5C26B}" destId="{FF2FAD84-6A4C-3942-A42A-C84F641F1C4E}" srcOrd="2" destOrd="0" presId="urn:microsoft.com/office/officeart/2005/8/layout/orgChart1"/>
    <dgm:cxn modelId="{F54844AA-867A-4ECB-87CC-F129152400F9}" type="presParOf" srcId="{91182F2C-81F9-3D4B-98C0-0435D3DDA2F8}" destId="{F29E1B8F-E84E-8248-B996-EAA6565EF03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2307E1-BBD8-084E-82C6-623D7A0F3DE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B3B7078-D5F4-5945-A37B-D86D09DC812E}">
      <dgm:prSet phldrT="[Text]"/>
      <dgm:spPr/>
      <dgm:t>
        <a:bodyPr/>
        <a:lstStyle/>
        <a:p>
          <a:pPr algn="ctr"/>
          <a:r>
            <a:rPr lang="en-US"/>
            <a:t>EDR</a:t>
          </a:r>
        </a:p>
      </dgm:t>
    </dgm:pt>
    <dgm:pt modelId="{7490DD95-36DA-F74F-8BAD-0D51176D49A3}" type="parTrans" cxnId="{6E321739-A7A1-6741-A5D5-D82C81F2D4F4}">
      <dgm:prSet/>
      <dgm:spPr/>
      <dgm:t>
        <a:bodyPr/>
        <a:lstStyle/>
        <a:p>
          <a:pPr algn="ctr"/>
          <a:endParaRPr lang="en-US"/>
        </a:p>
      </dgm:t>
    </dgm:pt>
    <dgm:pt modelId="{646E9B21-641D-FB49-A41E-CE87D22EB5D2}" type="sibTrans" cxnId="{6E321739-A7A1-6741-A5D5-D82C81F2D4F4}">
      <dgm:prSet/>
      <dgm:spPr/>
      <dgm:t>
        <a:bodyPr/>
        <a:lstStyle/>
        <a:p>
          <a:pPr algn="ctr"/>
          <a:endParaRPr lang="en-US"/>
        </a:p>
      </dgm:t>
    </dgm:pt>
    <dgm:pt modelId="{5945715B-DADF-874D-AFA4-76C1B3B8C89C}">
      <dgm:prSet phldrT="[Text]"/>
      <dgm:spPr/>
      <dgm:t>
        <a:bodyPr/>
        <a:lstStyle/>
        <a:p>
          <a:pPr algn="ctr"/>
          <a:r>
            <a:rPr lang="en-US"/>
            <a:t>Clima</a:t>
          </a:r>
        </a:p>
      </dgm:t>
    </dgm:pt>
    <dgm:pt modelId="{809143E1-CB06-5743-AA26-D7E382D496CD}" type="parTrans" cxnId="{68A5F32F-65CF-4243-85CB-6CAD59AC78CD}">
      <dgm:prSet/>
      <dgm:spPr/>
      <dgm:t>
        <a:bodyPr/>
        <a:lstStyle/>
        <a:p>
          <a:pPr algn="ctr"/>
          <a:endParaRPr lang="en-US"/>
        </a:p>
      </dgm:t>
    </dgm:pt>
    <dgm:pt modelId="{760478E5-9163-0E46-A8AE-BEDD9FC646AF}" type="sibTrans" cxnId="{68A5F32F-65CF-4243-85CB-6CAD59AC78CD}">
      <dgm:prSet/>
      <dgm:spPr/>
      <dgm:t>
        <a:bodyPr/>
        <a:lstStyle/>
        <a:p>
          <a:pPr algn="ctr"/>
          <a:endParaRPr lang="en-US"/>
        </a:p>
      </dgm:t>
    </dgm:pt>
    <dgm:pt modelId="{112667A6-0BF5-384F-8F5D-EDD051781561}">
      <dgm:prSet phldrT="[Text]"/>
      <dgm:spPr/>
      <dgm:t>
        <a:bodyPr/>
        <a:lstStyle/>
        <a:p>
          <a:pPr algn="ctr"/>
          <a:r>
            <a:rPr lang="en-US"/>
            <a:t>Lugar</a:t>
          </a:r>
        </a:p>
      </dgm:t>
    </dgm:pt>
    <dgm:pt modelId="{51A8A020-B1D9-7942-82F0-60CC512E33B7}" type="parTrans" cxnId="{80734D84-E065-974A-9509-F43F623A3486}">
      <dgm:prSet/>
      <dgm:spPr/>
      <dgm:t>
        <a:bodyPr/>
        <a:lstStyle/>
        <a:p>
          <a:pPr algn="ctr"/>
          <a:endParaRPr lang="en-US"/>
        </a:p>
      </dgm:t>
    </dgm:pt>
    <dgm:pt modelId="{520A6757-7CE4-C44C-AB5E-8A0124F7A4FF}" type="sibTrans" cxnId="{80734D84-E065-974A-9509-F43F623A3486}">
      <dgm:prSet/>
      <dgm:spPr/>
      <dgm:t>
        <a:bodyPr/>
        <a:lstStyle/>
        <a:p>
          <a:pPr algn="ctr"/>
          <a:endParaRPr lang="en-US"/>
        </a:p>
      </dgm:t>
    </dgm:pt>
    <dgm:pt modelId="{4D04C343-2781-7C48-823E-629F7C73E25E}">
      <dgm:prSet phldrT="[Text]"/>
      <dgm:spPr/>
      <dgm:t>
        <a:bodyPr/>
        <a:lstStyle/>
        <a:p>
          <a:pPr algn="ctr"/>
          <a:r>
            <a:rPr lang="en-US"/>
            <a:t>Comidas y bebidas</a:t>
          </a:r>
        </a:p>
      </dgm:t>
    </dgm:pt>
    <dgm:pt modelId="{88507458-4184-8A4A-8DAC-4E574E6FFB0C}" type="parTrans" cxnId="{FBB404B6-4603-C143-AAB9-71C93168922D}">
      <dgm:prSet/>
      <dgm:spPr/>
      <dgm:t>
        <a:bodyPr/>
        <a:lstStyle/>
        <a:p>
          <a:pPr algn="ctr"/>
          <a:endParaRPr lang="en-US"/>
        </a:p>
      </dgm:t>
    </dgm:pt>
    <dgm:pt modelId="{671E010D-31D9-7140-B2CC-8D5005C7558A}" type="sibTrans" cxnId="{FBB404B6-4603-C143-AAB9-71C93168922D}">
      <dgm:prSet/>
      <dgm:spPr/>
      <dgm:t>
        <a:bodyPr/>
        <a:lstStyle/>
        <a:p>
          <a:pPr algn="ctr"/>
          <a:endParaRPr lang="en-US"/>
        </a:p>
      </dgm:t>
    </dgm:pt>
    <dgm:pt modelId="{5B98115C-415C-0D45-9FB6-699D6C65F628}">
      <dgm:prSet phldrT="[Text]"/>
      <dgm:spPr/>
      <dgm:t>
        <a:bodyPr/>
        <a:lstStyle/>
        <a:p>
          <a:pPr algn="ctr"/>
          <a:r>
            <a:rPr lang="en-US"/>
            <a:t>Flores y Decoración</a:t>
          </a:r>
        </a:p>
      </dgm:t>
    </dgm:pt>
    <dgm:pt modelId="{24394623-3ADF-D744-A2BD-8BD7AED584C7}" type="parTrans" cxnId="{791ED501-E0F6-8445-ABD4-92D7905D64B8}">
      <dgm:prSet/>
      <dgm:spPr/>
      <dgm:t>
        <a:bodyPr/>
        <a:lstStyle/>
        <a:p>
          <a:pPr algn="ctr"/>
          <a:endParaRPr lang="en-US"/>
        </a:p>
      </dgm:t>
    </dgm:pt>
    <dgm:pt modelId="{ECF8FB55-285C-DB41-AA2E-EC1ABC813BA9}" type="sibTrans" cxnId="{791ED501-E0F6-8445-ABD4-92D7905D64B8}">
      <dgm:prSet/>
      <dgm:spPr/>
      <dgm:t>
        <a:bodyPr/>
        <a:lstStyle/>
        <a:p>
          <a:pPr algn="ctr"/>
          <a:endParaRPr lang="en-US"/>
        </a:p>
      </dgm:t>
    </dgm:pt>
    <dgm:pt modelId="{DACC69CC-8A5E-2840-9500-F86522C7607D}">
      <dgm:prSet phldrT="[Text]"/>
      <dgm:spPr/>
      <dgm:t>
        <a:bodyPr/>
        <a:lstStyle/>
        <a:p>
          <a:pPr algn="ctr"/>
          <a:r>
            <a:rPr lang="en-US"/>
            <a:t>Entretenimientos</a:t>
          </a:r>
        </a:p>
      </dgm:t>
    </dgm:pt>
    <dgm:pt modelId="{5B203E99-400B-A441-9BF8-8541375D7985}" type="parTrans" cxnId="{4301BBEF-4DCB-DA45-A500-9D1FBE1EE105}">
      <dgm:prSet/>
      <dgm:spPr/>
      <dgm:t>
        <a:bodyPr/>
        <a:lstStyle/>
        <a:p>
          <a:pPr algn="ctr"/>
          <a:endParaRPr lang="en-US"/>
        </a:p>
      </dgm:t>
    </dgm:pt>
    <dgm:pt modelId="{B9ABCCDF-519C-F64F-84E7-6DAE58B1EC8F}" type="sibTrans" cxnId="{4301BBEF-4DCB-DA45-A500-9D1FBE1EE105}">
      <dgm:prSet/>
      <dgm:spPr/>
      <dgm:t>
        <a:bodyPr/>
        <a:lstStyle/>
        <a:p>
          <a:pPr algn="ctr"/>
          <a:endParaRPr lang="en-US"/>
        </a:p>
      </dgm:t>
    </dgm:pt>
    <dgm:pt modelId="{D2546B1C-AE46-8141-9D71-D8FF3150A106}">
      <dgm:prSet phldrT="[Text]"/>
      <dgm:spPr/>
      <dgm:t>
        <a:bodyPr/>
        <a:lstStyle/>
        <a:p>
          <a:pPr algn="ctr"/>
          <a:r>
            <a:rPr lang="en-US"/>
            <a:t>Supervisión</a:t>
          </a:r>
        </a:p>
      </dgm:t>
    </dgm:pt>
    <dgm:pt modelId="{61286FA7-D3F9-A740-B6AD-10CD46E84AC0}" type="parTrans" cxnId="{5BE731FA-75C5-A046-A4A2-BE575B3E7E3B}">
      <dgm:prSet/>
      <dgm:spPr/>
      <dgm:t>
        <a:bodyPr/>
        <a:lstStyle/>
        <a:p>
          <a:pPr algn="ctr"/>
          <a:endParaRPr lang="en-US"/>
        </a:p>
      </dgm:t>
    </dgm:pt>
    <dgm:pt modelId="{FD82E449-4C0D-A44C-8ECC-F5BCF6B240EE}" type="sibTrans" cxnId="{5BE731FA-75C5-A046-A4A2-BE575B3E7E3B}">
      <dgm:prSet/>
      <dgm:spPr/>
      <dgm:t>
        <a:bodyPr/>
        <a:lstStyle/>
        <a:p>
          <a:pPr algn="ctr"/>
          <a:endParaRPr lang="en-US"/>
        </a:p>
      </dgm:t>
    </dgm:pt>
    <dgm:pt modelId="{13B0D222-19F6-EF4E-BD4C-2AAFAC1A5525}">
      <dgm:prSet phldrT="[Text]"/>
      <dgm:spPr/>
      <dgm:t>
        <a:bodyPr/>
        <a:lstStyle/>
        <a:p>
          <a:pPr algn="ctr"/>
          <a:r>
            <a:rPr lang="en-US"/>
            <a:t>Lluvia</a:t>
          </a:r>
        </a:p>
      </dgm:t>
    </dgm:pt>
    <dgm:pt modelId="{53C1269E-5C83-F040-86C5-84BB0FBD1A6E}" type="parTrans" cxnId="{8C5B7C38-E7C8-9C4E-85A2-6637134724B0}">
      <dgm:prSet/>
      <dgm:spPr/>
      <dgm:t>
        <a:bodyPr/>
        <a:lstStyle/>
        <a:p>
          <a:pPr algn="ctr"/>
          <a:endParaRPr lang="en-US"/>
        </a:p>
      </dgm:t>
    </dgm:pt>
    <dgm:pt modelId="{EA07E310-E33F-1840-943D-BD1B2DF888F1}" type="sibTrans" cxnId="{8C5B7C38-E7C8-9C4E-85A2-6637134724B0}">
      <dgm:prSet/>
      <dgm:spPr/>
      <dgm:t>
        <a:bodyPr/>
        <a:lstStyle/>
        <a:p>
          <a:pPr algn="ctr"/>
          <a:endParaRPr lang="en-US"/>
        </a:p>
      </dgm:t>
    </dgm:pt>
    <dgm:pt modelId="{E3C07780-E157-A649-B485-FD37A78BD7A1}">
      <dgm:prSet phldrT="[Text]"/>
      <dgm:spPr/>
      <dgm:t>
        <a:bodyPr/>
        <a:lstStyle/>
        <a:p>
          <a:pPr algn="ctr"/>
          <a:r>
            <a:rPr lang="en-US"/>
            <a:t>Granizo</a:t>
          </a:r>
        </a:p>
      </dgm:t>
    </dgm:pt>
    <dgm:pt modelId="{513F9A10-08E0-5742-9444-F81745BFF0E6}" type="parTrans" cxnId="{E380CC20-67A4-BF48-8997-9BD5ED4F24D3}">
      <dgm:prSet/>
      <dgm:spPr/>
      <dgm:t>
        <a:bodyPr/>
        <a:lstStyle/>
        <a:p>
          <a:pPr algn="ctr"/>
          <a:endParaRPr lang="en-US"/>
        </a:p>
      </dgm:t>
    </dgm:pt>
    <dgm:pt modelId="{F8F64A9E-AE8E-A540-AE8A-6DD76C36234C}" type="sibTrans" cxnId="{E380CC20-67A4-BF48-8997-9BD5ED4F24D3}">
      <dgm:prSet/>
      <dgm:spPr/>
      <dgm:t>
        <a:bodyPr/>
        <a:lstStyle/>
        <a:p>
          <a:pPr algn="ctr"/>
          <a:endParaRPr lang="en-US"/>
        </a:p>
      </dgm:t>
    </dgm:pt>
    <dgm:pt modelId="{2AB4D1B6-406B-D940-9B60-E05C3999FEE8}">
      <dgm:prSet phldrT="[Text]"/>
      <dgm:spPr/>
      <dgm:t>
        <a:bodyPr/>
        <a:lstStyle/>
        <a:p>
          <a:pPr algn="ctr"/>
          <a:r>
            <a:rPr lang="en-US"/>
            <a:t>Viento</a:t>
          </a:r>
        </a:p>
      </dgm:t>
    </dgm:pt>
    <dgm:pt modelId="{AC21037F-3D5A-F14E-B36D-A12D565AC22C}" type="parTrans" cxnId="{A4060062-C486-A541-985B-D9AB25981859}">
      <dgm:prSet/>
      <dgm:spPr/>
      <dgm:t>
        <a:bodyPr/>
        <a:lstStyle/>
        <a:p>
          <a:pPr algn="ctr"/>
          <a:endParaRPr lang="en-US"/>
        </a:p>
      </dgm:t>
    </dgm:pt>
    <dgm:pt modelId="{8F9F4E80-D661-004B-ABC5-F5FB86918FDD}" type="sibTrans" cxnId="{A4060062-C486-A541-985B-D9AB25981859}">
      <dgm:prSet/>
      <dgm:spPr/>
      <dgm:t>
        <a:bodyPr/>
        <a:lstStyle/>
        <a:p>
          <a:pPr algn="ctr"/>
          <a:endParaRPr lang="en-US"/>
        </a:p>
      </dgm:t>
    </dgm:pt>
    <dgm:pt modelId="{4895DE53-B6DF-F34D-9A00-A9EAFF6BB573}">
      <dgm:prSet phldrT="[Text]"/>
      <dgm:spPr/>
      <dgm:t>
        <a:bodyPr/>
        <a:lstStyle/>
        <a:p>
          <a:pPr algn="ctr"/>
          <a:r>
            <a:rPr lang="en-US"/>
            <a:t>Temperatura</a:t>
          </a:r>
        </a:p>
      </dgm:t>
    </dgm:pt>
    <dgm:pt modelId="{70137D70-6AAB-3D45-AB13-6DA20F6239E3}" type="parTrans" cxnId="{5C69184C-E2DA-2D4C-929F-8E6B597A009D}">
      <dgm:prSet/>
      <dgm:spPr/>
      <dgm:t>
        <a:bodyPr/>
        <a:lstStyle/>
        <a:p>
          <a:pPr algn="ctr"/>
          <a:endParaRPr lang="en-US"/>
        </a:p>
      </dgm:t>
    </dgm:pt>
    <dgm:pt modelId="{E8F4DE76-B993-C842-8FD6-B3BB1547F436}" type="sibTrans" cxnId="{5C69184C-E2DA-2D4C-929F-8E6B597A009D}">
      <dgm:prSet/>
      <dgm:spPr/>
      <dgm:t>
        <a:bodyPr/>
        <a:lstStyle/>
        <a:p>
          <a:pPr algn="ctr"/>
          <a:endParaRPr lang="en-US"/>
        </a:p>
      </dgm:t>
    </dgm:pt>
    <dgm:pt modelId="{7C6E5E28-1587-0847-9360-267EAA244A14}">
      <dgm:prSet phldrT="[Text]"/>
      <dgm:spPr/>
      <dgm:t>
        <a:bodyPr/>
        <a:lstStyle/>
        <a:p>
          <a:pPr algn="ctr"/>
          <a:r>
            <a:rPr lang="en-US"/>
            <a:t>Carpa</a:t>
          </a:r>
        </a:p>
      </dgm:t>
    </dgm:pt>
    <dgm:pt modelId="{A38F749F-BF86-FF4F-A236-0C77CACB0547}" type="parTrans" cxnId="{236896E4-C7F3-4249-9DE7-D47F75CBEA59}">
      <dgm:prSet/>
      <dgm:spPr/>
      <dgm:t>
        <a:bodyPr/>
        <a:lstStyle/>
        <a:p>
          <a:pPr algn="ctr"/>
          <a:endParaRPr lang="en-US"/>
        </a:p>
      </dgm:t>
    </dgm:pt>
    <dgm:pt modelId="{401624A2-C60A-3A4C-BA5F-203B23C808E9}" type="sibTrans" cxnId="{236896E4-C7F3-4249-9DE7-D47F75CBEA59}">
      <dgm:prSet/>
      <dgm:spPr/>
      <dgm:t>
        <a:bodyPr/>
        <a:lstStyle/>
        <a:p>
          <a:pPr algn="ctr"/>
          <a:endParaRPr lang="en-US"/>
        </a:p>
      </dgm:t>
    </dgm:pt>
    <dgm:pt modelId="{D19A6A3B-1FD9-5D41-BB47-3E81805E54D8}">
      <dgm:prSet phldrT="[Text]"/>
      <dgm:spPr/>
      <dgm:t>
        <a:bodyPr/>
        <a:lstStyle/>
        <a:p>
          <a:pPr algn="ctr"/>
          <a:r>
            <a:rPr lang="en-US"/>
            <a:t>Invitados</a:t>
          </a:r>
        </a:p>
      </dgm:t>
    </dgm:pt>
    <dgm:pt modelId="{4DF9783C-E3CC-384D-9AA3-A0ACDE9C568E}" type="parTrans" cxnId="{781D2916-3A6C-9643-A8CF-581B4822995A}">
      <dgm:prSet/>
      <dgm:spPr/>
      <dgm:t>
        <a:bodyPr/>
        <a:lstStyle/>
        <a:p>
          <a:pPr algn="ctr"/>
          <a:endParaRPr lang="en-US"/>
        </a:p>
      </dgm:t>
    </dgm:pt>
    <dgm:pt modelId="{21C838F1-B681-E54E-B06F-9F745BF81D24}" type="sibTrans" cxnId="{781D2916-3A6C-9643-A8CF-581B4822995A}">
      <dgm:prSet/>
      <dgm:spPr/>
      <dgm:t>
        <a:bodyPr/>
        <a:lstStyle/>
        <a:p>
          <a:pPr algn="ctr"/>
          <a:endParaRPr lang="en-US"/>
        </a:p>
      </dgm:t>
    </dgm:pt>
    <dgm:pt modelId="{56689A09-D81F-2C44-AF56-BC05DAEE4E8E}">
      <dgm:prSet phldrT="[Text]"/>
      <dgm:spPr/>
      <dgm:t>
        <a:bodyPr/>
        <a:lstStyle/>
        <a:p>
          <a:pPr algn="ctr"/>
          <a:r>
            <a:rPr lang="en-US"/>
            <a:t>Seguridad</a:t>
          </a:r>
        </a:p>
      </dgm:t>
    </dgm:pt>
    <dgm:pt modelId="{5AC5DA18-B34E-4549-AED3-999DD9B9E54C}" type="parTrans" cxnId="{53F74F70-3F87-2649-8B3F-DA1E9CDFF960}">
      <dgm:prSet/>
      <dgm:spPr/>
      <dgm:t>
        <a:bodyPr/>
        <a:lstStyle/>
        <a:p>
          <a:pPr algn="ctr"/>
          <a:endParaRPr lang="en-US"/>
        </a:p>
      </dgm:t>
    </dgm:pt>
    <dgm:pt modelId="{EB27A5A0-8BE9-7947-B961-AD1221B3BCEA}" type="sibTrans" cxnId="{53F74F70-3F87-2649-8B3F-DA1E9CDFF960}">
      <dgm:prSet/>
      <dgm:spPr/>
      <dgm:t>
        <a:bodyPr/>
        <a:lstStyle/>
        <a:p>
          <a:pPr algn="ctr"/>
          <a:endParaRPr lang="en-US"/>
        </a:p>
      </dgm:t>
    </dgm:pt>
    <dgm:pt modelId="{62568BF7-E87F-1C4C-A430-C429157A6EE2}">
      <dgm:prSet phldrT="[Text]"/>
      <dgm:spPr/>
      <dgm:t>
        <a:bodyPr/>
        <a:lstStyle/>
        <a:p>
          <a:pPr algn="ctr"/>
          <a:r>
            <a:rPr lang="en-US"/>
            <a:t>Proveedor</a:t>
          </a:r>
        </a:p>
      </dgm:t>
    </dgm:pt>
    <dgm:pt modelId="{A781D1B1-FA98-EE43-953D-FC8AA4FE4891}" type="parTrans" cxnId="{70521B25-18D4-D649-B4F2-3334D98661C5}">
      <dgm:prSet/>
      <dgm:spPr/>
      <dgm:t>
        <a:bodyPr/>
        <a:lstStyle/>
        <a:p>
          <a:pPr algn="ctr"/>
          <a:endParaRPr lang="en-US"/>
        </a:p>
      </dgm:t>
    </dgm:pt>
    <dgm:pt modelId="{277F4041-654C-C448-9039-59E7DE1DA27C}" type="sibTrans" cxnId="{70521B25-18D4-D649-B4F2-3334D98661C5}">
      <dgm:prSet/>
      <dgm:spPr/>
      <dgm:t>
        <a:bodyPr/>
        <a:lstStyle/>
        <a:p>
          <a:pPr algn="ctr"/>
          <a:endParaRPr lang="en-US"/>
        </a:p>
      </dgm:t>
    </dgm:pt>
    <dgm:pt modelId="{B41A65EE-756F-DB41-8845-965576751921}">
      <dgm:prSet phldrT="[Text]"/>
      <dgm:spPr/>
      <dgm:t>
        <a:bodyPr/>
        <a:lstStyle/>
        <a:p>
          <a:pPr algn="ctr"/>
          <a:r>
            <a:rPr lang="en-US"/>
            <a:t>Mozos</a:t>
          </a:r>
        </a:p>
      </dgm:t>
    </dgm:pt>
    <dgm:pt modelId="{B9DE7B63-0BD8-7E44-9C7D-2FDE55143592}" type="parTrans" cxnId="{085AB3F0-9653-2A46-BFD1-AE8D1D164F09}">
      <dgm:prSet/>
      <dgm:spPr/>
      <dgm:t>
        <a:bodyPr/>
        <a:lstStyle/>
        <a:p>
          <a:pPr algn="ctr"/>
          <a:endParaRPr lang="en-US"/>
        </a:p>
      </dgm:t>
    </dgm:pt>
    <dgm:pt modelId="{F7DCF4C9-5C0D-BA45-8A19-3FB51A684C1C}" type="sibTrans" cxnId="{085AB3F0-9653-2A46-BFD1-AE8D1D164F09}">
      <dgm:prSet/>
      <dgm:spPr/>
      <dgm:t>
        <a:bodyPr/>
        <a:lstStyle/>
        <a:p>
          <a:pPr algn="ctr"/>
          <a:endParaRPr lang="en-US"/>
        </a:p>
      </dgm:t>
    </dgm:pt>
    <dgm:pt modelId="{65951B59-3DA5-5B44-AC69-AF8E8375188D}">
      <dgm:prSet phldrT="[Text]"/>
      <dgm:spPr/>
      <dgm:t>
        <a:bodyPr/>
        <a:lstStyle/>
        <a:p>
          <a:pPr algn="ctr"/>
          <a:r>
            <a:rPr lang="en-US"/>
            <a:t>Asador</a:t>
          </a:r>
        </a:p>
      </dgm:t>
    </dgm:pt>
    <dgm:pt modelId="{EFC1C727-F683-FE48-BCE4-1A1A1CF63185}" type="parTrans" cxnId="{98D9CB99-FD40-D947-ABE5-943FA9A20CC1}">
      <dgm:prSet/>
      <dgm:spPr/>
      <dgm:t>
        <a:bodyPr/>
        <a:lstStyle/>
        <a:p>
          <a:pPr algn="ctr"/>
          <a:endParaRPr lang="en-US"/>
        </a:p>
      </dgm:t>
    </dgm:pt>
    <dgm:pt modelId="{6B921EB5-09C8-8A46-93A6-3274B82E6654}" type="sibTrans" cxnId="{98D9CB99-FD40-D947-ABE5-943FA9A20CC1}">
      <dgm:prSet/>
      <dgm:spPr/>
      <dgm:t>
        <a:bodyPr/>
        <a:lstStyle/>
        <a:p>
          <a:pPr algn="ctr"/>
          <a:endParaRPr lang="en-US"/>
        </a:p>
      </dgm:t>
    </dgm:pt>
    <dgm:pt modelId="{57F6F309-4454-624F-BFC6-66570B7BB1F6}" type="pres">
      <dgm:prSet presAssocID="{792307E1-BBD8-084E-82C6-623D7A0F3DEE}" presName="hierChild1" presStyleCnt="0">
        <dgm:presLayoutVars>
          <dgm:orgChart val="1"/>
          <dgm:chPref val="1"/>
          <dgm:dir/>
          <dgm:animOne val="branch"/>
          <dgm:animLvl val="lvl"/>
          <dgm:resizeHandles/>
        </dgm:presLayoutVars>
      </dgm:prSet>
      <dgm:spPr/>
      <dgm:t>
        <a:bodyPr/>
        <a:lstStyle/>
        <a:p>
          <a:endParaRPr lang="es-ES"/>
        </a:p>
      </dgm:t>
    </dgm:pt>
    <dgm:pt modelId="{91182F2C-81F9-3D4B-98C0-0435D3DDA2F8}" type="pres">
      <dgm:prSet presAssocID="{4B3B7078-D5F4-5945-A37B-D86D09DC812E}" presName="hierRoot1" presStyleCnt="0">
        <dgm:presLayoutVars>
          <dgm:hierBranch val="init"/>
        </dgm:presLayoutVars>
      </dgm:prSet>
      <dgm:spPr/>
    </dgm:pt>
    <dgm:pt modelId="{E696EC86-D689-C149-9930-70DC56272CDF}" type="pres">
      <dgm:prSet presAssocID="{4B3B7078-D5F4-5945-A37B-D86D09DC812E}" presName="rootComposite1" presStyleCnt="0"/>
      <dgm:spPr/>
    </dgm:pt>
    <dgm:pt modelId="{5A53F7FC-23D2-DF49-9381-F738078AE488}" type="pres">
      <dgm:prSet presAssocID="{4B3B7078-D5F4-5945-A37B-D86D09DC812E}" presName="rootText1" presStyleLbl="node0" presStyleIdx="0" presStyleCnt="1">
        <dgm:presLayoutVars>
          <dgm:chPref val="3"/>
        </dgm:presLayoutVars>
      </dgm:prSet>
      <dgm:spPr/>
      <dgm:t>
        <a:bodyPr/>
        <a:lstStyle/>
        <a:p>
          <a:endParaRPr lang="es-ES"/>
        </a:p>
      </dgm:t>
    </dgm:pt>
    <dgm:pt modelId="{B527CE86-E6BA-254B-996A-333B83C6A646}" type="pres">
      <dgm:prSet presAssocID="{4B3B7078-D5F4-5945-A37B-D86D09DC812E}" presName="rootConnector1" presStyleLbl="node1" presStyleIdx="0" presStyleCnt="0"/>
      <dgm:spPr/>
      <dgm:t>
        <a:bodyPr/>
        <a:lstStyle/>
        <a:p>
          <a:endParaRPr lang="es-ES"/>
        </a:p>
      </dgm:t>
    </dgm:pt>
    <dgm:pt modelId="{48CE9E3C-5049-B648-B262-28C1AE7388BC}" type="pres">
      <dgm:prSet presAssocID="{4B3B7078-D5F4-5945-A37B-D86D09DC812E}" presName="hierChild2" presStyleCnt="0"/>
      <dgm:spPr/>
    </dgm:pt>
    <dgm:pt modelId="{C4FCE028-44F1-734D-A40B-BF2415EFDB1B}" type="pres">
      <dgm:prSet presAssocID="{809143E1-CB06-5743-AA26-D7E382D496CD}" presName="Name37" presStyleLbl="parChTrans1D2" presStyleIdx="0" presStyleCnt="6"/>
      <dgm:spPr/>
      <dgm:t>
        <a:bodyPr/>
        <a:lstStyle/>
        <a:p>
          <a:endParaRPr lang="es-ES"/>
        </a:p>
      </dgm:t>
    </dgm:pt>
    <dgm:pt modelId="{DB9E8904-93E4-884D-81C0-AD64CC22ACA8}" type="pres">
      <dgm:prSet presAssocID="{5945715B-DADF-874D-AFA4-76C1B3B8C89C}" presName="hierRoot2" presStyleCnt="0">
        <dgm:presLayoutVars>
          <dgm:hierBranch val="init"/>
        </dgm:presLayoutVars>
      </dgm:prSet>
      <dgm:spPr/>
    </dgm:pt>
    <dgm:pt modelId="{447DD0F4-706D-4143-9CC8-E0485415E830}" type="pres">
      <dgm:prSet presAssocID="{5945715B-DADF-874D-AFA4-76C1B3B8C89C}" presName="rootComposite" presStyleCnt="0"/>
      <dgm:spPr/>
    </dgm:pt>
    <dgm:pt modelId="{CE64248B-5F85-884B-B44E-DF42114588D7}" type="pres">
      <dgm:prSet presAssocID="{5945715B-DADF-874D-AFA4-76C1B3B8C89C}" presName="rootText" presStyleLbl="node2" presStyleIdx="0" presStyleCnt="6">
        <dgm:presLayoutVars>
          <dgm:chPref val="3"/>
        </dgm:presLayoutVars>
      </dgm:prSet>
      <dgm:spPr/>
      <dgm:t>
        <a:bodyPr/>
        <a:lstStyle/>
        <a:p>
          <a:endParaRPr lang="es-ES"/>
        </a:p>
      </dgm:t>
    </dgm:pt>
    <dgm:pt modelId="{BCA2FDB2-DEA6-4144-BF16-230F403C4EA9}" type="pres">
      <dgm:prSet presAssocID="{5945715B-DADF-874D-AFA4-76C1B3B8C89C}" presName="rootConnector" presStyleLbl="node2" presStyleIdx="0" presStyleCnt="6"/>
      <dgm:spPr/>
      <dgm:t>
        <a:bodyPr/>
        <a:lstStyle/>
        <a:p>
          <a:endParaRPr lang="es-ES"/>
        </a:p>
      </dgm:t>
    </dgm:pt>
    <dgm:pt modelId="{8AF08CCC-5299-A042-9064-5F60F4E1F5E7}" type="pres">
      <dgm:prSet presAssocID="{5945715B-DADF-874D-AFA4-76C1B3B8C89C}" presName="hierChild4" presStyleCnt="0"/>
      <dgm:spPr/>
    </dgm:pt>
    <dgm:pt modelId="{22A68627-B168-1448-95C0-62C03DF7A234}" type="pres">
      <dgm:prSet presAssocID="{53C1269E-5C83-F040-86C5-84BB0FBD1A6E}" presName="Name37" presStyleLbl="parChTrans1D3" presStyleIdx="0" presStyleCnt="10"/>
      <dgm:spPr/>
      <dgm:t>
        <a:bodyPr/>
        <a:lstStyle/>
        <a:p>
          <a:endParaRPr lang="es-ES"/>
        </a:p>
      </dgm:t>
    </dgm:pt>
    <dgm:pt modelId="{165D784E-DEC5-8F45-8AD5-8BF58395C07C}" type="pres">
      <dgm:prSet presAssocID="{13B0D222-19F6-EF4E-BD4C-2AAFAC1A5525}" presName="hierRoot2" presStyleCnt="0">
        <dgm:presLayoutVars>
          <dgm:hierBranch val="init"/>
        </dgm:presLayoutVars>
      </dgm:prSet>
      <dgm:spPr/>
    </dgm:pt>
    <dgm:pt modelId="{50632FD5-1BC5-8344-9A10-AA7AA6ADB0B8}" type="pres">
      <dgm:prSet presAssocID="{13B0D222-19F6-EF4E-BD4C-2AAFAC1A5525}" presName="rootComposite" presStyleCnt="0"/>
      <dgm:spPr/>
    </dgm:pt>
    <dgm:pt modelId="{126375A3-070B-0641-90CA-6CA9A6B8BD20}" type="pres">
      <dgm:prSet presAssocID="{13B0D222-19F6-EF4E-BD4C-2AAFAC1A5525}" presName="rootText" presStyleLbl="node3" presStyleIdx="0" presStyleCnt="10">
        <dgm:presLayoutVars>
          <dgm:chPref val="3"/>
        </dgm:presLayoutVars>
      </dgm:prSet>
      <dgm:spPr/>
      <dgm:t>
        <a:bodyPr/>
        <a:lstStyle/>
        <a:p>
          <a:endParaRPr lang="es-ES"/>
        </a:p>
      </dgm:t>
    </dgm:pt>
    <dgm:pt modelId="{807DE725-2410-2A46-A306-0FFE62118D98}" type="pres">
      <dgm:prSet presAssocID="{13B0D222-19F6-EF4E-BD4C-2AAFAC1A5525}" presName="rootConnector" presStyleLbl="node3" presStyleIdx="0" presStyleCnt="10"/>
      <dgm:spPr/>
      <dgm:t>
        <a:bodyPr/>
        <a:lstStyle/>
        <a:p>
          <a:endParaRPr lang="es-ES"/>
        </a:p>
      </dgm:t>
    </dgm:pt>
    <dgm:pt modelId="{C0480334-906E-E448-9C3F-BE588D724E6F}" type="pres">
      <dgm:prSet presAssocID="{13B0D222-19F6-EF4E-BD4C-2AAFAC1A5525}" presName="hierChild4" presStyleCnt="0"/>
      <dgm:spPr/>
    </dgm:pt>
    <dgm:pt modelId="{0A40C66E-45FC-344F-9187-CE02ABF06DFE}" type="pres">
      <dgm:prSet presAssocID="{13B0D222-19F6-EF4E-BD4C-2AAFAC1A5525}" presName="hierChild5" presStyleCnt="0"/>
      <dgm:spPr/>
    </dgm:pt>
    <dgm:pt modelId="{748227B7-B1C0-E142-B49A-2FA8ECBBA56A}" type="pres">
      <dgm:prSet presAssocID="{513F9A10-08E0-5742-9444-F81745BFF0E6}" presName="Name37" presStyleLbl="parChTrans1D3" presStyleIdx="1" presStyleCnt="10"/>
      <dgm:spPr/>
      <dgm:t>
        <a:bodyPr/>
        <a:lstStyle/>
        <a:p>
          <a:endParaRPr lang="es-ES"/>
        </a:p>
      </dgm:t>
    </dgm:pt>
    <dgm:pt modelId="{71616EEB-E291-154F-8ADF-306BF2BB8522}" type="pres">
      <dgm:prSet presAssocID="{E3C07780-E157-A649-B485-FD37A78BD7A1}" presName="hierRoot2" presStyleCnt="0">
        <dgm:presLayoutVars>
          <dgm:hierBranch val="init"/>
        </dgm:presLayoutVars>
      </dgm:prSet>
      <dgm:spPr/>
    </dgm:pt>
    <dgm:pt modelId="{185FEDF6-172B-4541-A7BA-59ADEB191478}" type="pres">
      <dgm:prSet presAssocID="{E3C07780-E157-A649-B485-FD37A78BD7A1}" presName="rootComposite" presStyleCnt="0"/>
      <dgm:spPr/>
    </dgm:pt>
    <dgm:pt modelId="{62C1F317-86DA-3449-B641-79348BD4B920}" type="pres">
      <dgm:prSet presAssocID="{E3C07780-E157-A649-B485-FD37A78BD7A1}" presName="rootText" presStyleLbl="node3" presStyleIdx="1" presStyleCnt="10">
        <dgm:presLayoutVars>
          <dgm:chPref val="3"/>
        </dgm:presLayoutVars>
      </dgm:prSet>
      <dgm:spPr/>
      <dgm:t>
        <a:bodyPr/>
        <a:lstStyle/>
        <a:p>
          <a:endParaRPr lang="es-ES"/>
        </a:p>
      </dgm:t>
    </dgm:pt>
    <dgm:pt modelId="{94458085-C6D5-0E4E-AA58-DB394DA0FEC6}" type="pres">
      <dgm:prSet presAssocID="{E3C07780-E157-A649-B485-FD37A78BD7A1}" presName="rootConnector" presStyleLbl="node3" presStyleIdx="1" presStyleCnt="10"/>
      <dgm:spPr/>
      <dgm:t>
        <a:bodyPr/>
        <a:lstStyle/>
        <a:p>
          <a:endParaRPr lang="es-ES"/>
        </a:p>
      </dgm:t>
    </dgm:pt>
    <dgm:pt modelId="{EAEBC17F-CC08-344B-889B-451750E40FFE}" type="pres">
      <dgm:prSet presAssocID="{E3C07780-E157-A649-B485-FD37A78BD7A1}" presName="hierChild4" presStyleCnt="0"/>
      <dgm:spPr/>
    </dgm:pt>
    <dgm:pt modelId="{FBC53B4F-D5A9-8943-960B-14B515AC10A1}" type="pres">
      <dgm:prSet presAssocID="{E3C07780-E157-A649-B485-FD37A78BD7A1}" presName="hierChild5" presStyleCnt="0"/>
      <dgm:spPr/>
    </dgm:pt>
    <dgm:pt modelId="{C93BF34F-1DDC-914D-8BCD-440E8DEA5F3F}" type="pres">
      <dgm:prSet presAssocID="{AC21037F-3D5A-F14E-B36D-A12D565AC22C}" presName="Name37" presStyleLbl="parChTrans1D3" presStyleIdx="2" presStyleCnt="10"/>
      <dgm:spPr/>
      <dgm:t>
        <a:bodyPr/>
        <a:lstStyle/>
        <a:p>
          <a:endParaRPr lang="es-ES"/>
        </a:p>
      </dgm:t>
    </dgm:pt>
    <dgm:pt modelId="{5CE72F89-B1DC-9A41-A0A2-C9E2AAE24716}" type="pres">
      <dgm:prSet presAssocID="{2AB4D1B6-406B-D940-9B60-E05C3999FEE8}" presName="hierRoot2" presStyleCnt="0">
        <dgm:presLayoutVars>
          <dgm:hierBranch val="init"/>
        </dgm:presLayoutVars>
      </dgm:prSet>
      <dgm:spPr/>
    </dgm:pt>
    <dgm:pt modelId="{4EF9670B-E1DA-5D46-A4D3-58AB8E64B897}" type="pres">
      <dgm:prSet presAssocID="{2AB4D1B6-406B-D940-9B60-E05C3999FEE8}" presName="rootComposite" presStyleCnt="0"/>
      <dgm:spPr/>
    </dgm:pt>
    <dgm:pt modelId="{65568D12-229B-A34B-B955-A92B26C50F81}" type="pres">
      <dgm:prSet presAssocID="{2AB4D1B6-406B-D940-9B60-E05C3999FEE8}" presName="rootText" presStyleLbl="node3" presStyleIdx="2" presStyleCnt="10">
        <dgm:presLayoutVars>
          <dgm:chPref val="3"/>
        </dgm:presLayoutVars>
      </dgm:prSet>
      <dgm:spPr/>
      <dgm:t>
        <a:bodyPr/>
        <a:lstStyle/>
        <a:p>
          <a:endParaRPr lang="es-ES"/>
        </a:p>
      </dgm:t>
    </dgm:pt>
    <dgm:pt modelId="{56C8107C-19FF-074E-A92A-712D0454CD7B}" type="pres">
      <dgm:prSet presAssocID="{2AB4D1B6-406B-D940-9B60-E05C3999FEE8}" presName="rootConnector" presStyleLbl="node3" presStyleIdx="2" presStyleCnt="10"/>
      <dgm:spPr/>
      <dgm:t>
        <a:bodyPr/>
        <a:lstStyle/>
        <a:p>
          <a:endParaRPr lang="es-ES"/>
        </a:p>
      </dgm:t>
    </dgm:pt>
    <dgm:pt modelId="{3F33F932-CE0A-6749-B889-427187B48ACF}" type="pres">
      <dgm:prSet presAssocID="{2AB4D1B6-406B-D940-9B60-E05C3999FEE8}" presName="hierChild4" presStyleCnt="0"/>
      <dgm:spPr/>
    </dgm:pt>
    <dgm:pt modelId="{CCA67A7C-C850-524B-8378-B5F592EF2253}" type="pres">
      <dgm:prSet presAssocID="{2AB4D1B6-406B-D940-9B60-E05C3999FEE8}" presName="hierChild5" presStyleCnt="0"/>
      <dgm:spPr/>
    </dgm:pt>
    <dgm:pt modelId="{6F131845-CDCC-F64D-BA2D-0151EE13563F}" type="pres">
      <dgm:prSet presAssocID="{70137D70-6AAB-3D45-AB13-6DA20F6239E3}" presName="Name37" presStyleLbl="parChTrans1D3" presStyleIdx="3" presStyleCnt="10"/>
      <dgm:spPr/>
      <dgm:t>
        <a:bodyPr/>
        <a:lstStyle/>
        <a:p>
          <a:endParaRPr lang="es-ES"/>
        </a:p>
      </dgm:t>
    </dgm:pt>
    <dgm:pt modelId="{EF91E031-A755-1C43-AC58-B92CA950D9D9}" type="pres">
      <dgm:prSet presAssocID="{4895DE53-B6DF-F34D-9A00-A9EAFF6BB573}" presName="hierRoot2" presStyleCnt="0">
        <dgm:presLayoutVars>
          <dgm:hierBranch val="init"/>
        </dgm:presLayoutVars>
      </dgm:prSet>
      <dgm:spPr/>
    </dgm:pt>
    <dgm:pt modelId="{C142F158-4CA4-D54E-A849-7E739CEBCB51}" type="pres">
      <dgm:prSet presAssocID="{4895DE53-B6DF-F34D-9A00-A9EAFF6BB573}" presName="rootComposite" presStyleCnt="0"/>
      <dgm:spPr/>
    </dgm:pt>
    <dgm:pt modelId="{02C1C6E7-7C83-F74B-8AF8-ADC7B0BE5B29}" type="pres">
      <dgm:prSet presAssocID="{4895DE53-B6DF-F34D-9A00-A9EAFF6BB573}" presName="rootText" presStyleLbl="node3" presStyleIdx="3" presStyleCnt="10">
        <dgm:presLayoutVars>
          <dgm:chPref val="3"/>
        </dgm:presLayoutVars>
      </dgm:prSet>
      <dgm:spPr/>
      <dgm:t>
        <a:bodyPr/>
        <a:lstStyle/>
        <a:p>
          <a:endParaRPr lang="es-ES"/>
        </a:p>
      </dgm:t>
    </dgm:pt>
    <dgm:pt modelId="{A001A224-B91B-7340-89D2-A45116A9E3F7}" type="pres">
      <dgm:prSet presAssocID="{4895DE53-B6DF-F34D-9A00-A9EAFF6BB573}" presName="rootConnector" presStyleLbl="node3" presStyleIdx="3" presStyleCnt="10"/>
      <dgm:spPr/>
      <dgm:t>
        <a:bodyPr/>
        <a:lstStyle/>
        <a:p>
          <a:endParaRPr lang="es-ES"/>
        </a:p>
      </dgm:t>
    </dgm:pt>
    <dgm:pt modelId="{F1F5773E-2450-B44B-8124-2A2118A88EE8}" type="pres">
      <dgm:prSet presAssocID="{4895DE53-B6DF-F34D-9A00-A9EAFF6BB573}" presName="hierChild4" presStyleCnt="0"/>
      <dgm:spPr/>
    </dgm:pt>
    <dgm:pt modelId="{557B8F3A-4FA3-1D47-B402-BB322A3E38AF}" type="pres">
      <dgm:prSet presAssocID="{4895DE53-B6DF-F34D-9A00-A9EAFF6BB573}" presName="hierChild5" presStyleCnt="0"/>
      <dgm:spPr/>
    </dgm:pt>
    <dgm:pt modelId="{772E5F85-CDED-984D-B4B4-3CB1707E26D8}" type="pres">
      <dgm:prSet presAssocID="{5945715B-DADF-874D-AFA4-76C1B3B8C89C}" presName="hierChild5" presStyleCnt="0"/>
      <dgm:spPr/>
    </dgm:pt>
    <dgm:pt modelId="{277149B4-40EF-7D4C-A20B-A0A318E73533}" type="pres">
      <dgm:prSet presAssocID="{51A8A020-B1D9-7942-82F0-60CC512E33B7}" presName="Name37" presStyleLbl="parChTrans1D2" presStyleIdx="1" presStyleCnt="6"/>
      <dgm:spPr/>
      <dgm:t>
        <a:bodyPr/>
        <a:lstStyle/>
        <a:p>
          <a:endParaRPr lang="es-ES"/>
        </a:p>
      </dgm:t>
    </dgm:pt>
    <dgm:pt modelId="{37FED9E5-62B5-0E47-B7F0-4D5E540D5180}" type="pres">
      <dgm:prSet presAssocID="{112667A6-0BF5-384F-8F5D-EDD051781561}" presName="hierRoot2" presStyleCnt="0">
        <dgm:presLayoutVars>
          <dgm:hierBranch val="init"/>
        </dgm:presLayoutVars>
      </dgm:prSet>
      <dgm:spPr/>
    </dgm:pt>
    <dgm:pt modelId="{774FED30-E311-7E4F-B6D5-D804477F72B9}" type="pres">
      <dgm:prSet presAssocID="{112667A6-0BF5-384F-8F5D-EDD051781561}" presName="rootComposite" presStyleCnt="0"/>
      <dgm:spPr/>
    </dgm:pt>
    <dgm:pt modelId="{26AE0EBE-D41C-D340-8F9A-B7316BCE25DD}" type="pres">
      <dgm:prSet presAssocID="{112667A6-0BF5-384F-8F5D-EDD051781561}" presName="rootText" presStyleLbl="node2" presStyleIdx="1" presStyleCnt="6">
        <dgm:presLayoutVars>
          <dgm:chPref val="3"/>
        </dgm:presLayoutVars>
      </dgm:prSet>
      <dgm:spPr/>
      <dgm:t>
        <a:bodyPr/>
        <a:lstStyle/>
        <a:p>
          <a:endParaRPr lang="es-ES"/>
        </a:p>
      </dgm:t>
    </dgm:pt>
    <dgm:pt modelId="{C3B141AF-EEDA-EE41-A7D4-4937CF872E1B}" type="pres">
      <dgm:prSet presAssocID="{112667A6-0BF5-384F-8F5D-EDD051781561}" presName="rootConnector" presStyleLbl="node2" presStyleIdx="1" presStyleCnt="6"/>
      <dgm:spPr/>
      <dgm:t>
        <a:bodyPr/>
        <a:lstStyle/>
        <a:p>
          <a:endParaRPr lang="es-ES"/>
        </a:p>
      </dgm:t>
    </dgm:pt>
    <dgm:pt modelId="{8BFC8E25-AB6E-0447-981B-2C5008786CD3}" type="pres">
      <dgm:prSet presAssocID="{112667A6-0BF5-384F-8F5D-EDD051781561}" presName="hierChild4" presStyleCnt="0"/>
      <dgm:spPr/>
    </dgm:pt>
    <dgm:pt modelId="{3B925AC4-34E6-BA4C-B134-EBBBDF0D2D0D}" type="pres">
      <dgm:prSet presAssocID="{A38F749F-BF86-FF4F-A236-0C77CACB0547}" presName="Name37" presStyleLbl="parChTrans1D3" presStyleIdx="4" presStyleCnt="10"/>
      <dgm:spPr/>
      <dgm:t>
        <a:bodyPr/>
        <a:lstStyle/>
        <a:p>
          <a:endParaRPr lang="es-ES"/>
        </a:p>
      </dgm:t>
    </dgm:pt>
    <dgm:pt modelId="{09715915-32CC-A14A-9504-F47C0389C2BB}" type="pres">
      <dgm:prSet presAssocID="{7C6E5E28-1587-0847-9360-267EAA244A14}" presName="hierRoot2" presStyleCnt="0">
        <dgm:presLayoutVars>
          <dgm:hierBranch val="init"/>
        </dgm:presLayoutVars>
      </dgm:prSet>
      <dgm:spPr/>
    </dgm:pt>
    <dgm:pt modelId="{79653109-C574-D84E-9022-B3D519FCF94B}" type="pres">
      <dgm:prSet presAssocID="{7C6E5E28-1587-0847-9360-267EAA244A14}" presName="rootComposite" presStyleCnt="0"/>
      <dgm:spPr/>
    </dgm:pt>
    <dgm:pt modelId="{ABF3BA35-94E0-1141-88F3-D192F97B8D86}" type="pres">
      <dgm:prSet presAssocID="{7C6E5E28-1587-0847-9360-267EAA244A14}" presName="rootText" presStyleLbl="node3" presStyleIdx="4" presStyleCnt="10">
        <dgm:presLayoutVars>
          <dgm:chPref val="3"/>
        </dgm:presLayoutVars>
      </dgm:prSet>
      <dgm:spPr/>
      <dgm:t>
        <a:bodyPr/>
        <a:lstStyle/>
        <a:p>
          <a:endParaRPr lang="es-ES"/>
        </a:p>
      </dgm:t>
    </dgm:pt>
    <dgm:pt modelId="{48DBA5E2-CE29-084A-BF02-8E8EAC728AC5}" type="pres">
      <dgm:prSet presAssocID="{7C6E5E28-1587-0847-9360-267EAA244A14}" presName="rootConnector" presStyleLbl="node3" presStyleIdx="4" presStyleCnt="10"/>
      <dgm:spPr/>
      <dgm:t>
        <a:bodyPr/>
        <a:lstStyle/>
        <a:p>
          <a:endParaRPr lang="es-ES"/>
        </a:p>
      </dgm:t>
    </dgm:pt>
    <dgm:pt modelId="{8F82CA3B-971E-534A-8C89-4660BE86D678}" type="pres">
      <dgm:prSet presAssocID="{7C6E5E28-1587-0847-9360-267EAA244A14}" presName="hierChild4" presStyleCnt="0"/>
      <dgm:spPr/>
    </dgm:pt>
    <dgm:pt modelId="{AAE3B187-E9A2-0B46-8C19-369B357FE673}" type="pres">
      <dgm:prSet presAssocID="{7C6E5E28-1587-0847-9360-267EAA244A14}" presName="hierChild5" presStyleCnt="0"/>
      <dgm:spPr/>
    </dgm:pt>
    <dgm:pt modelId="{B4E9E4A3-D172-8B4D-BC8B-18F540431601}" type="pres">
      <dgm:prSet presAssocID="{4DF9783C-E3CC-384D-9AA3-A0ACDE9C568E}" presName="Name37" presStyleLbl="parChTrans1D3" presStyleIdx="5" presStyleCnt="10"/>
      <dgm:spPr/>
      <dgm:t>
        <a:bodyPr/>
        <a:lstStyle/>
        <a:p>
          <a:endParaRPr lang="es-ES"/>
        </a:p>
      </dgm:t>
    </dgm:pt>
    <dgm:pt modelId="{FBDBDB92-92A8-B54A-914D-3DA3AB00345A}" type="pres">
      <dgm:prSet presAssocID="{D19A6A3B-1FD9-5D41-BB47-3E81805E54D8}" presName="hierRoot2" presStyleCnt="0">
        <dgm:presLayoutVars>
          <dgm:hierBranch val="init"/>
        </dgm:presLayoutVars>
      </dgm:prSet>
      <dgm:spPr/>
    </dgm:pt>
    <dgm:pt modelId="{7B735C4F-A55F-8C49-856F-58475E357AE8}" type="pres">
      <dgm:prSet presAssocID="{D19A6A3B-1FD9-5D41-BB47-3E81805E54D8}" presName="rootComposite" presStyleCnt="0"/>
      <dgm:spPr/>
    </dgm:pt>
    <dgm:pt modelId="{2EA083DC-9D43-1842-B14C-B0CBC45FAB62}" type="pres">
      <dgm:prSet presAssocID="{D19A6A3B-1FD9-5D41-BB47-3E81805E54D8}" presName="rootText" presStyleLbl="node3" presStyleIdx="5" presStyleCnt="10">
        <dgm:presLayoutVars>
          <dgm:chPref val="3"/>
        </dgm:presLayoutVars>
      </dgm:prSet>
      <dgm:spPr/>
      <dgm:t>
        <a:bodyPr/>
        <a:lstStyle/>
        <a:p>
          <a:endParaRPr lang="es-ES"/>
        </a:p>
      </dgm:t>
    </dgm:pt>
    <dgm:pt modelId="{4758A617-01C0-A143-B8CA-A7B2A372138B}" type="pres">
      <dgm:prSet presAssocID="{D19A6A3B-1FD9-5D41-BB47-3E81805E54D8}" presName="rootConnector" presStyleLbl="node3" presStyleIdx="5" presStyleCnt="10"/>
      <dgm:spPr/>
      <dgm:t>
        <a:bodyPr/>
        <a:lstStyle/>
        <a:p>
          <a:endParaRPr lang="es-ES"/>
        </a:p>
      </dgm:t>
    </dgm:pt>
    <dgm:pt modelId="{476B5582-BEF8-EF4B-9B2E-F02F8C75549B}" type="pres">
      <dgm:prSet presAssocID="{D19A6A3B-1FD9-5D41-BB47-3E81805E54D8}" presName="hierChild4" presStyleCnt="0"/>
      <dgm:spPr/>
    </dgm:pt>
    <dgm:pt modelId="{60B384A0-DF00-554F-8735-FD89E8CC3978}" type="pres">
      <dgm:prSet presAssocID="{D19A6A3B-1FD9-5D41-BB47-3E81805E54D8}" presName="hierChild5" presStyleCnt="0"/>
      <dgm:spPr/>
    </dgm:pt>
    <dgm:pt modelId="{26B08D6F-2BAE-AA47-80EF-A8DBE52C9390}" type="pres">
      <dgm:prSet presAssocID="{5AC5DA18-B34E-4549-AED3-999DD9B9E54C}" presName="Name37" presStyleLbl="parChTrans1D3" presStyleIdx="6" presStyleCnt="10"/>
      <dgm:spPr/>
      <dgm:t>
        <a:bodyPr/>
        <a:lstStyle/>
        <a:p>
          <a:endParaRPr lang="es-ES"/>
        </a:p>
      </dgm:t>
    </dgm:pt>
    <dgm:pt modelId="{CE7A5B52-1D4E-9749-9B2C-78AB667D23EB}" type="pres">
      <dgm:prSet presAssocID="{56689A09-D81F-2C44-AF56-BC05DAEE4E8E}" presName="hierRoot2" presStyleCnt="0">
        <dgm:presLayoutVars>
          <dgm:hierBranch val="init"/>
        </dgm:presLayoutVars>
      </dgm:prSet>
      <dgm:spPr/>
    </dgm:pt>
    <dgm:pt modelId="{25F251FD-18F1-4B4C-B0A4-99619A7DA4BF}" type="pres">
      <dgm:prSet presAssocID="{56689A09-D81F-2C44-AF56-BC05DAEE4E8E}" presName="rootComposite" presStyleCnt="0"/>
      <dgm:spPr/>
    </dgm:pt>
    <dgm:pt modelId="{95C4A287-C04E-7D47-ABBB-53235492DFE1}" type="pres">
      <dgm:prSet presAssocID="{56689A09-D81F-2C44-AF56-BC05DAEE4E8E}" presName="rootText" presStyleLbl="node3" presStyleIdx="6" presStyleCnt="10">
        <dgm:presLayoutVars>
          <dgm:chPref val="3"/>
        </dgm:presLayoutVars>
      </dgm:prSet>
      <dgm:spPr/>
      <dgm:t>
        <a:bodyPr/>
        <a:lstStyle/>
        <a:p>
          <a:endParaRPr lang="es-ES"/>
        </a:p>
      </dgm:t>
    </dgm:pt>
    <dgm:pt modelId="{DFAD41F7-194B-D140-BFCC-115DD50DC095}" type="pres">
      <dgm:prSet presAssocID="{56689A09-D81F-2C44-AF56-BC05DAEE4E8E}" presName="rootConnector" presStyleLbl="node3" presStyleIdx="6" presStyleCnt="10"/>
      <dgm:spPr/>
      <dgm:t>
        <a:bodyPr/>
        <a:lstStyle/>
        <a:p>
          <a:endParaRPr lang="es-ES"/>
        </a:p>
      </dgm:t>
    </dgm:pt>
    <dgm:pt modelId="{9E72CF1F-7364-9C45-BAED-1E2BC9CCDA54}" type="pres">
      <dgm:prSet presAssocID="{56689A09-D81F-2C44-AF56-BC05DAEE4E8E}" presName="hierChild4" presStyleCnt="0"/>
      <dgm:spPr/>
    </dgm:pt>
    <dgm:pt modelId="{F93310DB-6118-E542-B155-075342BAD6CD}" type="pres">
      <dgm:prSet presAssocID="{56689A09-D81F-2C44-AF56-BC05DAEE4E8E}" presName="hierChild5" presStyleCnt="0"/>
      <dgm:spPr/>
    </dgm:pt>
    <dgm:pt modelId="{12EEF3EC-E00C-5E4A-8EE6-C76033FF37AD}" type="pres">
      <dgm:prSet presAssocID="{112667A6-0BF5-384F-8F5D-EDD051781561}" presName="hierChild5" presStyleCnt="0"/>
      <dgm:spPr/>
    </dgm:pt>
    <dgm:pt modelId="{6D70B5A9-7B21-E748-B736-CD36E2407044}" type="pres">
      <dgm:prSet presAssocID="{88507458-4184-8A4A-8DAC-4E574E6FFB0C}" presName="Name37" presStyleLbl="parChTrans1D2" presStyleIdx="2" presStyleCnt="6"/>
      <dgm:spPr/>
      <dgm:t>
        <a:bodyPr/>
        <a:lstStyle/>
        <a:p>
          <a:endParaRPr lang="es-ES"/>
        </a:p>
      </dgm:t>
    </dgm:pt>
    <dgm:pt modelId="{24BC5215-DFB7-9D49-9E13-E611ED37EE46}" type="pres">
      <dgm:prSet presAssocID="{4D04C343-2781-7C48-823E-629F7C73E25E}" presName="hierRoot2" presStyleCnt="0">
        <dgm:presLayoutVars>
          <dgm:hierBranch val="init"/>
        </dgm:presLayoutVars>
      </dgm:prSet>
      <dgm:spPr/>
    </dgm:pt>
    <dgm:pt modelId="{AE9D5715-32E1-B149-93FC-0973711EB992}" type="pres">
      <dgm:prSet presAssocID="{4D04C343-2781-7C48-823E-629F7C73E25E}" presName="rootComposite" presStyleCnt="0"/>
      <dgm:spPr/>
    </dgm:pt>
    <dgm:pt modelId="{BD45BA4F-C053-714B-B7B2-E4694705270D}" type="pres">
      <dgm:prSet presAssocID="{4D04C343-2781-7C48-823E-629F7C73E25E}" presName="rootText" presStyleLbl="node2" presStyleIdx="2" presStyleCnt="6">
        <dgm:presLayoutVars>
          <dgm:chPref val="3"/>
        </dgm:presLayoutVars>
      </dgm:prSet>
      <dgm:spPr/>
      <dgm:t>
        <a:bodyPr/>
        <a:lstStyle/>
        <a:p>
          <a:endParaRPr lang="es-ES"/>
        </a:p>
      </dgm:t>
    </dgm:pt>
    <dgm:pt modelId="{F941FDCD-744E-AB40-ADF9-6EF91B8EC8E0}" type="pres">
      <dgm:prSet presAssocID="{4D04C343-2781-7C48-823E-629F7C73E25E}" presName="rootConnector" presStyleLbl="node2" presStyleIdx="2" presStyleCnt="6"/>
      <dgm:spPr/>
      <dgm:t>
        <a:bodyPr/>
        <a:lstStyle/>
        <a:p>
          <a:endParaRPr lang="es-ES"/>
        </a:p>
      </dgm:t>
    </dgm:pt>
    <dgm:pt modelId="{1A27C351-E0CA-2544-9E0C-71BE9993135C}" type="pres">
      <dgm:prSet presAssocID="{4D04C343-2781-7C48-823E-629F7C73E25E}" presName="hierChild4" presStyleCnt="0"/>
      <dgm:spPr/>
    </dgm:pt>
    <dgm:pt modelId="{515CA88A-7C99-5341-9C45-2C476C3741AC}" type="pres">
      <dgm:prSet presAssocID="{A781D1B1-FA98-EE43-953D-FC8AA4FE4891}" presName="Name37" presStyleLbl="parChTrans1D3" presStyleIdx="7" presStyleCnt="10"/>
      <dgm:spPr/>
      <dgm:t>
        <a:bodyPr/>
        <a:lstStyle/>
        <a:p>
          <a:endParaRPr lang="es-ES"/>
        </a:p>
      </dgm:t>
    </dgm:pt>
    <dgm:pt modelId="{96E1ACA3-AA24-1444-BD93-CA096E41179C}" type="pres">
      <dgm:prSet presAssocID="{62568BF7-E87F-1C4C-A430-C429157A6EE2}" presName="hierRoot2" presStyleCnt="0">
        <dgm:presLayoutVars>
          <dgm:hierBranch val="init"/>
        </dgm:presLayoutVars>
      </dgm:prSet>
      <dgm:spPr/>
    </dgm:pt>
    <dgm:pt modelId="{E9FF5E1F-1E03-9F4F-847D-37A947C527A3}" type="pres">
      <dgm:prSet presAssocID="{62568BF7-E87F-1C4C-A430-C429157A6EE2}" presName="rootComposite" presStyleCnt="0"/>
      <dgm:spPr/>
    </dgm:pt>
    <dgm:pt modelId="{33CCA14A-DF84-B84A-9965-0C03F31F2FD5}" type="pres">
      <dgm:prSet presAssocID="{62568BF7-E87F-1C4C-A430-C429157A6EE2}" presName="rootText" presStyleLbl="node3" presStyleIdx="7" presStyleCnt="10">
        <dgm:presLayoutVars>
          <dgm:chPref val="3"/>
        </dgm:presLayoutVars>
      </dgm:prSet>
      <dgm:spPr/>
      <dgm:t>
        <a:bodyPr/>
        <a:lstStyle/>
        <a:p>
          <a:endParaRPr lang="es-ES"/>
        </a:p>
      </dgm:t>
    </dgm:pt>
    <dgm:pt modelId="{3B3E1D24-5FB9-5C4E-9F53-F05E0AC4DD39}" type="pres">
      <dgm:prSet presAssocID="{62568BF7-E87F-1C4C-A430-C429157A6EE2}" presName="rootConnector" presStyleLbl="node3" presStyleIdx="7" presStyleCnt="10"/>
      <dgm:spPr/>
      <dgm:t>
        <a:bodyPr/>
        <a:lstStyle/>
        <a:p>
          <a:endParaRPr lang="es-ES"/>
        </a:p>
      </dgm:t>
    </dgm:pt>
    <dgm:pt modelId="{57E8B327-39FD-8448-AA59-EAC54A566833}" type="pres">
      <dgm:prSet presAssocID="{62568BF7-E87F-1C4C-A430-C429157A6EE2}" presName="hierChild4" presStyleCnt="0"/>
      <dgm:spPr/>
    </dgm:pt>
    <dgm:pt modelId="{CF824AD9-90FC-4648-B13D-A65D7995E12E}" type="pres">
      <dgm:prSet presAssocID="{62568BF7-E87F-1C4C-A430-C429157A6EE2}" presName="hierChild5" presStyleCnt="0"/>
      <dgm:spPr/>
    </dgm:pt>
    <dgm:pt modelId="{0108FAD7-FDBE-AD4A-84D8-D47A53FA0994}" type="pres">
      <dgm:prSet presAssocID="{B9DE7B63-0BD8-7E44-9C7D-2FDE55143592}" presName="Name37" presStyleLbl="parChTrans1D3" presStyleIdx="8" presStyleCnt="10"/>
      <dgm:spPr/>
      <dgm:t>
        <a:bodyPr/>
        <a:lstStyle/>
        <a:p>
          <a:endParaRPr lang="es-ES"/>
        </a:p>
      </dgm:t>
    </dgm:pt>
    <dgm:pt modelId="{6A922E2D-35BC-1041-92DE-3AA4C12E1E27}" type="pres">
      <dgm:prSet presAssocID="{B41A65EE-756F-DB41-8845-965576751921}" presName="hierRoot2" presStyleCnt="0">
        <dgm:presLayoutVars>
          <dgm:hierBranch val="init"/>
        </dgm:presLayoutVars>
      </dgm:prSet>
      <dgm:spPr/>
    </dgm:pt>
    <dgm:pt modelId="{12DC6ABB-8CF5-1648-B097-41BC6CAD32F5}" type="pres">
      <dgm:prSet presAssocID="{B41A65EE-756F-DB41-8845-965576751921}" presName="rootComposite" presStyleCnt="0"/>
      <dgm:spPr/>
    </dgm:pt>
    <dgm:pt modelId="{A8D20CC3-5350-FF40-BBD7-13E7EDA930F4}" type="pres">
      <dgm:prSet presAssocID="{B41A65EE-756F-DB41-8845-965576751921}" presName="rootText" presStyleLbl="node3" presStyleIdx="8" presStyleCnt="10">
        <dgm:presLayoutVars>
          <dgm:chPref val="3"/>
        </dgm:presLayoutVars>
      </dgm:prSet>
      <dgm:spPr/>
      <dgm:t>
        <a:bodyPr/>
        <a:lstStyle/>
        <a:p>
          <a:endParaRPr lang="es-ES"/>
        </a:p>
      </dgm:t>
    </dgm:pt>
    <dgm:pt modelId="{3B506332-2C70-F148-86D5-5C72E9891BD9}" type="pres">
      <dgm:prSet presAssocID="{B41A65EE-756F-DB41-8845-965576751921}" presName="rootConnector" presStyleLbl="node3" presStyleIdx="8" presStyleCnt="10"/>
      <dgm:spPr/>
      <dgm:t>
        <a:bodyPr/>
        <a:lstStyle/>
        <a:p>
          <a:endParaRPr lang="es-ES"/>
        </a:p>
      </dgm:t>
    </dgm:pt>
    <dgm:pt modelId="{A64563D6-A7AA-A246-9E73-6960FAF97B96}" type="pres">
      <dgm:prSet presAssocID="{B41A65EE-756F-DB41-8845-965576751921}" presName="hierChild4" presStyleCnt="0"/>
      <dgm:spPr/>
    </dgm:pt>
    <dgm:pt modelId="{26EE31CA-F539-3745-BE0E-412CAFF158C8}" type="pres">
      <dgm:prSet presAssocID="{B41A65EE-756F-DB41-8845-965576751921}" presName="hierChild5" presStyleCnt="0"/>
      <dgm:spPr/>
    </dgm:pt>
    <dgm:pt modelId="{9F09FF16-B267-DF46-AEA9-CA623AB3E2F0}" type="pres">
      <dgm:prSet presAssocID="{EFC1C727-F683-FE48-BCE4-1A1A1CF63185}" presName="Name37" presStyleLbl="parChTrans1D3" presStyleIdx="9" presStyleCnt="10"/>
      <dgm:spPr/>
      <dgm:t>
        <a:bodyPr/>
        <a:lstStyle/>
        <a:p>
          <a:endParaRPr lang="es-ES"/>
        </a:p>
      </dgm:t>
    </dgm:pt>
    <dgm:pt modelId="{3558F577-934A-ED49-B5D5-17CB89354CBF}" type="pres">
      <dgm:prSet presAssocID="{65951B59-3DA5-5B44-AC69-AF8E8375188D}" presName="hierRoot2" presStyleCnt="0">
        <dgm:presLayoutVars>
          <dgm:hierBranch val="init"/>
        </dgm:presLayoutVars>
      </dgm:prSet>
      <dgm:spPr/>
    </dgm:pt>
    <dgm:pt modelId="{C192C5F2-0BE8-1B43-9223-A05202A5625F}" type="pres">
      <dgm:prSet presAssocID="{65951B59-3DA5-5B44-AC69-AF8E8375188D}" presName="rootComposite" presStyleCnt="0"/>
      <dgm:spPr/>
    </dgm:pt>
    <dgm:pt modelId="{810A9314-D35B-024A-8057-4AB54E34FB35}" type="pres">
      <dgm:prSet presAssocID="{65951B59-3DA5-5B44-AC69-AF8E8375188D}" presName="rootText" presStyleLbl="node3" presStyleIdx="9" presStyleCnt="10">
        <dgm:presLayoutVars>
          <dgm:chPref val="3"/>
        </dgm:presLayoutVars>
      </dgm:prSet>
      <dgm:spPr/>
      <dgm:t>
        <a:bodyPr/>
        <a:lstStyle/>
        <a:p>
          <a:endParaRPr lang="es-ES"/>
        </a:p>
      </dgm:t>
    </dgm:pt>
    <dgm:pt modelId="{FB5145BA-33D6-7248-A927-943F9A302B45}" type="pres">
      <dgm:prSet presAssocID="{65951B59-3DA5-5B44-AC69-AF8E8375188D}" presName="rootConnector" presStyleLbl="node3" presStyleIdx="9" presStyleCnt="10"/>
      <dgm:spPr/>
      <dgm:t>
        <a:bodyPr/>
        <a:lstStyle/>
        <a:p>
          <a:endParaRPr lang="es-ES"/>
        </a:p>
      </dgm:t>
    </dgm:pt>
    <dgm:pt modelId="{79A27851-AFB3-4147-88BC-533651E0138D}" type="pres">
      <dgm:prSet presAssocID="{65951B59-3DA5-5B44-AC69-AF8E8375188D}" presName="hierChild4" presStyleCnt="0"/>
      <dgm:spPr/>
    </dgm:pt>
    <dgm:pt modelId="{8C3B9742-4C26-5F43-B481-C0FC4DEDF0E4}" type="pres">
      <dgm:prSet presAssocID="{65951B59-3DA5-5B44-AC69-AF8E8375188D}" presName="hierChild5" presStyleCnt="0"/>
      <dgm:spPr/>
    </dgm:pt>
    <dgm:pt modelId="{CA2E0EFF-DAA2-8A4B-8FBF-2A026D69F353}" type="pres">
      <dgm:prSet presAssocID="{4D04C343-2781-7C48-823E-629F7C73E25E}" presName="hierChild5" presStyleCnt="0"/>
      <dgm:spPr/>
    </dgm:pt>
    <dgm:pt modelId="{7E611EE7-CFAC-AB4C-887C-3A550FADDD63}" type="pres">
      <dgm:prSet presAssocID="{24394623-3ADF-D744-A2BD-8BD7AED584C7}" presName="Name37" presStyleLbl="parChTrans1D2" presStyleIdx="3" presStyleCnt="6"/>
      <dgm:spPr/>
      <dgm:t>
        <a:bodyPr/>
        <a:lstStyle/>
        <a:p>
          <a:endParaRPr lang="es-ES"/>
        </a:p>
      </dgm:t>
    </dgm:pt>
    <dgm:pt modelId="{0B34C804-4A67-AB48-BC68-FC82D2DAC97C}" type="pres">
      <dgm:prSet presAssocID="{5B98115C-415C-0D45-9FB6-699D6C65F628}" presName="hierRoot2" presStyleCnt="0">
        <dgm:presLayoutVars>
          <dgm:hierBranch val="init"/>
        </dgm:presLayoutVars>
      </dgm:prSet>
      <dgm:spPr/>
    </dgm:pt>
    <dgm:pt modelId="{75B25729-82F6-FC49-8D55-0B85E2CEF27D}" type="pres">
      <dgm:prSet presAssocID="{5B98115C-415C-0D45-9FB6-699D6C65F628}" presName="rootComposite" presStyleCnt="0"/>
      <dgm:spPr/>
    </dgm:pt>
    <dgm:pt modelId="{4CF53C9E-1B1B-4645-ADFF-FAC7D6EB2CF9}" type="pres">
      <dgm:prSet presAssocID="{5B98115C-415C-0D45-9FB6-699D6C65F628}" presName="rootText" presStyleLbl="node2" presStyleIdx="3" presStyleCnt="6">
        <dgm:presLayoutVars>
          <dgm:chPref val="3"/>
        </dgm:presLayoutVars>
      </dgm:prSet>
      <dgm:spPr/>
      <dgm:t>
        <a:bodyPr/>
        <a:lstStyle/>
        <a:p>
          <a:endParaRPr lang="es-ES"/>
        </a:p>
      </dgm:t>
    </dgm:pt>
    <dgm:pt modelId="{84421DBA-5A3A-B74E-A68D-6495973CDF50}" type="pres">
      <dgm:prSet presAssocID="{5B98115C-415C-0D45-9FB6-699D6C65F628}" presName="rootConnector" presStyleLbl="node2" presStyleIdx="3" presStyleCnt="6"/>
      <dgm:spPr/>
      <dgm:t>
        <a:bodyPr/>
        <a:lstStyle/>
        <a:p>
          <a:endParaRPr lang="es-ES"/>
        </a:p>
      </dgm:t>
    </dgm:pt>
    <dgm:pt modelId="{B7FD5085-8CA0-1248-9FC8-0802F7964E8E}" type="pres">
      <dgm:prSet presAssocID="{5B98115C-415C-0D45-9FB6-699D6C65F628}" presName="hierChild4" presStyleCnt="0"/>
      <dgm:spPr/>
    </dgm:pt>
    <dgm:pt modelId="{DAC05453-A846-204C-AD86-E345BCB908BF}" type="pres">
      <dgm:prSet presAssocID="{5B98115C-415C-0D45-9FB6-699D6C65F628}" presName="hierChild5" presStyleCnt="0"/>
      <dgm:spPr/>
    </dgm:pt>
    <dgm:pt modelId="{BAA3E322-544F-2844-901D-24D3F39718AE}" type="pres">
      <dgm:prSet presAssocID="{5B203E99-400B-A441-9BF8-8541375D7985}" presName="Name37" presStyleLbl="parChTrans1D2" presStyleIdx="4" presStyleCnt="6"/>
      <dgm:spPr/>
      <dgm:t>
        <a:bodyPr/>
        <a:lstStyle/>
        <a:p>
          <a:endParaRPr lang="es-ES"/>
        </a:p>
      </dgm:t>
    </dgm:pt>
    <dgm:pt modelId="{4AB438C7-3294-6D43-B61D-A60911FEE9D6}" type="pres">
      <dgm:prSet presAssocID="{DACC69CC-8A5E-2840-9500-F86522C7607D}" presName="hierRoot2" presStyleCnt="0">
        <dgm:presLayoutVars>
          <dgm:hierBranch val="init"/>
        </dgm:presLayoutVars>
      </dgm:prSet>
      <dgm:spPr/>
    </dgm:pt>
    <dgm:pt modelId="{F5576522-0F60-2240-A110-160E4A0294C5}" type="pres">
      <dgm:prSet presAssocID="{DACC69CC-8A5E-2840-9500-F86522C7607D}" presName="rootComposite" presStyleCnt="0"/>
      <dgm:spPr/>
    </dgm:pt>
    <dgm:pt modelId="{29ACDC31-707D-AB45-A2E1-0F8D3621B4E9}" type="pres">
      <dgm:prSet presAssocID="{DACC69CC-8A5E-2840-9500-F86522C7607D}" presName="rootText" presStyleLbl="node2" presStyleIdx="4" presStyleCnt="6">
        <dgm:presLayoutVars>
          <dgm:chPref val="3"/>
        </dgm:presLayoutVars>
      </dgm:prSet>
      <dgm:spPr/>
      <dgm:t>
        <a:bodyPr/>
        <a:lstStyle/>
        <a:p>
          <a:endParaRPr lang="es-ES"/>
        </a:p>
      </dgm:t>
    </dgm:pt>
    <dgm:pt modelId="{01651890-4DF6-9B49-B1E0-0208125F7211}" type="pres">
      <dgm:prSet presAssocID="{DACC69CC-8A5E-2840-9500-F86522C7607D}" presName="rootConnector" presStyleLbl="node2" presStyleIdx="4" presStyleCnt="6"/>
      <dgm:spPr/>
      <dgm:t>
        <a:bodyPr/>
        <a:lstStyle/>
        <a:p>
          <a:endParaRPr lang="es-ES"/>
        </a:p>
      </dgm:t>
    </dgm:pt>
    <dgm:pt modelId="{E2E46995-D669-104F-AEB7-E00D1E540B6B}" type="pres">
      <dgm:prSet presAssocID="{DACC69CC-8A5E-2840-9500-F86522C7607D}" presName="hierChild4" presStyleCnt="0"/>
      <dgm:spPr/>
    </dgm:pt>
    <dgm:pt modelId="{5C6A1D67-C696-CF4B-A1C1-6F437116F661}" type="pres">
      <dgm:prSet presAssocID="{DACC69CC-8A5E-2840-9500-F86522C7607D}" presName="hierChild5" presStyleCnt="0"/>
      <dgm:spPr/>
    </dgm:pt>
    <dgm:pt modelId="{67D73576-21B9-5B46-9EFB-16191432E567}" type="pres">
      <dgm:prSet presAssocID="{61286FA7-D3F9-A740-B6AD-10CD46E84AC0}" presName="Name37" presStyleLbl="parChTrans1D2" presStyleIdx="5" presStyleCnt="6"/>
      <dgm:spPr/>
      <dgm:t>
        <a:bodyPr/>
        <a:lstStyle/>
        <a:p>
          <a:endParaRPr lang="es-ES"/>
        </a:p>
      </dgm:t>
    </dgm:pt>
    <dgm:pt modelId="{BF50A496-BA00-5B44-A816-0920B5E5C26B}" type="pres">
      <dgm:prSet presAssocID="{D2546B1C-AE46-8141-9D71-D8FF3150A106}" presName="hierRoot2" presStyleCnt="0">
        <dgm:presLayoutVars>
          <dgm:hierBranch val="init"/>
        </dgm:presLayoutVars>
      </dgm:prSet>
      <dgm:spPr/>
    </dgm:pt>
    <dgm:pt modelId="{0E04E30E-6A34-2644-8A1B-154D711497CC}" type="pres">
      <dgm:prSet presAssocID="{D2546B1C-AE46-8141-9D71-D8FF3150A106}" presName="rootComposite" presStyleCnt="0"/>
      <dgm:spPr/>
    </dgm:pt>
    <dgm:pt modelId="{0C83E0BE-702B-6D42-9098-CE6FE2861FB8}" type="pres">
      <dgm:prSet presAssocID="{D2546B1C-AE46-8141-9D71-D8FF3150A106}" presName="rootText" presStyleLbl="node2" presStyleIdx="5" presStyleCnt="6">
        <dgm:presLayoutVars>
          <dgm:chPref val="3"/>
        </dgm:presLayoutVars>
      </dgm:prSet>
      <dgm:spPr/>
      <dgm:t>
        <a:bodyPr/>
        <a:lstStyle/>
        <a:p>
          <a:endParaRPr lang="es-ES"/>
        </a:p>
      </dgm:t>
    </dgm:pt>
    <dgm:pt modelId="{4615BA80-C844-4F4A-9753-ACA024907939}" type="pres">
      <dgm:prSet presAssocID="{D2546B1C-AE46-8141-9D71-D8FF3150A106}" presName="rootConnector" presStyleLbl="node2" presStyleIdx="5" presStyleCnt="6"/>
      <dgm:spPr/>
      <dgm:t>
        <a:bodyPr/>
        <a:lstStyle/>
        <a:p>
          <a:endParaRPr lang="es-ES"/>
        </a:p>
      </dgm:t>
    </dgm:pt>
    <dgm:pt modelId="{92003433-1CCB-5240-AF08-B68FC79D6086}" type="pres">
      <dgm:prSet presAssocID="{D2546B1C-AE46-8141-9D71-D8FF3150A106}" presName="hierChild4" presStyleCnt="0"/>
      <dgm:spPr/>
    </dgm:pt>
    <dgm:pt modelId="{FF2FAD84-6A4C-3942-A42A-C84F641F1C4E}" type="pres">
      <dgm:prSet presAssocID="{D2546B1C-AE46-8141-9D71-D8FF3150A106}" presName="hierChild5" presStyleCnt="0"/>
      <dgm:spPr/>
    </dgm:pt>
    <dgm:pt modelId="{F29E1B8F-E84E-8248-B996-EAA6565EF03A}" type="pres">
      <dgm:prSet presAssocID="{4B3B7078-D5F4-5945-A37B-D86D09DC812E}" presName="hierChild3" presStyleCnt="0"/>
      <dgm:spPr/>
    </dgm:pt>
  </dgm:ptLst>
  <dgm:cxnLst>
    <dgm:cxn modelId="{DE5CFE5F-60C3-4C9E-A244-8238A6FB4DE2}" type="presOf" srcId="{2AB4D1B6-406B-D940-9B60-E05C3999FEE8}" destId="{65568D12-229B-A34B-B955-A92B26C50F81}" srcOrd="0" destOrd="0" presId="urn:microsoft.com/office/officeart/2005/8/layout/orgChart1"/>
    <dgm:cxn modelId="{D3F44736-1A48-4709-8B6E-1C52E3A818A2}" type="presOf" srcId="{4895DE53-B6DF-F34D-9A00-A9EAFF6BB573}" destId="{02C1C6E7-7C83-F74B-8AF8-ADC7B0BE5B29}" srcOrd="0" destOrd="0" presId="urn:microsoft.com/office/officeart/2005/8/layout/orgChart1"/>
    <dgm:cxn modelId="{7C662C26-50FF-4711-A6CA-F4D3C7E927DC}" type="presOf" srcId="{5B98115C-415C-0D45-9FB6-699D6C65F628}" destId="{84421DBA-5A3A-B74E-A68D-6495973CDF50}" srcOrd="1" destOrd="0" presId="urn:microsoft.com/office/officeart/2005/8/layout/orgChart1"/>
    <dgm:cxn modelId="{9937AAFE-7DC8-4268-A43A-D2C3A4E75EF2}" type="presOf" srcId="{53C1269E-5C83-F040-86C5-84BB0FBD1A6E}" destId="{22A68627-B168-1448-95C0-62C03DF7A234}" srcOrd="0" destOrd="0" presId="urn:microsoft.com/office/officeart/2005/8/layout/orgChart1"/>
    <dgm:cxn modelId="{143360DF-9A2B-40D2-A88E-84C58CFFA57A}" type="presOf" srcId="{65951B59-3DA5-5B44-AC69-AF8E8375188D}" destId="{810A9314-D35B-024A-8057-4AB54E34FB35}" srcOrd="0" destOrd="0" presId="urn:microsoft.com/office/officeart/2005/8/layout/orgChart1"/>
    <dgm:cxn modelId="{8A453595-17FC-4351-9A5A-457A3E7A65E0}" type="presOf" srcId="{2AB4D1B6-406B-D940-9B60-E05C3999FEE8}" destId="{56C8107C-19FF-074E-A92A-712D0454CD7B}" srcOrd="1" destOrd="0" presId="urn:microsoft.com/office/officeart/2005/8/layout/orgChart1"/>
    <dgm:cxn modelId="{791ED501-E0F6-8445-ABD4-92D7905D64B8}" srcId="{4B3B7078-D5F4-5945-A37B-D86D09DC812E}" destId="{5B98115C-415C-0D45-9FB6-699D6C65F628}" srcOrd="3" destOrd="0" parTransId="{24394623-3ADF-D744-A2BD-8BD7AED584C7}" sibTransId="{ECF8FB55-285C-DB41-AA2E-EC1ABC813BA9}"/>
    <dgm:cxn modelId="{8679CE02-5591-4E65-AA6F-A9155A8BD46B}" type="presOf" srcId="{112667A6-0BF5-384F-8F5D-EDD051781561}" destId="{C3B141AF-EEDA-EE41-A7D4-4937CF872E1B}" srcOrd="1" destOrd="0" presId="urn:microsoft.com/office/officeart/2005/8/layout/orgChart1"/>
    <dgm:cxn modelId="{8AFF9221-FD65-4724-8123-A12B10E29603}" type="presOf" srcId="{5945715B-DADF-874D-AFA4-76C1B3B8C89C}" destId="{BCA2FDB2-DEA6-4144-BF16-230F403C4EA9}" srcOrd="1" destOrd="0" presId="urn:microsoft.com/office/officeart/2005/8/layout/orgChart1"/>
    <dgm:cxn modelId="{536469E4-BEC6-47B8-9D68-647BBF5B98A2}" type="presOf" srcId="{4B3B7078-D5F4-5945-A37B-D86D09DC812E}" destId="{5A53F7FC-23D2-DF49-9381-F738078AE488}" srcOrd="0" destOrd="0" presId="urn:microsoft.com/office/officeart/2005/8/layout/orgChart1"/>
    <dgm:cxn modelId="{8ADB46B1-2610-49A8-8C1D-C8D07BB35535}" type="presOf" srcId="{61286FA7-D3F9-A740-B6AD-10CD46E84AC0}" destId="{67D73576-21B9-5B46-9EFB-16191432E567}" srcOrd="0" destOrd="0" presId="urn:microsoft.com/office/officeart/2005/8/layout/orgChart1"/>
    <dgm:cxn modelId="{8C5B7C38-E7C8-9C4E-85A2-6637134724B0}" srcId="{5945715B-DADF-874D-AFA4-76C1B3B8C89C}" destId="{13B0D222-19F6-EF4E-BD4C-2AAFAC1A5525}" srcOrd="0" destOrd="0" parTransId="{53C1269E-5C83-F040-86C5-84BB0FBD1A6E}" sibTransId="{EA07E310-E33F-1840-943D-BD1B2DF888F1}"/>
    <dgm:cxn modelId="{65454FD0-A664-4617-954D-9EE9F0A74446}" type="presOf" srcId="{13B0D222-19F6-EF4E-BD4C-2AAFAC1A5525}" destId="{807DE725-2410-2A46-A306-0FFE62118D98}" srcOrd="1" destOrd="0" presId="urn:microsoft.com/office/officeart/2005/8/layout/orgChart1"/>
    <dgm:cxn modelId="{029C41AC-9EDB-45F4-B592-04A1BE7E49BF}" type="presOf" srcId="{4B3B7078-D5F4-5945-A37B-D86D09DC812E}" destId="{B527CE86-E6BA-254B-996A-333B83C6A646}" srcOrd="1" destOrd="0" presId="urn:microsoft.com/office/officeart/2005/8/layout/orgChart1"/>
    <dgm:cxn modelId="{C999778B-D5D2-41D2-8C5F-A0B8869405BA}" type="presOf" srcId="{62568BF7-E87F-1C4C-A430-C429157A6EE2}" destId="{33CCA14A-DF84-B84A-9965-0C03F31F2FD5}" srcOrd="0" destOrd="0" presId="urn:microsoft.com/office/officeart/2005/8/layout/orgChart1"/>
    <dgm:cxn modelId="{FCFB3706-CF54-4636-951C-E27244D95B94}" type="presOf" srcId="{DACC69CC-8A5E-2840-9500-F86522C7607D}" destId="{29ACDC31-707D-AB45-A2E1-0F8D3621B4E9}" srcOrd="0" destOrd="0" presId="urn:microsoft.com/office/officeart/2005/8/layout/orgChart1"/>
    <dgm:cxn modelId="{4301BBEF-4DCB-DA45-A500-9D1FBE1EE105}" srcId="{4B3B7078-D5F4-5945-A37B-D86D09DC812E}" destId="{DACC69CC-8A5E-2840-9500-F86522C7607D}" srcOrd="4" destOrd="0" parTransId="{5B203E99-400B-A441-9BF8-8541375D7985}" sibTransId="{B9ABCCDF-519C-F64F-84E7-6DAE58B1EC8F}"/>
    <dgm:cxn modelId="{6E321739-A7A1-6741-A5D5-D82C81F2D4F4}" srcId="{792307E1-BBD8-084E-82C6-623D7A0F3DEE}" destId="{4B3B7078-D5F4-5945-A37B-D86D09DC812E}" srcOrd="0" destOrd="0" parTransId="{7490DD95-36DA-F74F-8BAD-0D51176D49A3}" sibTransId="{646E9B21-641D-FB49-A41E-CE87D22EB5D2}"/>
    <dgm:cxn modelId="{4606BE3D-B9CA-46C9-AB24-0F5F47C69056}" type="presOf" srcId="{E3C07780-E157-A649-B485-FD37A78BD7A1}" destId="{94458085-C6D5-0E4E-AA58-DB394DA0FEC6}" srcOrd="1" destOrd="0" presId="urn:microsoft.com/office/officeart/2005/8/layout/orgChart1"/>
    <dgm:cxn modelId="{7AF1DE22-0DE1-45D4-9D17-2C74DE33547D}" type="presOf" srcId="{56689A09-D81F-2C44-AF56-BC05DAEE4E8E}" destId="{95C4A287-C04E-7D47-ABBB-53235492DFE1}" srcOrd="0" destOrd="0" presId="urn:microsoft.com/office/officeart/2005/8/layout/orgChart1"/>
    <dgm:cxn modelId="{5E1E5E0F-CA9F-4426-A7D3-02AFB3975000}" type="presOf" srcId="{B41A65EE-756F-DB41-8845-965576751921}" destId="{3B506332-2C70-F148-86D5-5C72E9891BD9}" srcOrd="1" destOrd="0" presId="urn:microsoft.com/office/officeart/2005/8/layout/orgChart1"/>
    <dgm:cxn modelId="{3854B100-B680-4584-8B1E-12712854FB1E}" type="presOf" srcId="{B9DE7B63-0BD8-7E44-9C7D-2FDE55143592}" destId="{0108FAD7-FDBE-AD4A-84D8-D47A53FA0994}" srcOrd="0" destOrd="0" presId="urn:microsoft.com/office/officeart/2005/8/layout/orgChart1"/>
    <dgm:cxn modelId="{2C24B08D-DED5-4EF4-8BD9-C33580F7D49A}" type="presOf" srcId="{5AC5DA18-B34E-4549-AED3-999DD9B9E54C}" destId="{26B08D6F-2BAE-AA47-80EF-A8DBE52C9390}" srcOrd="0" destOrd="0" presId="urn:microsoft.com/office/officeart/2005/8/layout/orgChart1"/>
    <dgm:cxn modelId="{5CFE7E7E-92E9-4039-9AC9-BBCE0252A8A5}" type="presOf" srcId="{112667A6-0BF5-384F-8F5D-EDD051781561}" destId="{26AE0EBE-D41C-D340-8F9A-B7316BCE25DD}" srcOrd="0" destOrd="0" presId="urn:microsoft.com/office/officeart/2005/8/layout/orgChart1"/>
    <dgm:cxn modelId="{8D258A41-CD94-42F8-9697-DC76686CF0C6}" type="presOf" srcId="{B41A65EE-756F-DB41-8845-965576751921}" destId="{A8D20CC3-5350-FF40-BBD7-13E7EDA930F4}" srcOrd="0" destOrd="0" presId="urn:microsoft.com/office/officeart/2005/8/layout/orgChart1"/>
    <dgm:cxn modelId="{0E79581C-2734-413E-A718-B3A0BB17F6F9}" type="presOf" srcId="{70137D70-6AAB-3D45-AB13-6DA20F6239E3}" destId="{6F131845-CDCC-F64D-BA2D-0151EE13563F}" srcOrd="0" destOrd="0" presId="urn:microsoft.com/office/officeart/2005/8/layout/orgChart1"/>
    <dgm:cxn modelId="{4FE0F7B0-1FFC-49B3-B3B1-8F909A8B5576}" type="presOf" srcId="{809143E1-CB06-5743-AA26-D7E382D496CD}" destId="{C4FCE028-44F1-734D-A40B-BF2415EFDB1B}" srcOrd="0" destOrd="0" presId="urn:microsoft.com/office/officeart/2005/8/layout/orgChart1"/>
    <dgm:cxn modelId="{781D2916-3A6C-9643-A8CF-581B4822995A}" srcId="{112667A6-0BF5-384F-8F5D-EDD051781561}" destId="{D19A6A3B-1FD9-5D41-BB47-3E81805E54D8}" srcOrd="1" destOrd="0" parTransId="{4DF9783C-E3CC-384D-9AA3-A0ACDE9C568E}" sibTransId="{21C838F1-B681-E54E-B06F-9F745BF81D24}"/>
    <dgm:cxn modelId="{F29FE5C3-1095-4B86-9A52-06138F24BCFB}" type="presOf" srcId="{A781D1B1-FA98-EE43-953D-FC8AA4FE4891}" destId="{515CA88A-7C99-5341-9C45-2C476C3741AC}" srcOrd="0" destOrd="0" presId="urn:microsoft.com/office/officeart/2005/8/layout/orgChart1"/>
    <dgm:cxn modelId="{B34EE69F-3A39-4A02-A8DE-1EA6F03BF047}" type="presOf" srcId="{62568BF7-E87F-1C4C-A430-C429157A6EE2}" destId="{3B3E1D24-5FB9-5C4E-9F53-F05E0AC4DD39}" srcOrd="1" destOrd="0" presId="urn:microsoft.com/office/officeart/2005/8/layout/orgChart1"/>
    <dgm:cxn modelId="{9ED373E6-3479-4D5E-A275-EF3865A6E7BD}" type="presOf" srcId="{4DF9783C-E3CC-384D-9AA3-A0ACDE9C568E}" destId="{B4E9E4A3-D172-8B4D-BC8B-18F540431601}" srcOrd="0" destOrd="0" presId="urn:microsoft.com/office/officeart/2005/8/layout/orgChart1"/>
    <dgm:cxn modelId="{D9D61C1B-82D4-4ADE-9C77-75AEBE93140B}" type="presOf" srcId="{D2546B1C-AE46-8141-9D71-D8FF3150A106}" destId="{0C83E0BE-702B-6D42-9098-CE6FE2861FB8}" srcOrd="0" destOrd="0" presId="urn:microsoft.com/office/officeart/2005/8/layout/orgChart1"/>
    <dgm:cxn modelId="{0AB0C74D-FA7C-4604-861F-168B31AD34A5}" type="presOf" srcId="{88507458-4184-8A4A-8DAC-4E574E6FFB0C}" destId="{6D70B5A9-7B21-E748-B736-CD36E2407044}" srcOrd="0" destOrd="0" presId="urn:microsoft.com/office/officeart/2005/8/layout/orgChart1"/>
    <dgm:cxn modelId="{200C19F7-4637-4B4D-8533-1F250A5EE51D}" type="presOf" srcId="{65951B59-3DA5-5B44-AC69-AF8E8375188D}" destId="{FB5145BA-33D6-7248-A927-943F9A302B45}" srcOrd="1" destOrd="0" presId="urn:microsoft.com/office/officeart/2005/8/layout/orgChart1"/>
    <dgm:cxn modelId="{51D50C09-ECEB-4317-A43B-BA9E0F7EDC4D}" type="presOf" srcId="{EFC1C727-F683-FE48-BCE4-1A1A1CF63185}" destId="{9F09FF16-B267-DF46-AEA9-CA623AB3E2F0}" srcOrd="0" destOrd="0" presId="urn:microsoft.com/office/officeart/2005/8/layout/orgChart1"/>
    <dgm:cxn modelId="{70521B25-18D4-D649-B4F2-3334D98661C5}" srcId="{4D04C343-2781-7C48-823E-629F7C73E25E}" destId="{62568BF7-E87F-1C4C-A430-C429157A6EE2}" srcOrd="0" destOrd="0" parTransId="{A781D1B1-FA98-EE43-953D-FC8AA4FE4891}" sibTransId="{277F4041-654C-C448-9039-59E7DE1DA27C}"/>
    <dgm:cxn modelId="{68A5F32F-65CF-4243-85CB-6CAD59AC78CD}" srcId="{4B3B7078-D5F4-5945-A37B-D86D09DC812E}" destId="{5945715B-DADF-874D-AFA4-76C1B3B8C89C}" srcOrd="0" destOrd="0" parTransId="{809143E1-CB06-5743-AA26-D7E382D496CD}" sibTransId="{760478E5-9163-0E46-A8AE-BEDD9FC646AF}"/>
    <dgm:cxn modelId="{9219D29B-17D5-42DE-8395-CD093BC4DC83}" type="presOf" srcId="{A38F749F-BF86-FF4F-A236-0C77CACB0547}" destId="{3B925AC4-34E6-BA4C-B134-EBBBDF0D2D0D}" srcOrd="0" destOrd="0" presId="urn:microsoft.com/office/officeart/2005/8/layout/orgChart1"/>
    <dgm:cxn modelId="{53F74F70-3F87-2649-8B3F-DA1E9CDFF960}" srcId="{112667A6-0BF5-384F-8F5D-EDD051781561}" destId="{56689A09-D81F-2C44-AF56-BC05DAEE4E8E}" srcOrd="2" destOrd="0" parTransId="{5AC5DA18-B34E-4549-AED3-999DD9B9E54C}" sibTransId="{EB27A5A0-8BE9-7947-B961-AD1221B3BCEA}"/>
    <dgm:cxn modelId="{84CE7314-4E2E-4232-B483-6FC00E20DCAF}" type="presOf" srcId="{5945715B-DADF-874D-AFA4-76C1B3B8C89C}" destId="{CE64248B-5F85-884B-B44E-DF42114588D7}" srcOrd="0" destOrd="0" presId="urn:microsoft.com/office/officeart/2005/8/layout/orgChart1"/>
    <dgm:cxn modelId="{C70B6D13-AF68-4D30-9FD9-7E13DBB4A056}" type="presOf" srcId="{D19A6A3B-1FD9-5D41-BB47-3E81805E54D8}" destId="{2EA083DC-9D43-1842-B14C-B0CBC45FAB62}" srcOrd="0" destOrd="0" presId="urn:microsoft.com/office/officeart/2005/8/layout/orgChart1"/>
    <dgm:cxn modelId="{B00D6D20-8314-4CA0-B031-9A4C056C7A74}" type="presOf" srcId="{792307E1-BBD8-084E-82C6-623D7A0F3DEE}" destId="{57F6F309-4454-624F-BFC6-66570B7BB1F6}" srcOrd="0" destOrd="0" presId="urn:microsoft.com/office/officeart/2005/8/layout/orgChart1"/>
    <dgm:cxn modelId="{80734D84-E065-974A-9509-F43F623A3486}" srcId="{4B3B7078-D5F4-5945-A37B-D86D09DC812E}" destId="{112667A6-0BF5-384F-8F5D-EDD051781561}" srcOrd="1" destOrd="0" parTransId="{51A8A020-B1D9-7942-82F0-60CC512E33B7}" sibTransId="{520A6757-7CE4-C44C-AB5E-8A0124F7A4FF}"/>
    <dgm:cxn modelId="{E380CC20-67A4-BF48-8997-9BD5ED4F24D3}" srcId="{5945715B-DADF-874D-AFA4-76C1B3B8C89C}" destId="{E3C07780-E157-A649-B485-FD37A78BD7A1}" srcOrd="1" destOrd="0" parTransId="{513F9A10-08E0-5742-9444-F81745BFF0E6}" sibTransId="{F8F64A9E-AE8E-A540-AE8A-6DD76C36234C}"/>
    <dgm:cxn modelId="{A4060062-C486-A541-985B-D9AB25981859}" srcId="{5945715B-DADF-874D-AFA4-76C1B3B8C89C}" destId="{2AB4D1B6-406B-D940-9B60-E05C3999FEE8}" srcOrd="2" destOrd="0" parTransId="{AC21037F-3D5A-F14E-B36D-A12D565AC22C}" sibTransId="{8F9F4E80-D661-004B-ABC5-F5FB86918FDD}"/>
    <dgm:cxn modelId="{044574EA-BD44-4320-BCD3-B8C2DBB4FFBF}" type="presOf" srcId="{5B98115C-415C-0D45-9FB6-699D6C65F628}" destId="{4CF53C9E-1B1B-4645-ADFF-FAC7D6EB2CF9}" srcOrd="0" destOrd="0" presId="urn:microsoft.com/office/officeart/2005/8/layout/orgChart1"/>
    <dgm:cxn modelId="{503A19A8-7945-4BF7-9CA4-4C3E5383337C}" type="presOf" srcId="{AC21037F-3D5A-F14E-B36D-A12D565AC22C}" destId="{C93BF34F-1DDC-914D-8BCD-440E8DEA5F3F}" srcOrd="0" destOrd="0" presId="urn:microsoft.com/office/officeart/2005/8/layout/orgChart1"/>
    <dgm:cxn modelId="{5C69184C-E2DA-2D4C-929F-8E6B597A009D}" srcId="{5945715B-DADF-874D-AFA4-76C1B3B8C89C}" destId="{4895DE53-B6DF-F34D-9A00-A9EAFF6BB573}" srcOrd="3" destOrd="0" parTransId="{70137D70-6AAB-3D45-AB13-6DA20F6239E3}" sibTransId="{E8F4DE76-B993-C842-8FD6-B3BB1547F436}"/>
    <dgm:cxn modelId="{5BE731FA-75C5-A046-A4A2-BE575B3E7E3B}" srcId="{4B3B7078-D5F4-5945-A37B-D86D09DC812E}" destId="{D2546B1C-AE46-8141-9D71-D8FF3150A106}" srcOrd="5" destOrd="0" parTransId="{61286FA7-D3F9-A740-B6AD-10CD46E84AC0}" sibTransId="{FD82E449-4C0D-A44C-8ECC-F5BCF6B240EE}"/>
    <dgm:cxn modelId="{57A3A4D2-659F-4F9E-9A73-E33E12E009FF}" type="presOf" srcId="{513F9A10-08E0-5742-9444-F81745BFF0E6}" destId="{748227B7-B1C0-E142-B49A-2FA8ECBBA56A}" srcOrd="0" destOrd="0" presId="urn:microsoft.com/office/officeart/2005/8/layout/orgChart1"/>
    <dgm:cxn modelId="{B5370A79-B4E5-4C49-89CF-FD744C25C05A}" type="presOf" srcId="{DACC69CC-8A5E-2840-9500-F86522C7607D}" destId="{01651890-4DF6-9B49-B1E0-0208125F7211}" srcOrd="1" destOrd="0" presId="urn:microsoft.com/office/officeart/2005/8/layout/orgChart1"/>
    <dgm:cxn modelId="{A02BFC84-5533-44AA-A7B1-6FA7FB86AC31}" type="presOf" srcId="{51A8A020-B1D9-7942-82F0-60CC512E33B7}" destId="{277149B4-40EF-7D4C-A20B-A0A318E73533}" srcOrd="0" destOrd="0" presId="urn:microsoft.com/office/officeart/2005/8/layout/orgChart1"/>
    <dgm:cxn modelId="{912F3C67-421A-47ED-9A43-E8391002D50E}" type="presOf" srcId="{4D04C343-2781-7C48-823E-629F7C73E25E}" destId="{F941FDCD-744E-AB40-ADF9-6EF91B8EC8E0}" srcOrd="1" destOrd="0" presId="urn:microsoft.com/office/officeart/2005/8/layout/orgChart1"/>
    <dgm:cxn modelId="{71932464-1853-4305-A6D6-B625D268AB8E}" type="presOf" srcId="{56689A09-D81F-2C44-AF56-BC05DAEE4E8E}" destId="{DFAD41F7-194B-D140-BFCC-115DD50DC095}" srcOrd="1" destOrd="0" presId="urn:microsoft.com/office/officeart/2005/8/layout/orgChart1"/>
    <dgm:cxn modelId="{08B5CE56-89FC-4CD0-B983-A5193B358AAA}" type="presOf" srcId="{7C6E5E28-1587-0847-9360-267EAA244A14}" destId="{48DBA5E2-CE29-084A-BF02-8E8EAC728AC5}" srcOrd="1" destOrd="0" presId="urn:microsoft.com/office/officeart/2005/8/layout/orgChart1"/>
    <dgm:cxn modelId="{352BDBB2-CA75-472B-AF98-FBB52241EDFB}" type="presOf" srcId="{13B0D222-19F6-EF4E-BD4C-2AAFAC1A5525}" destId="{126375A3-070B-0641-90CA-6CA9A6B8BD20}" srcOrd="0" destOrd="0" presId="urn:microsoft.com/office/officeart/2005/8/layout/orgChart1"/>
    <dgm:cxn modelId="{C39D54F5-25D9-4ABB-B4DD-E82E10FA56E4}" type="presOf" srcId="{E3C07780-E157-A649-B485-FD37A78BD7A1}" destId="{62C1F317-86DA-3449-B641-79348BD4B920}" srcOrd="0" destOrd="0" presId="urn:microsoft.com/office/officeart/2005/8/layout/orgChart1"/>
    <dgm:cxn modelId="{085AB3F0-9653-2A46-BFD1-AE8D1D164F09}" srcId="{4D04C343-2781-7C48-823E-629F7C73E25E}" destId="{B41A65EE-756F-DB41-8845-965576751921}" srcOrd="1" destOrd="0" parTransId="{B9DE7B63-0BD8-7E44-9C7D-2FDE55143592}" sibTransId="{F7DCF4C9-5C0D-BA45-8A19-3FB51A684C1C}"/>
    <dgm:cxn modelId="{F3283791-6837-4033-9D9E-954B95A6BEC5}" type="presOf" srcId="{D2546B1C-AE46-8141-9D71-D8FF3150A106}" destId="{4615BA80-C844-4F4A-9753-ACA024907939}" srcOrd="1" destOrd="0" presId="urn:microsoft.com/office/officeart/2005/8/layout/orgChart1"/>
    <dgm:cxn modelId="{236896E4-C7F3-4249-9DE7-D47F75CBEA59}" srcId="{112667A6-0BF5-384F-8F5D-EDD051781561}" destId="{7C6E5E28-1587-0847-9360-267EAA244A14}" srcOrd="0" destOrd="0" parTransId="{A38F749F-BF86-FF4F-A236-0C77CACB0547}" sibTransId="{401624A2-C60A-3A4C-BA5F-203B23C808E9}"/>
    <dgm:cxn modelId="{C7F88EFE-BCB5-400E-989A-7E42D6A30A8F}" type="presOf" srcId="{4895DE53-B6DF-F34D-9A00-A9EAFF6BB573}" destId="{A001A224-B91B-7340-89D2-A45116A9E3F7}" srcOrd="1" destOrd="0" presId="urn:microsoft.com/office/officeart/2005/8/layout/orgChart1"/>
    <dgm:cxn modelId="{FBB404B6-4603-C143-AAB9-71C93168922D}" srcId="{4B3B7078-D5F4-5945-A37B-D86D09DC812E}" destId="{4D04C343-2781-7C48-823E-629F7C73E25E}" srcOrd="2" destOrd="0" parTransId="{88507458-4184-8A4A-8DAC-4E574E6FFB0C}" sibTransId="{671E010D-31D9-7140-B2CC-8D5005C7558A}"/>
    <dgm:cxn modelId="{FE34B37E-4159-48FB-9C78-4C7A83F635B1}" type="presOf" srcId="{D19A6A3B-1FD9-5D41-BB47-3E81805E54D8}" destId="{4758A617-01C0-A143-B8CA-A7B2A372138B}" srcOrd="1" destOrd="0" presId="urn:microsoft.com/office/officeart/2005/8/layout/orgChart1"/>
    <dgm:cxn modelId="{98D9CB99-FD40-D947-ABE5-943FA9A20CC1}" srcId="{4D04C343-2781-7C48-823E-629F7C73E25E}" destId="{65951B59-3DA5-5B44-AC69-AF8E8375188D}" srcOrd="2" destOrd="0" parTransId="{EFC1C727-F683-FE48-BCE4-1A1A1CF63185}" sibTransId="{6B921EB5-09C8-8A46-93A6-3274B82E6654}"/>
    <dgm:cxn modelId="{CC5F4A55-134C-4DB7-86C5-29D1C27CDEE1}" type="presOf" srcId="{7C6E5E28-1587-0847-9360-267EAA244A14}" destId="{ABF3BA35-94E0-1141-88F3-D192F97B8D86}" srcOrd="0" destOrd="0" presId="urn:microsoft.com/office/officeart/2005/8/layout/orgChart1"/>
    <dgm:cxn modelId="{8017C50B-DAE8-4261-9FF9-C44BB002D144}" type="presOf" srcId="{4D04C343-2781-7C48-823E-629F7C73E25E}" destId="{BD45BA4F-C053-714B-B7B2-E4694705270D}" srcOrd="0" destOrd="0" presId="urn:microsoft.com/office/officeart/2005/8/layout/orgChart1"/>
    <dgm:cxn modelId="{D842C7F7-8121-4504-8D82-4C5C2F8BEE3F}" type="presOf" srcId="{5B203E99-400B-A441-9BF8-8541375D7985}" destId="{BAA3E322-544F-2844-901D-24D3F39718AE}" srcOrd="0" destOrd="0" presId="urn:microsoft.com/office/officeart/2005/8/layout/orgChart1"/>
    <dgm:cxn modelId="{4679F839-A9BF-4995-80F3-A99FC178EC8B}" type="presOf" srcId="{24394623-3ADF-D744-A2BD-8BD7AED584C7}" destId="{7E611EE7-CFAC-AB4C-887C-3A550FADDD63}" srcOrd="0" destOrd="0" presId="urn:microsoft.com/office/officeart/2005/8/layout/orgChart1"/>
    <dgm:cxn modelId="{53ED138E-FDB4-416B-B7C2-C6E9457DFCA2}" type="presParOf" srcId="{57F6F309-4454-624F-BFC6-66570B7BB1F6}" destId="{91182F2C-81F9-3D4B-98C0-0435D3DDA2F8}" srcOrd="0" destOrd="0" presId="urn:microsoft.com/office/officeart/2005/8/layout/orgChart1"/>
    <dgm:cxn modelId="{696A2D06-56BD-4ADD-BB74-8CC89BF3A4C8}" type="presParOf" srcId="{91182F2C-81F9-3D4B-98C0-0435D3DDA2F8}" destId="{E696EC86-D689-C149-9930-70DC56272CDF}" srcOrd="0" destOrd="0" presId="urn:microsoft.com/office/officeart/2005/8/layout/orgChart1"/>
    <dgm:cxn modelId="{7778FE9A-3E46-4688-AE54-0EBEAB206BC0}" type="presParOf" srcId="{E696EC86-D689-C149-9930-70DC56272CDF}" destId="{5A53F7FC-23D2-DF49-9381-F738078AE488}" srcOrd="0" destOrd="0" presId="urn:microsoft.com/office/officeart/2005/8/layout/orgChart1"/>
    <dgm:cxn modelId="{19A4EDA7-A72A-444E-9CCE-6201809633F5}" type="presParOf" srcId="{E696EC86-D689-C149-9930-70DC56272CDF}" destId="{B527CE86-E6BA-254B-996A-333B83C6A646}" srcOrd="1" destOrd="0" presId="urn:microsoft.com/office/officeart/2005/8/layout/orgChart1"/>
    <dgm:cxn modelId="{8742C7AB-F08A-47A8-8A38-D5AE6ED7D7D0}" type="presParOf" srcId="{91182F2C-81F9-3D4B-98C0-0435D3DDA2F8}" destId="{48CE9E3C-5049-B648-B262-28C1AE7388BC}" srcOrd="1" destOrd="0" presId="urn:microsoft.com/office/officeart/2005/8/layout/orgChart1"/>
    <dgm:cxn modelId="{A215F443-1386-4135-ADC7-4BC7E39B3CD7}" type="presParOf" srcId="{48CE9E3C-5049-B648-B262-28C1AE7388BC}" destId="{C4FCE028-44F1-734D-A40B-BF2415EFDB1B}" srcOrd="0" destOrd="0" presId="urn:microsoft.com/office/officeart/2005/8/layout/orgChart1"/>
    <dgm:cxn modelId="{9973686F-BB1E-435C-9B12-3594D4220442}" type="presParOf" srcId="{48CE9E3C-5049-B648-B262-28C1AE7388BC}" destId="{DB9E8904-93E4-884D-81C0-AD64CC22ACA8}" srcOrd="1" destOrd="0" presId="urn:microsoft.com/office/officeart/2005/8/layout/orgChart1"/>
    <dgm:cxn modelId="{5033D052-7DB4-4066-9290-DD402C113F8D}" type="presParOf" srcId="{DB9E8904-93E4-884D-81C0-AD64CC22ACA8}" destId="{447DD0F4-706D-4143-9CC8-E0485415E830}" srcOrd="0" destOrd="0" presId="urn:microsoft.com/office/officeart/2005/8/layout/orgChart1"/>
    <dgm:cxn modelId="{75359240-18F0-455B-B8B8-04DEA34A4EF6}" type="presParOf" srcId="{447DD0F4-706D-4143-9CC8-E0485415E830}" destId="{CE64248B-5F85-884B-B44E-DF42114588D7}" srcOrd="0" destOrd="0" presId="urn:microsoft.com/office/officeart/2005/8/layout/orgChart1"/>
    <dgm:cxn modelId="{12F460E0-BAA0-43EF-B21F-9259F86758A2}" type="presParOf" srcId="{447DD0F4-706D-4143-9CC8-E0485415E830}" destId="{BCA2FDB2-DEA6-4144-BF16-230F403C4EA9}" srcOrd="1" destOrd="0" presId="urn:microsoft.com/office/officeart/2005/8/layout/orgChart1"/>
    <dgm:cxn modelId="{0779C396-B013-4748-B18B-DC09149D7D34}" type="presParOf" srcId="{DB9E8904-93E4-884D-81C0-AD64CC22ACA8}" destId="{8AF08CCC-5299-A042-9064-5F60F4E1F5E7}" srcOrd="1" destOrd="0" presId="urn:microsoft.com/office/officeart/2005/8/layout/orgChart1"/>
    <dgm:cxn modelId="{69DEF5CE-5367-43CE-984A-5D5D90E5B625}" type="presParOf" srcId="{8AF08CCC-5299-A042-9064-5F60F4E1F5E7}" destId="{22A68627-B168-1448-95C0-62C03DF7A234}" srcOrd="0" destOrd="0" presId="urn:microsoft.com/office/officeart/2005/8/layout/orgChart1"/>
    <dgm:cxn modelId="{0D610BC4-6A37-4736-9FBF-702C7D3EFC69}" type="presParOf" srcId="{8AF08CCC-5299-A042-9064-5F60F4E1F5E7}" destId="{165D784E-DEC5-8F45-8AD5-8BF58395C07C}" srcOrd="1" destOrd="0" presId="urn:microsoft.com/office/officeart/2005/8/layout/orgChart1"/>
    <dgm:cxn modelId="{83D80834-64CD-40B4-9077-C9E4F60961B6}" type="presParOf" srcId="{165D784E-DEC5-8F45-8AD5-8BF58395C07C}" destId="{50632FD5-1BC5-8344-9A10-AA7AA6ADB0B8}" srcOrd="0" destOrd="0" presId="urn:microsoft.com/office/officeart/2005/8/layout/orgChart1"/>
    <dgm:cxn modelId="{FB1E8642-58A6-4F01-87EA-885019A2D4D8}" type="presParOf" srcId="{50632FD5-1BC5-8344-9A10-AA7AA6ADB0B8}" destId="{126375A3-070B-0641-90CA-6CA9A6B8BD20}" srcOrd="0" destOrd="0" presId="urn:microsoft.com/office/officeart/2005/8/layout/orgChart1"/>
    <dgm:cxn modelId="{7801A40D-5D33-4703-92A2-2AD40E100E44}" type="presParOf" srcId="{50632FD5-1BC5-8344-9A10-AA7AA6ADB0B8}" destId="{807DE725-2410-2A46-A306-0FFE62118D98}" srcOrd="1" destOrd="0" presId="urn:microsoft.com/office/officeart/2005/8/layout/orgChart1"/>
    <dgm:cxn modelId="{48EDEFF6-7E5C-4C67-A6AD-9EF0D7488DFB}" type="presParOf" srcId="{165D784E-DEC5-8F45-8AD5-8BF58395C07C}" destId="{C0480334-906E-E448-9C3F-BE588D724E6F}" srcOrd="1" destOrd="0" presId="urn:microsoft.com/office/officeart/2005/8/layout/orgChart1"/>
    <dgm:cxn modelId="{16E60CE9-1D81-4D09-87B6-CF41783A6737}" type="presParOf" srcId="{165D784E-DEC5-8F45-8AD5-8BF58395C07C}" destId="{0A40C66E-45FC-344F-9187-CE02ABF06DFE}" srcOrd="2" destOrd="0" presId="urn:microsoft.com/office/officeart/2005/8/layout/orgChart1"/>
    <dgm:cxn modelId="{238B4DE0-1D89-4B9A-926A-F36D95139205}" type="presParOf" srcId="{8AF08CCC-5299-A042-9064-5F60F4E1F5E7}" destId="{748227B7-B1C0-E142-B49A-2FA8ECBBA56A}" srcOrd="2" destOrd="0" presId="urn:microsoft.com/office/officeart/2005/8/layout/orgChart1"/>
    <dgm:cxn modelId="{CAE3D28F-5CD1-43CF-AC85-8C54085C2882}" type="presParOf" srcId="{8AF08CCC-5299-A042-9064-5F60F4E1F5E7}" destId="{71616EEB-E291-154F-8ADF-306BF2BB8522}" srcOrd="3" destOrd="0" presId="urn:microsoft.com/office/officeart/2005/8/layout/orgChart1"/>
    <dgm:cxn modelId="{C58900DD-15EE-46CD-BA22-296E8B7E37B1}" type="presParOf" srcId="{71616EEB-E291-154F-8ADF-306BF2BB8522}" destId="{185FEDF6-172B-4541-A7BA-59ADEB191478}" srcOrd="0" destOrd="0" presId="urn:microsoft.com/office/officeart/2005/8/layout/orgChart1"/>
    <dgm:cxn modelId="{0F66539C-BAB0-4D19-A941-6848AE746E8C}" type="presParOf" srcId="{185FEDF6-172B-4541-A7BA-59ADEB191478}" destId="{62C1F317-86DA-3449-B641-79348BD4B920}" srcOrd="0" destOrd="0" presId="urn:microsoft.com/office/officeart/2005/8/layout/orgChart1"/>
    <dgm:cxn modelId="{E893AE33-E6FC-463C-9DD6-7A43121D49F8}" type="presParOf" srcId="{185FEDF6-172B-4541-A7BA-59ADEB191478}" destId="{94458085-C6D5-0E4E-AA58-DB394DA0FEC6}" srcOrd="1" destOrd="0" presId="urn:microsoft.com/office/officeart/2005/8/layout/orgChart1"/>
    <dgm:cxn modelId="{A453C2A8-4F52-4F6F-AB23-ACA1FD5A8840}" type="presParOf" srcId="{71616EEB-E291-154F-8ADF-306BF2BB8522}" destId="{EAEBC17F-CC08-344B-889B-451750E40FFE}" srcOrd="1" destOrd="0" presId="urn:microsoft.com/office/officeart/2005/8/layout/orgChart1"/>
    <dgm:cxn modelId="{27613484-2407-42D7-A3E6-C6F71EFF5661}" type="presParOf" srcId="{71616EEB-E291-154F-8ADF-306BF2BB8522}" destId="{FBC53B4F-D5A9-8943-960B-14B515AC10A1}" srcOrd="2" destOrd="0" presId="urn:microsoft.com/office/officeart/2005/8/layout/orgChart1"/>
    <dgm:cxn modelId="{514C4B44-1BB6-475B-806D-6A5B3094D7A0}" type="presParOf" srcId="{8AF08CCC-5299-A042-9064-5F60F4E1F5E7}" destId="{C93BF34F-1DDC-914D-8BCD-440E8DEA5F3F}" srcOrd="4" destOrd="0" presId="urn:microsoft.com/office/officeart/2005/8/layout/orgChart1"/>
    <dgm:cxn modelId="{7319B4ED-253F-40E3-A9BF-62ECFAE0C608}" type="presParOf" srcId="{8AF08CCC-5299-A042-9064-5F60F4E1F5E7}" destId="{5CE72F89-B1DC-9A41-A0A2-C9E2AAE24716}" srcOrd="5" destOrd="0" presId="urn:microsoft.com/office/officeart/2005/8/layout/orgChart1"/>
    <dgm:cxn modelId="{23C32AAD-5D2E-4DF4-B79B-3CC21139D729}" type="presParOf" srcId="{5CE72F89-B1DC-9A41-A0A2-C9E2AAE24716}" destId="{4EF9670B-E1DA-5D46-A4D3-58AB8E64B897}" srcOrd="0" destOrd="0" presId="urn:microsoft.com/office/officeart/2005/8/layout/orgChart1"/>
    <dgm:cxn modelId="{74238570-31D6-478A-B45B-723818292B4A}" type="presParOf" srcId="{4EF9670B-E1DA-5D46-A4D3-58AB8E64B897}" destId="{65568D12-229B-A34B-B955-A92B26C50F81}" srcOrd="0" destOrd="0" presId="urn:microsoft.com/office/officeart/2005/8/layout/orgChart1"/>
    <dgm:cxn modelId="{12099BBC-8C63-4543-827F-60B7B44FE74C}" type="presParOf" srcId="{4EF9670B-E1DA-5D46-A4D3-58AB8E64B897}" destId="{56C8107C-19FF-074E-A92A-712D0454CD7B}" srcOrd="1" destOrd="0" presId="urn:microsoft.com/office/officeart/2005/8/layout/orgChart1"/>
    <dgm:cxn modelId="{3EB973F6-D17E-4FE6-9802-01DF85DF4B77}" type="presParOf" srcId="{5CE72F89-B1DC-9A41-A0A2-C9E2AAE24716}" destId="{3F33F932-CE0A-6749-B889-427187B48ACF}" srcOrd="1" destOrd="0" presId="urn:microsoft.com/office/officeart/2005/8/layout/orgChart1"/>
    <dgm:cxn modelId="{355272F1-01B7-43E6-AB66-23C0E7044FA3}" type="presParOf" srcId="{5CE72F89-B1DC-9A41-A0A2-C9E2AAE24716}" destId="{CCA67A7C-C850-524B-8378-B5F592EF2253}" srcOrd="2" destOrd="0" presId="urn:microsoft.com/office/officeart/2005/8/layout/orgChart1"/>
    <dgm:cxn modelId="{A39442AB-01C3-4912-A2D5-4137C439DF98}" type="presParOf" srcId="{8AF08CCC-5299-A042-9064-5F60F4E1F5E7}" destId="{6F131845-CDCC-F64D-BA2D-0151EE13563F}" srcOrd="6" destOrd="0" presId="urn:microsoft.com/office/officeart/2005/8/layout/orgChart1"/>
    <dgm:cxn modelId="{4DF73521-DE50-416F-A97E-EA0167CE0F62}" type="presParOf" srcId="{8AF08CCC-5299-A042-9064-5F60F4E1F5E7}" destId="{EF91E031-A755-1C43-AC58-B92CA950D9D9}" srcOrd="7" destOrd="0" presId="urn:microsoft.com/office/officeart/2005/8/layout/orgChart1"/>
    <dgm:cxn modelId="{20B47E99-AA20-460B-9D0F-5A455A65D2B2}" type="presParOf" srcId="{EF91E031-A755-1C43-AC58-B92CA950D9D9}" destId="{C142F158-4CA4-D54E-A849-7E739CEBCB51}" srcOrd="0" destOrd="0" presId="urn:microsoft.com/office/officeart/2005/8/layout/orgChart1"/>
    <dgm:cxn modelId="{B4686007-09D5-425E-8F2A-D78A8EAE53A9}" type="presParOf" srcId="{C142F158-4CA4-D54E-A849-7E739CEBCB51}" destId="{02C1C6E7-7C83-F74B-8AF8-ADC7B0BE5B29}" srcOrd="0" destOrd="0" presId="urn:microsoft.com/office/officeart/2005/8/layout/orgChart1"/>
    <dgm:cxn modelId="{5F3E0C91-09A9-4D9B-8782-F9FFD9355BBF}" type="presParOf" srcId="{C142F158-4CA4-D54E-A849-7E739CEBCB51}" destId="{A001A224-B91B-7340-89D2-A45116A9E3F7}" srcOrd="1" destOrd="0" presId="urn:microsoft.com/office/officeart/2005/8/layout/orgChart1"/>
    <dgm:cxn modelId="{3F616D97-C76D-4028-B2DC-070DDE279F24}" type="presParOf" srcId="{EF91E031-A755-1C43-AC58-B92CA950D9D9}" destId="{F1F5773E-2450-B44B-8124-2A2118A88EE8}" srcOrd="1" destOrd="0" presId="urn:microsoft.com/office/officeart/2005/8/layout/orgChart1"/>
    <dgm:cxn modelId="{6057D8F3-E19F-4047-AF36-3239F64DEF13}" type="presParOf" srcId="{EF91E031-A755-1C43-AC58-B92CA950D9D9}" destId="{557B8F3A-4FA3-1D47-B402-BB322A3E38AF}" srcOrd="2" destOrd="0" presId="urn:microsoft.com/office/officeart/2005/8/layout/orgChart1"/>
    <dgm:cxn modelId="{434687BD-0315-4708-AEF5-9AB6F1A11D2C}" type="presParOf" srcId="{DB9E8904-93E4-884D-81C0-AD64CC22ACA8}" destId="{772E5F85-CDED-984D-B4B4-3CB1707E26D8}" srcOrd="2" destOrd="0" presId="urn:microsoft.com/office/officeart/2005/8/layout/orgChart1"/>
    <dgm:cxn modelId="{70260C40-5425-4F8B-819E-9B3039910A96}" type="presParOf" srcId="{48CE9E3C-5049-B648-B262-28C1AE7388BC}" destId="{277149B4-40EF-7D4C-A20B-A0A318E73533}" srcOrd="2" destOrd="0" presId="urn:microsoft.com/office/officeart/2005/8/layout/orgChart1"/>
    <dgm:cxn modelId="{AD27C067-7255-4DDF-808B-B6A3CC2922EA}" type="presParOf" srcId="{48CE9E3C-5049-B648-B262-28C1AE7388BC}" destId="{37FED9E5-62B5-0E47-B7F0-4D5E540D5180}" srcOrd="3" destOrd="0" presId="urn:microsoft.com/office/officeart/2005/8/layout/orgChart1"/>
    <dgm:cxn modelId="{B8D54E29-DDC7-44E8-B157-FDE20E9080CC}" type="presParOf" srcId="{37FED9E5-62B5-0E47-B7F0-4D5E540D5180}" destId="{774FED30-E311-7E4F-B6D5-D804477F72B9}" srcOrd="0" destOrd="0" presId="urn:microsoft.com/office/officeart/2005/8/layout/orgChart1"/>
    <dgm:cxn modelId="{E77D0D33-6F9E-4455-BB78-4FBBDE907BD6}" type="presParOf" srcId="{774FED30-E311-7E4F-B6D5-D804477F72B9}" destId="{26AE0EBE-D41C-D340-8F9A-B7316BCE25DD}" srcOrd="0" destOrd="0" presId="urn:microsoft.com/office/officeart/2005/8/layout/orgChart1"/>
    <dgm:cxn modelId="{01113260-73C1-4C2A-B8DE-9EF731FED9FC}" type="presParOf" srcId="{774FED30-E311-7E4F-B6D5-D804477F72B9}" destId="{C3B141AF-EEDA-EE41-A7D4-4937CF872E1B}" srcOrd="1" destOrd="0" presId="urn:microsoft.com/office/officeart/2005/8/layout/orgChart1"/>
    <dgm:cxn modelId="{E0221467-7D2B-4997-A7A2-2FC3A3BCF327}" type="presParOf" srcId="{37FED9E5-62B5-0E47-B7F0-4D5E540D5180}" destId="{8BFC8E25-AB6E-0447-981B-2C5008786CD3}" srcOrd="1" destOrd="0" presId="urn:microsoft.com/office/officeart/2005/8/layout/orgChart1"/>
    <dgm:cxn modelId="{E6C3ED6E-B76A-4200-92AC-8797EBB18B71}" type="presParOf" srcId="{8BFC8E25-AB6E-0447-981B-2C5008786CD3}" destId="{3B925AC4-34E6-BA4C-B134-EBBBDF0D2D0D}" srcOrd="0" destOrd="0" presId="urn:microsoft.com/office/officeart/2005/8/layout/orgChart1"/>
    <dgm:cxn modelId="{0D18AD0B-238A-4089-9033-AC9DA9441257}" type="presParOf" srcId="{8BFC8E25-AB6E-0447-981B-2C5008786CD3}" destId="{09715915-32CC-A14A-9504-F47C0389C2BB}" srcOrd="1" destOrd="0" presId="urn:microsoft.com/office/officeart/2005/8/layout/orgChart1"/>
    <dgm:cxn modelId="{84E1BADE-F68A-4F38-9E6B-B0AE3840FE96}" type="presParOf" srcId="{09715915-32CC-A14A-9504-F47C0389C2BB}" destId="{79653109-C574-D84E-9022-B3D519FCF94B}" srcOrd="0" destOrd="0" presId="urn:microsoft.com/office/officeart/2005/8/layout/orgChart1"/>
    <dgm:cxn modelId="{5955BF8A-A463-4DD5-AF72-DB6BF2A5412B}" type="presParOf" srcId="{79653109-C574-D84E-9022-B3D519FCF94B}" destId="{ABF3BA35-94E0-1141-88F3-D192F97B8D86}" srcOrd="0" destOrd="0" presId="urn:microsoft.com/office/officeart/2005/8/layout/orgChart1"/>
    <dgm:cxn modelId="{CD953C0A-DDBE-466D-ADD0-2D3FAEF6D20D}" type="presParOf" srcId="{79653109-C574-D84E-9022-B3D519FCF94B}" destId="{48DBA5E2-CE29-084A-BF02-8E8EAC728AC5}" srcOrd="1" destOrd="0" presId="urn:microsoft.com/office/officeart/2005/8/layout/orgChart1"/>
    <dgm:cxn modelId="{08FEB211-D554-4B91-B764-54FFDEFE6EAA}" type="presParOf" srcId="{09715915-32CC-A14A-9504-F47C0389C2BB}" destId="{8F82CA3B-971E-534A-8C89-4660BE86D678}" srcOrd="1" destOrd="0" presId="urn:microsoft.com/office/officeart/2005/8/layout/orgChart1"/>
    <dgm:cxn modelId="{D9417C03-A427-4C8D-9495-0C3E29FC91BF}" type="presParOf" srcId="{09715915-32CC-A14A-9504-F47C0389C2BB}" destId="{AAE3B187-E9A2-0B46-8C19-369B357FE673}" srcOrd="2" destOrd="0" presId="urn:microsoft.com/office/officeart/2005/8/layout/orgChart1"/>
    <dgm:cxn modelId="{2DEB0747-614A-4B1C-BB62-71EDAE2073A8}" type="presParOf" srcId="{8BFC8E25-AB6E-0447-981B-2C5008786CD3}" destId="{B4E9E4A3-D172-8B4D-BC8B-18F540431601}" srcOrd="2" destOrd="0" presId="urn:microsoft.com/office/officeart/2005/8/layout/orgChart1"/>
    <dgm:cxn modelId="{A286BE4B-5158-4B71-956B-219A8B66D6AE}" type="presParOf" srcId="{8BFC8E25-AB6E-0447-981B-2C5008786CD3}" destId="{FBDBDB92-92A8-B54A-914D-3DA3AB00345A}" srcOrd="3" destOrd="0" presId="urn:microsoft.com/office/officeart/2005/8/layout/orgChart1"/>
    <dgm:cxn modelId="{8BAA4887-5AA7-4443-9C07-7142D8FB5411}" type="presParOf" srcId="{FBDBDB92-92A8-B54A-914D-3DA3AB00345A}" destId="{7B735C4F-A55F-8C49-856F-58475E357AE8}" srcOrd="0" destOrd="0" presId="urn:microsoft.com/office/officeart/2005/8/layout/orgChart1"/>
    <dgm:cxn modelId="{0EB3FF91-9BB0-4EDD-8342-5C9991812BEE}" type="presParOf" srcId="{7B735C4F-A55F-8C49-856F-58475E357AE8}" destId="{2EA083DC-9D43-1842-B14C-B0CBC45FAB62}" srcOrd="0" destOrd="0" presId="urn:microsoft.com/office/officeart/2005/8/layout/orgChart1"/>
    <dgm:cxn modelId="{17F4CD20-994D-4C89-BBE7-16E5D09CEF8C}" type="presParOf" srcId="{7B735C4F-A55F-8C49-856F-58475E357AE8}" destId="{4758A617-01C0-A143-B8CA-A7B2A372138B}" srcOrd="1" destOrd="0" presId="urn:microsoft.com/office/officeart/2005/8/layout/orgChart1"/>
    <dgm:cxn modelId="{32B337AC-8254-4E8B-9FBB-ECD3C782136E}" type="presParOf" srcId="{FBDBDB92-92A8-B54A-914D-3DA3AB00345A}" destId="{476B5582-BEF8-EF4B-9B2E-F02F8C75549B}" srcOrd="1" destOrd="0" presId="urn:microsoft.com/office/officeart/2005/8/layout/orgChart1"/>
    <dgm:cxn modelId="{41645A6B-3FA8-469B-9A16-E3D74A3EBAC4}" type="presParOf" srcId="{FBDBDB92-92A8-B54A-914D-3DA3AB00345A}" destId="{60B384A0-DF00-554F-8735-FD89E8CC3978}" srcOrd="2" destOrd="0" presId="urn:microsoft.com/office/officeart/2005/8/layout/orgChart1"/>
    <dgm:cxn modelId="{D7ABD08F-2D21-418C-8E88-2125B0D6405E}" type="presParOf" srcId="{8BFC8E25-AB6E-0447-981B-2C5008786CD3}" destId="{26B08D6F-2BAE-AA47-80EF-A8DBE52C9390}" srcOrd="4" destOrd="0" presId="urn:microsoft.com/office/officeart/2005/8/layout/orgChart1"/>
    <dgm:cxn modelId="{E7F74F77-9380-4745-A75D-D532A68D4D47}" type="presParOf" srcId="{8BFC8E25-AB6E-0447-981B-2C5008786CD3}" destId="{CE7A5B52-1D4E-9749-9B2C-78AB667D23EB}" srcOrd="5" destOrd="0" presId="urn:microsoft.com/office/officeart/2005/8/layout/orgChart1"/>
    <dgm:cxn modelId="{88373DCB-676D-4731-814C-E4B48D20FB08}" type="presParOf" srcId="{CE7A5B52-1D4E-9749-9B2C-78AB667D23EB}" destId="{25F251FD-18F1-4B4C-B0A4-99619A7DA4BF}" srcOrd="0" destOrd="0" presId="urn:microsoft.com/office/officeart/2005/8/layout/orgChart1"/>
    <dgm:cxn modelId="{FFF87E99-9F30-4758-B1B9-6BF7BC6E3197}" type="presParOf" srcId="{25F251FD-18F1-4B4C-B0A4-99619A7DA4BF}" destId="{95C4A287-C04E-7D47-ABBB-53235492DFE1}" srcOrd="0" destOrd="0" presId="urn:microsoft.com/office/officeart/2005/8/layout/orgChart1"/>
    <dgm:cxn modelId="{E8F2FEC8-41D8-41D1-B5D7-56FF80C51973}" type="presParOf" srcId="{25F251FD-18F1-4B4C-B0A4-99619A7DA4BF}" destId="{DFAD41F7-194B-D140-BFCC-115DD50DC095}" srcOrd="1" destOrd="0" presId="urn:microsoft.com/office/officeart/2005/8/layout/orgChart1"/>
    <dgm:cxn modelId="{4BDA8774-7557-4888-92E1-F6187CEF553B}" type="presParOf" srcId="{CE7A5B52-1D4E-9749-9B2C-78AB667D23EB}" destId="{9E72CF1F-7364-9C45-BAED-1E2BC9CCDA54}" srcOrd="1" destOrd="0" presId="urn:microsoft.com/office/officeart/2005/8/layout/orgChart1"/>
    <dgm:cxn modelId="{1739E4CB-0B3C-4322-9436-2DA8CE88F8EB}" type="presParOf" srcId="{CE7A5B52-1D4E-9749-9B2C-78AB667D23EB}" destId="{F93310DB-6118-E542-B155-075342BAD6CD}" srcOrd="2" destOrd="0" presId="urn:microsoft.com/office/officeart/2005/8/layout/orgChart1"/>
    <dgm:cxn modelId="{3E5A8B7B-6126-4D4C-B5B4-62339A791615}" type="presParOf" srcId="{37FED9E5-62B5-0E47-B7F0-4D5E540D5180}" destId="{12EEF3EC-E00C-5E4A-8EE6-C76033FF37AD}" srcOrd="2" destOrd="0" presId="urn:microsoft.com/office/officeart/2005/8/layout/orgChart1"/>
    <dgm:cxn modelId="{A8DB5137-067C-4D7E-B613-DC1427220F4D}" type="presParOf" srcId="{48CE9E3C-5049-B648-B262-28C1AE7388BC}" destId="{6D70B5A9-7B21-E748-B736-CD36E2407044}" srcOrd="4" destOrd="0" presId="urn:microsoft.com/office/officeart/2005/8/layout/orgChart1"/>
    <dgm:cxn modelId="{4B1A2E58-0D80-4A0A-8E40-07641483842E}" type="presParOf" srcId="{48CE9E3C-5049-B648-B262-28C1AE7388BC}" destId="{24BC5215-DFB7-9D49-9E13-E611ED37EE46}" srcOrd="5" destOrd="0" presId="urn:microsoft.com/office/officeart/2005/8/layout/orgChart1"/>
    <dgm:cxn modelId="{70AE98CE-3378-462D-B766-2D5AFF0D50A9}" type="presParOf" srcId="{24BC5215-DFB7-9D49-9E13-E611ED37EE46}" destId="{AE9D5715-32E1-B149-93FC-0973711EB992}" srcOrd="0" destOrd="0" presId="urn:microsoft.com/office/officeart/2005/8/layout/orgChart1"/>
    <dgm:cxn modelId="{C36920F4-8C53-4FFF-9819-2A7B42E840AF}" type="presParOf" srcId="{AE9D5715-32E1-B149-93FC-0973711EB992}" destId="{BD45BA4F-C053-714B-B7B2-E4694705270D}" srcOrd="0" destOrd="0" presId="urn:microsoft.com/office/officeart/2005/8/layout/orgChart1"/>
    <dgm:cxn modelId="{26D19DA5-86DD-4ADD-9463-A26A0F9A6CC4}" type="presParOf" srcId="{AE9D5715-32E1-B149-93FC-0973711EB992}" destId="{F941FDCD-744E-AB40-ADF9-6EF91B8EC8E0}" srcOrd="1" destOrd="0" presId="urn:microsoft.com/office/officeart/2005/8/layout/orgChart1"/>
    <dgm:cxn modelId="{EB08281D-31C8-4CFC-89BC-2518C1E8585B}" type="presParOf" srcId="{24BC5215-DFB7-9D49-9E13-E611ED37EE46}" destId="{1A27C351-E0CA-2544-9E0C-71BE9993135C}" srcOrd="1" destOrd="0" presId="urn:microsoft.com/office/officeart/2005/8/layout/orgChart1"/>
    <dgm:cxn modelId="{2FFDA58D-4F4E-4C48-A2CF-7D237BE852BD}" type="presParOf" srcId="{1A27C351-E0CA-2544-9E0C-71BE9993135C}" destId="{515CA88A-7C99-5341-9C45-2C476C3741AC}" srcOrd="0" destOrd="0" presId="urn:microsoft.com/office/officeart/2005/8/layout/orgChart1"/>
    <dgm:cxn modelId="{EC43C4E8-D86C-4DC8-964C-5107984CB96A}" type="presParOf" srcId="{1A27C351-E0CA-2544-9E0C-71BE9993135C}" destId="{96E1ACA3-AA24-1444-BD93-CA096E41179C}" srcOrd="1" destOrd="0" presId="urn:microsoft.com/office/officeart/2005/8/layout/orgChart1"/>
    <dgm:cxn modelId="{F52A981A-0CFA-4D57-8473-5607B4332052}" type="presParOf" srcId="{96E1ACA3-AA24-1444-BD93-CA096E41179C}" destId="{E9FF5E1F-1E03-9F4F-847D-37A947C527A3}" srcOrd="0" destOrd="0" presId="urn:microsoft.com/office/officeart/2005/8/layout/orgChart1"/>
    <dgm:cxn modelId="{ABA73438-F713-4071-90AF-0C2868930C65}" type="presParOf" srcId="{E9FF5E1F-1E03-9F4F-847D-37A947C527A3}" destId="{33CCA14A-DF84-B84A-9965-0C03F31F2FD5}" srcOrd="0" destOrd="0" presId="urn:microsoft.com/office/officeart/2005/8/layout/orgChart1"/>
    <dgm:cxn modelId="{FE9EB5D0-59CC-4001-9B67-E0B4F8C491B8}" type="presParOf" srcId="{E9FF5E1F-1E03-9F4F-847D-37A947C527A3}" destId="{3B3E1D24-5FB9-5C4E-9F53-F05E0AC4DD39}" srcOrd="1" destOrd="0" presId="urn:microsoft.com/office/officeart/2005/8/layout/orgChart1"/>
    <dgm:cxn modelId="{0FCD7E3D-5D1E-4B81-AB5C-C75B1F4B91F2}" type="presParOf" srcId="{96E1ACA3-AA24-1444-BD93-CA096E41179C}" destId="{57E8B327-39FD-8448-AA59-EAC54A566833}" srcOrd="1" destOrd="0" presId="urn:microsoft.com/office/officeart/2005/8/layout/orgChart1"/>
    <dgm:cxn modelId="{9C145F4B-332D-4B6E-87AE-E99C04E756C3}" type="presParOf" srcId="{96E1ACA3-AA24-1444-BD93-CA096E41179C}" destId="{CF824AD9-90FC-4648-B13D-A65D7995E12E}" srcOrd="2" destOrd="0" presId="urn:microsoft.com/office/officeart/2005/8/layout/orgChart1"/>
    <dgm:cxn modelId="{5F1992E0-6824-4EE2-A720-B5D0F63EB11C}" type="presParOf" srcId="{1A27C351-E0CA-2544-9E0C-71BE9993135C}" destId="{0108FAD7-FDBE-AD4A-84D8-D47A53FA0994}" srcOrd="2" destOrd="0" presId="urn:microsoft.com/office/officeart/2005/8/layout/orgChart1"/>
    <dgm:cxn modelId="{39D380E6-EAB0-42C3-AB7A-000399CE2845}" type="presParOf" srcId="{1A27C351-E0CA-2544-9E0C-71BE9993135C}" destId="{6A922E2D-35BC-1041-92DE-3AA4C12E1E27}" srcOrd="3" destOrd="0" presId="urn:microsoft.com/office/officeart/2005/8/layout/orgChart1"/>
    <dgm:cxn modelId="{988A18ED-2388-4919-86C2-5A4B3162ACEC}" type="presParOf" srcId="{6A922E2D-35BC-1041-92DE-3AA4C12E1E27}" destId="{12DC6ABB-8CF5-1648-B097-41BC6CAD32F5}" srcOrd="0" destOrd="0" presId="urn:microsoft.com/office/officeart/2005/8/layout/orgChart1"/>
    <dgm:cxn modelId="{D2B1BFAB-FEBD-4A79-B9AD-5AE88E6D5177}" type="presParOf" srcId="{12DC6ABB-8CF5-1648-B097-41BC6CAD32F5}" destId="{A8D20CC3-5350-FF40-BBD7-13E7EDA930F4}" srcOrd="0" destOrd="0" presId="urn:microsoft.com/office/officeart/2005/8/layout/orgChart1"/>
    <dgm:cxn modelId="{9DEF754D-1FBD-498B-A583-E21045E8B83D}" type="presParOf" srcId="{12DC6ABB-8CF5-1648-B097-41BC6CAD32F5}" destId="{3B506332-2C70-F148-86D5-5C72E9891BD9}" srcOrd="1" destOrd="0" presId="urn:microsoft.com/office/officeart/2005/8/layout/orgChart1"/>
    <dgm:cxn modelId="{B244AB65-1418-45EA-9321-AB55E2187C95}" type="presParOf" srcId="{6A922E2D-35BC-1041-92DE-3AA4C12E1E27}" destId="{A64563D6-A7AA-A246-9E73-6960FAF97B96}" srcOrd="1" destOrd="0" presId="urn:microsoft.com/office/officeart/2005/8/layout/orgChart1"/>
    <dgm:cxn modelId="{8AFE207B-6B0A-4BE9-BB1C-E199887E40E9}" type="presParOf" srcId="{6A922E2D-35BC-1041-92DE-3AA4C12E1E27}" destId="{26EE31CA-F539-3745-BE0E-412CAFF158C8}" srcOrd="2" destOrd="0" presId="urn:microsoft.com/office/officeart/2005/8/layout/orgChart1"/>
    <dgm:cxn modelId="{8070E598-5C71-48D5-970E-D0E6FF534E17}" type="presParOf" srcId="{1A27C351-E0CA-2544-9E0C-71BE9993135C}" destId="{9F09FF16-B267-DF46-AEA9-CA623AB3E2F0}" srcOrd="4" destOrd="0" presId="urn:microsoft.com/office/officeart/2005/8/layout/orgChart1"/>
    <dgm:cxn modelId="{FA610B56-CC5C-43CD-95DD-E04EFE376D47}" type="presParOf" srcId="{1A27C351-E0CA-2544-9E0C-71BE9993135C}" destId="{3558F577-934A-ED49-B5D5-17CB89354CBF}" srcOrd="5" destOrd="0" presId="urn:microsoft.com/office/officeart/2005/8/layout/orgChart1"/>
    <dgm:cxn modelId="{834D35BC-053F-433A-9B5C-1CDDA9F2ACFB}" type="presParOf" srcId="{3558F577-934A-ED49-B5D5-17CB89354CBF}" destId="{C192C5F2-0BE8-1B43-9223-A05202A5625F}" srcOrd="0" destOrd="0" presId="urn:microsoft.com/office/officeart/2005/8/layout/orgChart1"/>
    <dgm:cxn modelId="{C9C9058E-06E6-4080-87E2-696A58926447}" type="presParOf" srcId="{C192C5F2-0BE8-1B43-9223-A05202A5625F}" destId="{810A9314-D35B-024A-8057-4AB54E34FB35}" srcOrd="0" destOrd="0" presId="urn:microsoft.com/office/officeart/2005/8/layout/orgChart1"/>
    <dgm:cxn modelId="{E5C0E8EB-03EF-45BD-83DB-8F7B332986D9}" type="presParOf" srcId="{C192C5F2-0BE8-1B43-9223-A05202A5625F}" destId="{FB5145BA-33D6-7248-A927-943F9A302B45}" srcOrd="1" destOrd="0" presId="urn:microsoft.com/office/officeart/2005/8/layout/orgChart1"/>
    <dgm:cxn modelId="{BEFFBF53-868A-4B3A-9C19-B89636C2098A}" type="presParOf" srcId="{3558F577-934A-ED49-B5D5-17CB89354CBF}" destId="{79A27851-AFB3-4147-88BC-533651E0138D}" srcOrd="1" destOrd="0" presId="urn:microsoft.com/office/officeart/2005/8/layout/orgChart1"/>
    <dgm:cxn modelId="{C5ED8794-CCD0-4CDD-BF91-991B3033FD1C}" type="presParOf" srcId="{3558F577-934A-ED49-B5D5-17CB89354CBF}" destId="{8C3B9742-4C26-5F43-B481-C0FC4DEDF0E4}" srcOrd="2" destOrd="0" presId="urn:microsoft.com/office/officeart/2005/8/layout/orgChart1"/>
    <dgm:cxn modelId="{790DB128-CFE1-47AB-859E-42421EEC39B7}" type="presParOf" srcId="{24BC5215-DFB7-9D49-9E13-E611ED37EE46}" destId="{CA2E0EFF-DAA2-8A4B-8FBF-2A026D69F353}" srcOrd="2" destOrd="0" presId="urn:microsoft.com/office/officeart/2005/8/layout/orgChart1"/>
    <dgm:cxn modelId="{A3D40131-FDE6-4207-AD7F-6FD670C63F6F}" type="presParOf" srcId="{48CE9E3C-5049-B648-B262-28C1AE7388BC}" destId="{7E611EE7-CFAC-AB4C-887C-3A550FADDD63}" srcOrd="6" destOrd="0" presId="urn:microsoft.com/office/officeart/2005/8/layout/orgChart1"/>
    <dgm:cxn modelId="{730D1116-2BAA-47CA-9B86-878DC9097C84}" type="presParOf" srcId="{48CE9E3C-5049-B648-B262-28C1AE7388BC}" destId="{0B34C804-4A67-AB48-BC68-FC82D2DAC97C}" srcOrd="7" destOrd="0" presId="urn:microsoft.com/office/officeart/2005/8/layout/orgChart1"/>
    <dgm:cxn modelId="{098F1BDF-A1AF-46CC-8781-56CAED6E66E5}" type="presParOf" srcId="{0B34C804-4A67-AB48-BC68-FC82D2DAC97C}" destId="{75B25729-82F6-FC49-8D55-0B85E2CEF27D}" srcOrd="0" destOrd="0" presId="urn:microsoft.com/office/officeart/2005/8/layout/orgChart1"/>
    <dgm:cxn modelId="{A5FB3946-2260-4137-B89F-525101ED1648}" type="presParOf" srcId="{75B25729-82F6-FC49-8D55-0B85E2CEF27D}" destId="{4CF53C9E-1B1B-4645-ADFF-FAC7D6EB2CF9}" srcOrd="0" destOrd="0" presId="urn:microsoft.com/office/officeart/2005/8/layout/orgChart1"/>
    <dgm:cxn modelId="{12807D0B-3F78-4A03-93F8-FC9D208C8EC1}" type="presParOf" srcId="{75B25729-82F6-FC49-8D55-0B85E2CEF27D}" destId="{84421DBA-5A3A-B74E-A68D-6495973CDF50}" srcOrd="1" destOrd="0" presId="urn:microsoft.com/office/officeart/2005/8/layout/orgChart1"/>
    <dgm:cxn modelId="{2B24A4FF-4907-4464-991B-D11950A19F90}" type="presParOf" srcId="{0B34C804-4A67-AB48-BC68-FC82D2DAC97C}" destId="{B7FD5085-8CA0-1248-9FC8-0802F7964E8E}" srcOrd="1" destOrd="0" presId="urn:microsoft.com/office/officeart/2005/8/layout/orgChart1"/>
    <dgm:cxn modelId="{C3A75636-4C63-416A-AD7B-3216D484D6A3}" type="presParOf" srcId="{0B34C804-4A67-AB48-BC68-FC82D2DAC97C}" destId="{DAC05453-A846-204C-AD86-E345BCB908BF}" srcOrd="2" destOrd="0" presId="urn:microsoft.com/office/officeart/2005/8/layout/orgChart1"/>
    <dgm:cxn modelId="{07E80E38-A030-4F9D-B372-C8950D3C3566}" type="presParOf" srcId="{48CE9E3C-5049-B648-B262-28C1AE7388BC}" destId="{BAA3E322-544F-2844-901D-24D3F39718AE}" srcOrd="8" destOrd="0" presId="urn:microsoft.com/office/officeart/2005/8/layout/orgChart1"/>
    <dgm:cxn modelId="{A3FEAC0C-A8DA-44CB-A85C-DCA87541DDA0}" type="presParOf" srcId="{48CE9E3C-5049-B648-B262-28C1AE7388BC}" destId="{4AB438C7-3294-6D43-B61D-A60911FEE9D6}" srcOrd="9" destOrd="0" presId="urn:microsoft.com/office/officeart/2005/8/layout/orgChart1"/>
    <dgm:cxn modelId="{8365A0F2-E8ED-4898-9D0C-DF42D6747C06}" type="presParOf" srcId="{4AB438C7-3294-6D43-B61D-A60911FEE9D6}" destId="{F5576522-0F60-2240-A110-160E4A0294C5}" srcOrd="0" destOrd="0" presId="urn:microsoft.com/office/officeart/2005/8/layout/orgChart1"/>
    <dgm:cxn modelId="{9CC9A620-B472-436C-B427-C01DFF199A0D}" type="presParOf" srcId="{F5576522-0F60-2240-A110-160E4A0294C5}" destId="{29ACDC31-707D-AB45-A2E1-0F8D3621B4E9}" srcOrd="0" destOrd="0" presId="urn:microsoft.com/office/officeart/2005/8/layout/orgChart1"/>
    <dgm:cxn modelId="{004B2D6C-DE70-4925-A821-FE3E5F05F258}" type="presParOf" srcId="{F5576522-0F60-2240-A110-160E4A0294C5}" destId="{01651890-4DF6-9B49-B1E0-0208125F7211}" srcOrd="1" destOrd="0" presId="urn:microsoft.com/office/officeart/2005/8/layout/orgChart1"/>
    <dgm:cxn modelId="{FF219067-BD5A-4F36-A7D3-FAB73AF3A2D4}" type="presParOf" srcId="{4AB438C7-3294-6D43-B61D-A60911FEE9D6}" destId="{E2E46995-D669-104F-AEB7-E00D1E540B6B}" srcOrd="1" destOrd="0" presId="urn:microsoft.com/office/officeart/2005/8/layout/orgChart1"/>
    <dgm:cxn modelId="{2CA12EAB-43C0-4E0D-AD47-218BD351F822}" type="presParOf" srcId="{4AB438C7-3294-6D43-B61D-A60911FEE9D6}" destId="{5C6A1D67-C696-CF4B-A1C1-6F437116F661}" srcOrd="2" destOrd="0" presId="urn:microsoft.com/office/officeart/2005/8/layout/orgChart1"/>
    <dgm:cxn modelId="{30862979-BCFC-4FD1-AB54-5FF9A40FAC69}" type="presParOf" srcId="{48CE9E3C-5049-B648-B262-28C1AE7388BC}" destId="{67D73576-21B9-5B46-9EFB-16191432E567}" srcOrd="10" destOrd="0" presId="urn:microsoft.com/office/officeart/2005/8/layout/orgChart1"/>
    <dgm:cxn modelId="{AF51F978-5342-435E-8287-3C323D573043}" type="presParOf" srcId="{48CE9E3C-5049-B648-B262-28C1AE7388BC}" destId="{BF50A496-BA00-5B44-A816-0920B5E5C26B}" srcOrd="11" destOrd="0" presId="urn:microsoft.com/office/officeart/2005/8/layout/orgChart1"/>
    <dgm:cxn modelId="{1BE54EB7-FBDC-446A-9977-0197098CBE48}" type="presParOf" srcId="{BF50A496-BA00-5B44-A816-0920B5E5C26B}" destId="{0E04E30E-6A34-2644-8A1B-154D711497CC}" srcOrd="0" destOrd="0" presId="urn:microsoft.com/office/officeart/2005/8/layout/orgChart1"/>
    <dgm:cxn modelId="{858DAE5F-51B7-4DAC-B51A-9CB60F1E7556}" type="presParOf" srcId="{0E04E30E-6A34-2644-8A1B-154D711497CC}" destId="{0C83E0BE-702B-6D42-9098-CE6FE2861FB8}" srcOrd="0" destOrd="0" presId="urn:microsoft.com/office/officeart/2005/8/layout/orgChart1"/>
    <dgm:cxn modelId="{AA19656D-B023-4225-B486-B38DA62CB400}" type="presParOf" srcId="{0E04E30E-6A34-2644-8A1B-154D711497CC}" destId="{4615BA80-C844-4F4A-9753-ACA024907939}" srcOrd="1" destOrd="0" presId="urn:microsoft.com/office/officeart/2005/8/layout/orgChart1"/>
    <dgm:cxn modelId="{216BA0C5-0DDF-46E6-8E55-C47698FB7DAC}" type="presParOf" srcId="{BF50A496-BA00-5B44-A816-0920B5E5C26B}" destId="{92003433-1CCB-5240-AF08-B68FC79D6086}" srcOrd="1" destOrd="0" presId="urn:microsoft.com/office/officeart/2005/8/layout/orgChart1"/>
    <dgm:cxn modelId="{ABF8125E-00D7-4AE1-9778-E666522C061F}" type="presParOf" srcId="{BF50A496-BA00-5B44-A816-0920B5E5C26B}" destId="{FF2FAD84-6A4C-3942-A42A-C84F641F1C4E}" srcOrd="2" destOrd="0" presId="urn:microsoft.com/office/officeart/2005/8/layout/orgChart1"/>
    <dgm:cxn modelId="{E55DA76F-C589-4FF7-BEA1-C74674286D0D}" type="presParOf" srcId="{91182F2C-81F9-3D4B-98C0-0435D3DDA2F8}" destId="{F29E1B8F-E84E-8248-B996-EAA6565EF03A}"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D73576-21B9-5B46-9EFB-16191432E567}">
      <dsp:nvSpPr>
        <dsp:cNvPr id="0" name=""/>
        <dsp:cNvSpPr/>
      </dsp:nvSpPr>
      <dsp:spPr>
        <a:xfrm>
          <a:off x="2743200" y="879121"/>
          <a:ext cx="2352602" cy="163321"/>
        </a:xfrm>
        <a:custGeom>
          <a:avLst/>
          <a:gdLst/>
          <a:ahLst/>
          <a:cxnLst/>
          <a:rect l="0" t="0" r="0" b="0"/>
          <a:pathLst>
            <a:path>
              <a:moveTo>
                <a:pt x="0" y="0"/>
              </a:moveTo>
              <a:lnTo>
                <a:pt x="0" y="81660"/>
              </a:lnTo>
              <a:lnTo>
                <a:pt x="2352602" y="81660"/>
              </a:lnTo>
              <a:lnTo>
                <a:pt x="2352602"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A3E322-544F-2844-901D-24D3F39718AE}">
      <dsp:nvSpPr>
        <dsp:cNvPr id="0" name=""/>
        <dsp:cNvSpPr/>
      </dsp:nvSpPr>
      <dsp:spPr>
        <a:xfrm>
          <a:off x="2743200" y="879121"/>
          <a:ext cx="1411561" cy="163321"/>
        </a:xfrm>
        <a:custGeom>
          <a:avLst/>
          <a:gdLst/>
          <a:ahLst/>
          <a:cxnLst/>
          <a:rect l="0" t="0" r="0" b="0"/>
          <a:pathLst>
            <a:path>
              <a:moveTo>
                <a:pt x="0" y="0"/>
              </a:moveTo>
              <a:lnTo>
                <a:pt x="0" y="81660"/>
              </a:lnTo>
              <a:lnTo>
                <a:pt x="1411561" y="81660"/>
              </a:lnTo>
              <a:lnTo>
                <a:pt x="1411561"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611EE7-CFAC-AB4C-887C-3A550FADDD63}">
      <dsp:nvSpPr>
        <dsp:cNvPr id="0" name=""/>
        <dsp:cNvSpPr/>
      </dsp:nvSpPr>
      <dsp:spPr>
        <a:xfrm>
          <a:off x="2743200" y="879121"/>
          <a:ext cx="470520" cy="163321"/>
        </a:xfrm>
        <a:custGeom>
          <a:avLst/>
          <a:gdLst/>
          <a:ahLst/>
          <a:cxnLst/>
          <a:rect l="0" t="0" r="0" b="0"/>
          <a:pathLst>
            <a:path>
              <a:moveTo>
                <a:pt x="0" y="0"/>
              </a:moveTo>
              <a:lnTo>
                <a:pt x="0" y="81660"/>
              </a:lnTo>
              <a:lnTo>
                <a:pt x="470520" y="81660"/>
              </a:lnTo>
              <a:lnTo>
                <a:pt x="470520"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70B5A9-7B21-E748-B736-CD36E2407044}">
      <dsp:nvSpPr>
        <dsp:cNvPr id="0" name=""/>
        <dsp:cNvSpPr/>
      </dsp:nvSpPr>
      <dsp:spPr>
        <a:xfrm>
          <a:off x="2272679" y="879121"/>
          <a:ext cx="470520" cy="163321"/>
        </a:xfrm>
        <a:custGeom>
          <a:avLst/>
          <a:gdLst/>
          <a:ahLst/>
          <a:cxnLst/>
          <a:rect l="0" t="0" r="0" b="0"/>
          <a:pathLst>
            <a:path>
              <a:moveTo>
                <a:pt x="470520" y="0"/>
              </a:moveTo>
              <a:lnTo>
                <a:pt x="470520" y="81660"/>
              </a:lnTo>
              <a:lnTo>
                <a:pt x="0" y="81660"/>
              </a:lnTo>
              <a:lnTo>
                <a:pt x="0"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7149B4-40EF-7D4C-A20B-A0A318E73533}">
      <dsp:nvSpPr>
        <dsp:cNvPr id="0" name=""/>
        <dsp:cNvSpPr/>
      </dsp:nvSpPr>
      <dsp:spPr>
        <a:xfrm>
          <a:off x="1331638" y="879121"/>
          <a:ext cx="1411561" cy="163321"/>
        </a:xfrm>
        <a:custGeom>
          <a:avLst/>
          <a:gdLst/>
          <a:ahLst/>
          <a:cxnLst/>
          <a:rect l="0" t="0" r="0" b="0"/>
          <a:pathLst>
            <a:path>
              <a:moveTo>
                <a:pt x="1411561" y="0"/>
              </a:moveTo>
              <a:lnTo>
                <a:pt x="1411561" y="81660"/>
              </a:lnTo>
              <a:lnTo>
                <a:pt x="0" y="81660"/>
              </a:lnTo>
              <a:lnTo>
                <a:pt x="0"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FCE028-44F1-734D-A40B-BF2415EFDB1B}">
      <dsp:nvSpPr>
        <dsp:cNvPr id="0" name=""/>
        <dsp:cNvSpPr/>
      </dsp:nvSpPr>
      <dsp:spPr>
        <a:xfrm>
          <a:off x="390597" y="879121"/>
          <a:ext cx="2352602" cy="163321"/>
        </a:xfrm>
        <a:custGeom>
          <a:avLst/>
          <a:gdLst/>
          <a:ahLst/>
          <a:cxnLst/>
          <a:rect l="0" t="0" r="0" b="0"/>
          <a:pathLst>
            <a:path>
              <a:moveTo>
                <a:pt x="2352602" y="0"/>
              </a:moveTo>
              <a:lnTo>
                <a:pt x="2352602" y="81660"/>
              </a:lnTo>
              <a:lnTo>
                <a:pt x="0" y="81660"/>
              </a:lnTo>
              <a:lnTo>
                <a:pt x="0"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A53F7FC-23D2-DF49-9381-F738078AE488}">
      <dsp:nvSpPr>
        <dsp:cNvPr id="0" name=""/>
        <dsp:cNvSpPr/>
      </dsp:nvSpPr>
      <dsp:spPr>
        <a:xfrm>
          <a:off x="2354340" y="490261"/>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EDR</a:t>
          </a:r>
        </a:p>
      </dsp:txBody>
      <dsp:txXfrm>
        <a:off x="2354340" y="490261"/>
        <a:ext cx="777719" cy="388859"/>
      </dsp:txXfrm>
    </dsp:sp>
    <dsp:sp modelId="{CE64248B-5F85-884B-B44E-DF42114588D7}">
      <dsp:nvSpPr>
        <dsp:cNvPr id="0" name=""/>
        <dsp:cNvSpPr/>
      </dsp:nvSpPr>
      <dsp:spPr>
        <a:xfrm>
          <a:off x="1737" y="104244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Clima</a:t>
          </a:r>
        </a:p>
      </dsp:txBody>
      <dsp:txXfrm>
        <a:off x="1737" y="1042443"/>
        <a:ext cx="777719" cy="388859"/>
      </dsp:txXfrm>
    </dsp:sp>
    <dsp:sp modelId="{26AE0EBE-D41C-D340-8F9A-B7316BCE25DD}">
      <dsp:nvSpPr>
        <dsp:cNvPr id="0" name=""/>
        <dsp:cNvSpPr/>
      </dsp:nvSpPr>
      <dsp:spPr>
        <a:xfrm>
          <a:off x="942778" y="104244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Lugar</a:t>
          </a:r>
        </a:p>
      </dsp:txBody>
      <dsp:txXfrm>
        <a:off x="942778" y="1042443"/>
        <a:ext cx="777719" cy="388859"/>
      </dsp:txXfrm>
    </dsp:sp>
    <dsp:sp modelId="{BD45BA4F-C053-714B-B7B2-E4694705270D}">
      <dsp:nvSpPr>
        <dsp:cNvPr id="0" name=""/>
        <dsp:cNvSpPr/>
      </dsp:nvSpPr>
      <dsp:spPr>
        <a:xfrm>
          <a:off x="1883819" y="104244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Comidas y bebidas</a:t>
          </a:r>
        </a:p>
      </dsp:txBody>
      <dsp:txXfrm>
        <a:off x="1883819" y="1042443"/>
        <a:ext cx="777719" cy="388859"/>
      </dsp:txXfrm>
    </dsp:sp>
    <dsp:sp modelId="{4CF53C9E-1B1B-4645-ADFF-FAC7D6EB2CF9}">
      <dsp:nvSpPr>
        <dsp:cNvPr id="0" name=""/>
        <dsp:cNvSpPr/>
      </dsp:nvSpPr>
      <dsp:spPr>
        <a:xfrm>
          <a:off x="2824860" y="104244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Flores y Decoración</a:t>
          </a:r>
        </a:p>
      </dsp:txBody>
      <dsp:txXfrm>
        <a:off x="2824860" y="1042443"/>
        <a:ext cx="777719" cy="388859"/>
      </dsp:txXfrm>
    </dsp:sp>
    <dsp:sp modelId="{29ACDC31-707D-AB45-A2E1-0F8D3621B4E9}">
      <dsp:nvSpPr>
        <dsp:cNvPr id="0" name=""/>
        <dsp:cNvSpPr/>
      </dsp:nvSpPr>
      <dsp:spPr>
        <a:xfrm>
          <a:off x="3765901" y="104244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Entretenimientos</a:t>
          </a:r>
        </a:p>
      </dsp:txBody>
      <dsp:txXfrm>
        <a:off x="3765901" y="1042443"/>
        <a:ext cx="777719" cy="388859"/>
      </dsp:txXfrm>
    </dsp:sp>
    <dsp:sp modelId="{0C83E0BE-702B-6D42-9098-CE6FE2861FB8}">
      <dsp:nvSpPr>
        <dsp:cNvPr id="0" name=""/>
        <dsp:cNvSpPr/>
      </dsp:nvSpPr>
      <dsp:spPr>
        <a:xfrm>
          <a:off x="4706942" y="104244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Supervisión</a:t>
          </a:r>
        </a:p>
      </dsp:txBody>
      <dsp:txXfrm>
        <a:off x="4706942" y="1042443"/>
        <a:ext cx="777719" cy="3888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D73576-21B9-5B46-9EFB-16191432E567}">
      <dsp:nvSpPr>
        <dsp:cNvPr id="0" name=""/>
        <dsp:cNvSpPr/>
      </dsp:nvSpPr>
      <dsp:spPr>
        <a:xfrm>
          <a:off x="3032185" y="344676"/>
          <a:ext cx="2079792" cy="144382"/>
        </a:xfrm>
        <a:custGeom>
          <a:avLst/>
          <a:gdLst/>
          <a:ahLst/>
          <a:cxnLst/>
          <a:rect l="0" t="0" r="0" b="0"/>
          <a:pathLst>
            <a:path>
              <a:moveTo>
                <a:pt x="0" y="0"/>
              </a:moveTo>
              <a:lnTo>
                <a:pt x="0" y="72191"/>
              </a:lnTo>
              <a:lnTo>
                <a:pt x="2079792" y="72191"/>
              </a:lnTo>
              <a:lnTo>
                <a:pt x="2079792" y="1443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A3E322-544F-2844-901D-24D3F39718AE}">
      <dsp:nvSpPr>
        <dsp:cNvPr id="0" name=""/>
        <dsp:cNvSpPr/>
      </dsp:nvSpPr>
      <dsp:spPr>
        <a:xfrm>
          <a:off x="3032185" y="344676"/>
          <a:ext cx="1247875" cy="144382"/>
        </a:xfrm>
        <a:custGeom>
          <a:avLst/>
          <a:gdLst/>
          <a:ahLst/>
          <a:cxnLst/>
          <a:rect l="0" t="0" r="0" b="0"/>
          <a:pathLst>
            <a:path>
              <a:moveTo>
                <a:pt x="0" y="0"/>
              </a:moveTo>
              <a:lnTo>
                <a:pt x="0" y="72191"/>
              </a:lnTo>
              <a:lnTo>
                <a:pt x="1247875" y="72191"/>
              </a:lnTo>
              <a:lnTo>
                <a:pt x="1247875" y="1443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611EE7-CFAC-AB4C-887C-3A550FADDD63}">
      <dsp:nvSpPr>
        <dsp:cNvPr id="0" name=""/>
        <dsp:cNvSpPr/>
      </dsp:nvSpPr>
      <dsp:spPr>
        <a:xfrm>
          <a:off x="3032185" y="344676"/>
          <a:ext cx="415958" cy="144382"/>
        </a:xfrm>
        <a:custGeom>
          <a:avLst/>
          <a:gdLst/>
          <a:ahLst/>
          <a:cxnLst/>
          <a:rect l="0" t="0" r="0" b="0"/>
          <a:pathLst>
            <a:path>
              <a:moveTo>
                <a:pt x="0" y="0"/>
              </a:moveTo>
              <a:lnTo>
                <a:pt x="0" y="72191"/>
              </a:lnTo>
              <a:lnTo>
                <a:pt x="415958" y="72191"/>
              </a:lnTo>
              <a:lnTo>
                <a:pt x="415958" y="1443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09FF16-B267-DF46-AEA9-CA623AB3E2F0}">
      <dsp:nvSpPr>
        <dsp:cNvPr id="0" name=""/>
        <dsp:cNvSpPr/>
      </dsp:nvSpPr>
      <dsp:spPr>
        <a:xfrm>
          <a:off x="2341212" y="832825"/>
          <a:ext cx="103130" cy="1292565"/>
        </a:xfrm>
        <a:custGeom>
          <a:avLst/>
          <a:gdLst/>
          <a:ahLst/>
          <a:cxnLst/>
          <a:rect l="0" t="0" r="0" b="0"/>
          <a:pathLst>
            <a:path>
              <a:moveTo>
                <a:pt x="0" y="0"/>
              </a:moveTo>
              <a:lnTo>
                <a:pt x="0" y="1292565"/>
              </a:lnTo>
              <a:lnTo>
                <a:pt x="103130" y="12925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08FAD7-FDBE-AD4A-84D8-D47A53FA0994}">
      <dsp:nvSpPr>
        <dsp:cNvPr id="0" name=""/>
        <dsp:cNvSpPr/>
      </dsp:nvSpPr>
      <dsp:spPr>
        <a:xfrm>
          <a:off x="2341212" y="832825"/>
          <a:ext cx="103130" cy="804415"/>
        </a:xfrm>
        <a:custGeom>
          <a:avLst/>
          <a:gdLst/>
          <a:ahLst/>
          <a:cxnLst/>
          <a:rect l="0" t="0" r="0" b="0"/>
          <a:pathLst>
            <a:path>
              <a:moveTo>
                <a:pt x="0" y="0"/>
              </a:moveTo>
              <a:lnTo>
                <a:pt x="0" y="804415"/>
              </a:lnTo>
              <a:lnTo>
                <a:pt x="103130" y="8044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5CA88A-7C99-5341-9C45-2C476C3741AC}">
      <dsp:nvSpPr>
        <dsp:cNvPr id="0" name=""/>
        <dsp:cNvSpPr/>
      </dsp:nvSpPr>
      <dsp:spPr>
        <a:xfrm>
          <a:off x="2341212" y="832825"/>
          <a:ext cx="103130" cy="316265"/>
        </a:xfrm>
        <a:custGeom>
          <a:avLst/>
          <a:gdLst/>
          <a:ahLst/>
          <a:cxnLst/>
          <a:rect l="0" t="0" r="0" b="0"/>
          <a:pathLst>
            <a:path>
              <a:moveTo>
                <a:pt x="0" y="0"/>
              </a:moveTo>
              <a:lnTo>
                <a:pt x="0" y="316265"/>
              </a:lnTo>
              <a:lnTo>
                <a:pt x="103130" y="3162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70B5A9-7B21-E748-B736-CD36E2407044}">
      <dsp:nvSpPr>
        <dsp:cNvPr id="0" name=""/>
        <dsp:cNvSpPr/>
      </dsp:nvSpPr>
      <dsp:spPr>
        <a:xfrm>
          <a:off x="2616226" y="344676"/>
          <a:ext cx="415958" cy="144382"/>
        </a:xfrm>
        <a:custGeom>
          <a:avLst/>
          <a:gdLst/>
          <a:ahLst/>
          <a:cxnLst/>
          <a:rect l="0" t="0" r="0" b="0"/>
          <a:pathLst>
            <a:path>
              <a:moveTo>
                <a:pt x="415958" y="0"/>
              </a:moveTo>
              <a:lnTo>
                <a:pt x="415958" y="72191"/>
              </a:lnTo>
              <a:lnTo>
                <a:pt x="0" y="72191"/>
              </a:lnTo>
              <a:lnTo>
                <a:pt x="0" y="1443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6B08D6F-2BAE-AA47-80EF-A8DBE52C9390}">
      <dsp:nvSpPr>
        <dsp:cNvPr id="0" name=""/>
        <dsp:cNvSpPr/>
      </dsp:nvSpPr>
      <dsp:spPr>
        <a:xfrm>
          <a:off x="1509295" y="832825"/>
          <a:ext cx="103130" cy="1292565"/>
        </a:xfrm>
        <a:custGeom>
          <a:avLst/>
          <a:gdLst/>
          <a:ahLst/>
          <a:cxnLst/>
          <a:rect l="0" t="0" r="0" b="0"/>
          <a:pathLst>
            <a:path>
              <a:moveTo>
                <a:pt x="0" y="0"/>
              </a:moveTo>
              <a:lnTo>
                <a:pt x="0" y="1292565"/>
              </a:lnTo>
              <a:lnTo>
                <a:pt x="103130" y="12925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4E9E4A3-D172-8B4D-BC8B-18F540431601}">
      <dsp:nvSpPr>
        <dsp:cNvPr id="0" name=""/>
        <dsp:cNvSpPr/>
      </dsp:nvSpPr>
      <dsp:spPr>
        <a:xfrm>
          <a:off x="1509295" y="832825"/>
          <a:ext cx="103130" cy="804415"/>
        </a:xfrm>
        <a:custGeom>
          <a:avLst/>
          <a:gdLst/>
          <a:ahLst/>
          <a:cxnLst/>
          <a:rect l="0" t="0" r="0" b="0"/>
          <a:pathLst>
            <a:path>
              <a:moveTo>
                <a:pt x="0" y="0"/>
              </a:moveTo>
              <a:lnTo>
                <a:pt x="0" y="804415"/>
              </a:lnTo>
              <a:lnTo>
                <a:pt x="103130" y="8044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925AC4-34E6-BA4C-B134-EBBBDF0D2D0D}">
      <dsp:nvSpPr>
        <dsp:cNvPr id="0" name=""/>
        <dsp:cNvSpPr/>
      </dsp:nvSpPr>
      <dsp:spPr>
        <a:xfrm>
          <a:off x="1509295" y="832825"/>
          <a:ext cx="103130" cy="316265"/>
        </a:xfrm>
        <a:custGeom>
          <a:avLst/>
          <a:gdLst/>
          <a:ahLst/>
          <a:cxnLst/>
          <a:rect l="0" t="0" r="0" b="0"/>
          <a:pathLst>
            <a:path>
              <a:moveTo>
                <a:pt x="0" y="0"/>
              </a:moveTo>
              <a:lnTo>
                <a:pt x="0" y="316265"/>
              </a:lnTo>
              <a:lnTo>
                <a:pt x="103130" y="3162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7149B4-40EF-7D4C-A20B-A0A318E73533}">
      <dsp:nvSpPr>
        <dsp:cNvPr id="0" name=""/>
        <dsp:cNvSpPr/>
      </dsp:nvSpPr>
      <dsp:spPr>
        <a:xfrm>
          <a:off x="1784309" y="344676"/>
          <a:ext cx="1247875" cy="144382"/>
        </a:xfrm>
        <a:custGeom>
          <a:avLst/>
          <a:gdLst/>
          <a:ahLst/>
          <a:cxnLst/>
          <a:rect l="0" t="0" r="0" b="0"/>
          <a:pathLst>
            <a:path>
              <a:moveTo>
                <a:pt x="1247875" y="0"/>
              </a:moveTo>
              <a:lnTo>
                <a:pt x="1247875" y="72191"/>
              </a:lnTo>
              <a:lnTo>
                <a:pt x="0" y="72191"/>
              </a:lnTo>
              <a:lnTo>
                <a:pt x="0" y="1443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F131845-CDCC-F64D-BA2D-0151EE13563F}">
      <dsp:nvSpPr>
        <dsp:cNvPr id="0" name=""/>
        <dsp:cNvSpPr/>
      </dsp:nvSpPr>
      <dsp:spPr>
        <a:xfrm>
          <a:off x="677378" y="832825"/>
          <a:ext cx="103130" cy="1780714"/>
        </a:xfrm>
        <a:custGeom>
          <a:avLst/>
          <a:gdLst/>
          <a:ahLst/>
          <a:cxnLst/>
          <a:rect l="0" t="0" r="0" b="0"/>
          <a:pathLst>
            <a:path>
              <a:moveTo>
                <a:pt x="0" y="0"/>
              </a:moveTo>
              <a:lnTo>
                <a:pt x="0" y="1780714"/>
              </a:lnTo>
              <a:lnTo>
                <a:pt x="103130" y="17807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93BF34F-1DDC-914D-8BCD-440E8DEA5F3F}">
      <dsp:nvSpPr>
        <dsp:cNvPr id="0" name=""/>
        <dsp:cNvSpPr/>
      </dsp:nvSpPr>
      <dsp:spPr>
        <a:xfrm>
          <a:off x="677378" y="832825"/>
          <a:ext cx="103130" cy="1292565"/>
        </a:xfrm>
        <a:custGeom>
          <a:avLst/>
          <a:gdLst/>
          <a:ahLst/>
          <a:cxnLst/>
          <a:rect l="0" t="0" r="0" b="0"/>
          <a:pathLst>
            <a:path>
              <a:moveTo>
                <a:pt x="0" y="0"/>
              </a:moveTo>
              <a:lnTo>
                <a:pt x="0" y="1292565"/>
              </a:lnTo>
              <a:lnTo>
                <a:pt x="103130" y="12925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8227B7-B1C0-E142-B49A-2FA8ECBBA56A}">
      <dsp:nvSpPr>
        <dsp:cNvPr id="0" name=""/>
        <dsp:cNvSpPr/>
      </dsp:nvSpPr>
      <dsp:spPr>
        <a:xfrm>
          <a:off x="677378" y="832825"/>
          <a:ext cx="103130" cy="804415"/>
        </a:xfrm>
        <a:custGeom>
          <a:avLst/>
          <a:gdLst/>
          <a:ahLst/>
          <a:cxnLst/>
          <a:rect l="0" t="0" r="0" b="0"/>
          <a:pathLst>
            <a:path>
              <a:moveTo>
                <a:pt x="0" y="0"/>
              </a:moveTo>
              <a:lnTo>
                <a:pt x="0" y="804415"/>
              </a:lnTo>
              <a:lnTo>
                <a:pt x="103130" y="8044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A68627-B168-1448-95C0-62C03DF7A234}">
      <dsp:nvSpPr>
        <dsp:cNvPr id="0" name=""/>
        <dsp:cNvSpPr/>
      </dsp:nvSpPr>
      <dsp:spPr>
        <a:xfrm>
          <a:off x="677378" y="832825"/>
          <a:ext cx="103130" cy="316265"/>
        </a:xfrm>
        <a:custGeom>
          <a:avLst/>
          <a:gdLst/>
          <a:ahLst/>
          <a:cxnLst/>
          <a:rect l="0" t="0" r="0" b="0"/>
          <a:pathLst>
            <a:path>
              <a:moveTo>
                <a:pt x="0" y="0"/>
              </a:moveTo>
              <a:lnTo>
                <a:pt x="0" y="316265"/>
              </a:lnTo>
              <a:lnTo>
                <a:pt x="103130" y="3162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FCE028-44F1-734D-A40B-BF2415EFDB1B}">
      <dsp:nvSpPr>
        <dsp:cNvPr id="0" name=""/>
        <dsp:cNvSpPr/>
      </dsp:nvSpPr>
      <dsp:spPr>
        <a:xfrm>
          <a:off x="952392" y="344676"/>
          <a:ext cx="2079792" cy="144382"/>
        </a:xfrm>
        <a:custGeom>
          <a:avLst/>
          <a:gdLst/>
          <a:ahLst/>
          <a:cxnLst/>
          <a:rect l="0" t="0" r="0" b="0"/>
          <a:pathLst>
            <a:path>
              <a:moveTo>
                <a:pt x="2079792" y="0"/>
              </a:moveTo>
              <a:lnTo>
                <a:pt x="2079792" y="72191"/>
              </a:lnTo>
              <a:lnTo>
                <a:pt x="0" y="72191"/>
              </a:lnTo>
              <a:lnTo>
                <a:pt x="0" y="1443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A53F7FC-23D2-DF49-9381-F738078AE488}">
      <dsp:nvSpPr>
        <dsp:cNvPr id="0" name=""/>
        <dsp:cNvSpPr/>
      </dsp:nvSpPr>
      <dsp:spPr>
        <a:xfrm>
          <a:off x="2688417" y="90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EDR</a:t>
          </a:r>
        </a:p>
      </dsp:txBody>
      <dsp:txXfrm>
        <a:off x="2688417" y="908"/>
        <a:ext cx="687534" cy="343767"/>
      </dsp:txXfrm>
    </dsp:sp>
    <dsp:sp modelId="{CE64248B-5F85-884B-B44E-DF42114588D7}">
      <dsp:nvSpPr>
        <dsp:cNvPr id="0" name=""/>
        <dsp:cNvSpPr/>
      </dsp:nvSpPr>
      <dsp:spPr>
        <a:xfrm>
          <a:off x="608625" y="48905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Clima</a:t>
          </a:r>
        </a:p>
      </dsp:txBody>
      <dsp:txXfrm>
        <a:off x="608625" y="489058"/>
        <a:ext cx="687534" cy="343767"/>
      </dsp:txXfrm>
    </dsp:sp>
    <dsp:sp modelId="{126375A3-070B-0641-90CA-6CA9A6B8BD20}">
      <dsp:nvSpPr>
        <dsp:cNvPr id="0" name=""/>
        <dsp:cNvSpPr/>
      </dsp:nvSpPr>
      <dsp:spPr>
        <a:xfrm>
          <a:off x="780509" y="97720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Lluvia</a:t>
          </a:r>
        </a:p>
      </dsp:txBody>
      <dsp:txXfrm>
        <a:off x="780509" y="977208"/>
        <a:ext cx="687534" cy="343767"/>
      </dsp:txXfrm>
    </dsp:sp>
    <dsp:sp modelId="{62C1F317-86DA-3449-B641-79348BD4B920}">
      <dsp:nvSpPr>
        <dsp:cNvPr id="0" name=""/>
        <dsp:cNvSpPr/>
      </dsp:nvSpPr>
      <dsp:spPr>
        <a:xfrm>
          <a:off x="780509" y="1465357"/>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Granizo</a:t>
          </a:r>
        </a:p>
      </dsp:txBody>
      <dsp:txXfrm>
        <a:off x="780509" y="1465357"/>
        <a:ext cx="687534" cy="343767"/>
      </dsp:txXfrm>
    </dsp:sp>
    <dsp:sp modelId="{65568D12-229B-A34B-B955-A92B26C50F81}">
      <dsp:nvSpPr>
        <dsp:cNvPr id="0" name=""/>
        <dsp:cNvSpPr/>
      </dsp:nvSpPr>
      <dsp:spPr>
        <a:xfrm>
          <a:off x="780509" y="1953507"/>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Viento</a:t>
          </a:r>
        </a:p>
      </dsp:txBody>
      <dsp:txXfrm>
        <a:off x="780509" y="1953507"/>
        <a:ext cx="687534" cy="343767"/>
      </dsp:txXfrm>
    </dsp:sp>
    <dsp:sp modelId="{02C1C6E7-7C83-F74B-8AF8-ADC7B0BE5B29}">
      <dsp:nvSpPr>
        <dsp:cNvPr id="0" name=""/>
        <dsp:cNvSpPr/>
      </dsp:nvSpPr>
      <dsp:spPr>
        <a:xfrm>
          <a:off x="780509" y="2441656"/>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Temperatura</a:t>
          </a:r>
        </a:p>
      </dsp:txBody>
      <dsp:txXfrm>
        <a:off x="780509" y="2441656"/>
        <a:ext cx="687534" cy="343767"/>
      </dsp:txXfrm>
    </dsp:sp>
    <dsp:sp modelId="{26AE0EBE-D41C-D340-8F9A-B7316BCE25DD}">
      <dsp:nvSpPr>
        <dsp:cNvPr id="0" name=""/>
        <dsp:cNvSpPr/>
      </dsp:nvSpPr>
      <dsp:spPr>
        <a:xfrm>
          <a:off x="1440542" y="48905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Lugar</a:t>
          </a:r>
        </a:p>
      </dsp:txBody>
      <dsp:txXfrm>
        <a:off x="1440542" y="489058"/>
        <a:ext cx="687534" cy="343767"/>
      </dsp:txXfrm>
    </dsp:sp>
    <dsp:sp modelId="{ABF3BA35-94E0-1141-88F3-D192F97B8D86}">
      <dsp:nvSpPr>
        <dsp:cNvPr id="0" name=""/>
        <dsp:cNvSpPr/>
      </dsp:nvSpPr>
      <dsp:spPr>
        <a:xfrm>
          <a:off x="1612426" y="97720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Carpa</a:t>
          </a:r>
        </a:p>
      </dsp:txBody>
      <dsp:txXfrm>
        <a:off x="1612426" y="977208"/>
        <a:ext cx="687534" cy="343767"/>
      </dsp:txXfrm>
    </dsp:sp>
    <dsp:sp modelId="{2EA083DC-9D43-1842-B14C-B0CBC45FAB62}">
      <dsp:nvSpPr>
        <dsp:cNvPr id="0" name=""/>
        <dsp:cNvSpPr/>
      </dsp:nvSpPr>
      <dsp:spPr>
        <a:xfrm>
          <a:off x="1612426" y="1465357"/>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Invitados</a:t>
          </a:r>
        </a:p>
      </dsp:txBody>
      <dsp:txXfrm>
        <a:off x="1612426" y="1465357"/>
        <a:ext cx="687534" cy="343767"/>
      </dsp:txXfrm>
    </dsp:sp>
    <dsp:sp modelId="{95C4A287-C04E-7D47-ABBB-53235492DFE1}">
      <dsp:nvSpPr>
        <dsp:cNvPr id="0" name=""/>
        <dsp:cNvSpPr/>
      </dsp:nvSpPr>
      <dsp:spPr>
        <a:xfrm>
          <a:off x="1612426" y="1953507"/>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Seguridad</a:t>
          </a:r>
        </a:p>
      </dsp:txBody>
      <dsp:txXfrm>
        <a:off x="1612426" y="1953507"/>
        <a:ext cx="687534" cy="343767"/>
      </dsp:txXfrm>
    </dsp:sp>
    <dsp:sp modelId="{BD45BA4F-C053-714B-B7B2-E4694705270D}">
      <dsp:nvSpPr>
        <dsp:cNvPr id="0" name=""/>
        <dsp:cNvSpPr/>
      </dsp:nvSpPr>
      <dsp:spPr>
        <a:xfrm>
          <a:off x="2272459" y="48905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Comidas y bebidas</a:t>
          </a:r>
        </a:p>
      </dsp:txBody>
      <dsp:txXfrm>
        <a:off x="2272459" y="489058"/>
        <a:ext cx="687534" cy="343767"/>
      </dsp:txXfrm>
    </dsp:sp>
    <dsp:sp modelId="{33CCA14A-DF84-B84A-9965-0C03F31F2FD5}">
      <dsp:nvSpPr>
        <dsp:cNvPr id="0" name=""/>
        <dsp:cNvSpPr/>
      </dsp:nvSpPr>
      <dsp:spPr>
        <a:xfrm>
          <a:off x="2444342" y="97720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Proveedor</a:t>
          </a:r>
        </a:p>
      </dsp:txBody>
      <dsp:txXfrm>
        <a:off x="2444342" y="977208"/>
        <a:ext cx="687534" cy="343767"/>
      </dsp:txXfrm>
    </dsp:sp>
    <dsp:sp modelId="{A8D20CC3-5350-FF40-BBD7-13E7EDA930F4}">
      <dsp:nvSpPr>
        <dsp:cNvPr id="0" name=""/>
        <dsp:cNvSpPr/>
      </dsp:nvSpPr>
      <dsp:spPr>
        <a:xfrm>
          <a:off x="2444342" y="1465357"/>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Mozos</a:t>
          </a:r>
        </a:p>
      </dsp:txBody>
      <dsp:txXfrm>
        <a:off x="2444342" y="1465357"/>
        <a:ext cx="687534" cy="343767"/>
      </dsp:txXfrm>
    </dsp:sp>
    <dsp:sp modelId="{810A9314-D35B-024A-8057-4AB54E34FB35}">
      <dsp:nvSpPr>
        <dsp:cNvPr id="0" name=""/>
        <dsp:cNvSpPr/>
      </dsp:nvSpPr>
      <dsp:spPr>
        <a:xfrm>
          <a:off x="2444342" y="1953507"/>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Asador</a:t>
          </a:r>
        </a:p>
      </dsp:txBody>
      <dsp:txXfrm>
        <a:off x="2444342" y="1953507"/>
        <a:ext cx="687534" cy="343767"/>
      </dsp:txXfrm>
    </dsp:sp>
    <dsp:sp modelId="{4CF53C9E-1B1B-4645-ADFF-FAC7D6EB2CF9}">
      <dsp:nvSpPr>
        <dsp:cNvPr id="0" name=""/>
        <dsp:cNvSpPr/>
      </dsp:nvSpPr>
      <dsp:spPr>
        <a:xfrm>
          <a:off x="3104376" y="48905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Flores y Decoración</a:t>
          </a:r>
        </a:p>
      </dsp:txBody>
      <dsp:txXfrm>
        <a:off x="3104376" y="489058"/>
        <a:ext cx="687534" cy="343767"/>
      </dsp:txXfrm>
    </dsp:sp>
    <dsp:sp modelId="{29ACDC31-707D-AB45-A2E1-0F8D3621B4E9}">
      <dsp:nvSpPr>
        <dsp:cNvPr id="0" name=""/>
        <dsp:cNvSpPr/>
      </dsp:nvSpPr>
      <dsp:spPr>
        <a:xfrm>
          <a:off x="3936293" y="48905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Entretenimientos</a:t>
          </a:r>
        </a:p>
      </dsp:txBody>
      <dsp:txXfrm>
        <a:off x="3936293" y="489058"/>
        <a:ext cx="687534" cy="343767"/>
      </dsp:txXfrm>
    </dsp:sp>
    <dsp:sp modelId="{0C83E0BE-702B-6D42-9098-CE6FE2861FB8}">
      <dsp:nvSpPr>
        <dsp:cNvPr id="0" name=""/>
        <dsp:cNvSpPr/>
      </dsp:nvSpPr>
      <dsp:spPr>
        <a:xfrm>
          <a:off x="4768209" y="489058"/>
          <a:ext cx="687534" cy="3437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Supervisión</a:t>
          </a:r>
        </a:p>
      </dsp:txBody>
      <dsp:txXfrm>
        <a:off x="4768209" y="489058"/>
        <a:ext cx="687534" cy="3437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0D66-5F9A-4DB4-B31A-FE1F0024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Rosado #B26371</Template>
  <TotalTime>237</TotalTime>
  <Pages>4</Pages>
  <Words>1010</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Maff</dc:creator>
  <cp:lastModifiedBy>Claudia Eastoe</cp:lastModifiedBy>
  <cp:revision>5</cp:revision>
  <cp:lastPrinted>2020-09-01T16:45:00Z</cp:lastPrinted>
  <dcterms:created xsi:type="dcterms:W3CDTF">2022-09-28T12:44:00Z</dcterms:created>
  <dcterms:modified xsi:type="dcterms:W3CDTF">2023-10-25T21:16:00Z</dcterms:modified>
</cp:coreProperties>
</file>